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545E7" w14:textId="77777777" w:rsidR="00361252" w:rsidRDefault="00361252" w:rsidP="00361252">
      <w:pPr>
        <w:pStyle w:val="a5"/>
        <w:spacing w:beforeLines="500" w:before="1200" w:after="240"/>
        <w:rPr>
          <w:rFonts w:hint="eastAsia"/>
          <w:sz w:val="24"/>
        </w:rPr>
      </w:pPr>
      <w:r w:rsidRPr="00AC1E74">
        <w:rPr>
          <w:noProof/>
        </w:rPr>
        <w:drawing>
          <wp:inline distT="0" distB="0" distL="0" distR="0" wp14:anchorId="4CC49F21" wp14:editId="2E199B1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58E1" w14:textId="77777777" w:rsidR="00361252" w:rsidRDefault="00361252" w:rsidP="00361252">
      <w:pPr>
        <w:spacing w:beforeLines="200" w:before="480"/>
        <w:jc w:val="center"/>
        <w:rPr>
          <w:rFonts w:ascii="宋体" w:hAnsi="宋体" w:hint="eastAsia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2760977B" wp14:editId="441AB801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7ECA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 w:hint="eastAsia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5071D70F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3A5445D2" w14:textId="00E33CE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permStart w:id="294873171" w:edGrp="everyone"/>
      <w:r w:rsidR="002B694C">
        <w:rPr>
          <w:rFonts w:ascii="Times New Roman" w:eastAsia="仿宋" w:hAnsi="Times New Roman" w:hint="eastAsia"/>
          <w:b/>
          <w:sz w:val="28"/>
          <w:szCs w:val="28"/>
          <w:u w:val="single"/>
        </w:rPr>
        <w:t>五</w:t>
      </w:r>
      <w:permEnd w:id="294873171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permStart w:id="122448546" w:edGrp="everyone"/>
      <w:r w:rsidR="002B694C" w:rsidRPr="002B694C">
        <w:rPr>
          <w:rFonts w:ascii="Times New Roman" w:eastAsia="仿宋" w:hAnsi="Times New Roman" w:hint="eastAsia"/>
          <w:b/>
          <w:sz w:val="28"/>
          <w:szCs w:val="28"/>
          <w:u w:val="single"/>
        </w:rPr>
        <w:t>利用</w:t>
      </w:r>
      <w:r w:rsidR="002B694C" w:rsidRPr="002B694C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 Socket API </w:t>
      </w:r>
      <w:r w:rsidR="002B694C" w:rsidRPr="002B694C">
        <w:rPr>
          <w:rFonts w:ascii="Times New Roman" w:eastAsia="仿宋" w:hAnsi="Times New Roman" w:hint="eastAsia"/>
          <w:b/>
          <w:sz w:val="28"/>
          <w:szCs w:val="28"/>
          <w:u w:val="single"/>
        </w:rPr>
        <w:t>实现许可认证软件</w:t>
      </w:r>
      <w:permEnd w:id="122448546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E076E4B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数字媒体技术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</w:t>
      </w:r>
      <w:r w:rsidR="00500BCA" w:rsidRPr="00E5064E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1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0E1F0765" w14:textId="7F8D509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758915932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魏清晨</w:t>
      </w:r>
      <w:permEnd w:id="758915932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576B607E" w14:textId="1CC624E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612466653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37220222203790</w:t>
      </w:r>
      <w:permEnd w:id="612466653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D61A175" w14:textId="3A261785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4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permStart w:id="149892829" w:edGrp="everyone"/>
      <w:r w:rsidR="004B2C63">
        <w:rPr>
          <w:rFonts w:ascii="Times New Roman" w:eastAsia="仿宋" w:hAnsi="Times New Roman" w:hint="eastAsia"/>
          <w:b/>
          <w:sz w:val="28"/>
          <w:szCs w:val="28"/>
          <w:u w:val="single"/>
        </w:rPr>
        <w:t>11</w:t>
      </w:r>
      <w:permEnd w:id="14989282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permStart w:id="975725295" w:edGrp="everyone"/>
      <w:r w:rsidR="004B2C63">
        <w:rPr>
          <w:rFonts w:ascii="Times New Roman" w:eastAsia="仿宋" w:hAnsi="Times New Roman" w:hint="eastAsia"/>
          <w:b/>
          <w:sz w:val="28"/>
          <w:szCs w:val="28"/>
          <w:u w:val="single"/>
        </w:rPr>
        <w:t>6</w:t>
      </w:r>
      <w:permEnd w:id="975725295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57BDD9F" w14:textId="34717A96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496C85"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年</w:t>
      </w:r>
      <w:permStart w:id="291717281" w:edGrp="everyone"/>
      <w:r w:rsidR="00837297">
        <w:rPr>
          <w:rFonts w:hint="eastAsia"/>
          <w:b/>
          <w:sz w:val="28"/>
          <w:szCs w:val="28"/>
        </w:rPr>
        <w:t>1</w:t>
      </w:r>
      <w:r w:rsidR="004B2C63">
        <w:rPr>
          <w:rFonts w:hint="eastAsia"/>
          <w:b/>
          <w:sz w:val="28"/>
          <w:szCs w:val="28"/>
        </w:rPr>
        <w:t>1</w:t>
      </w:r>
      <w:permEnd w:id="291717281"/>
      <w:r>
        <w:rPr>
          <w:rFonts w:hint="eastAsia"/>
          <w:b/>
          <w:sz w:val="28"/>
          <w:szCs w:val="28"/>
        </w:rPr>
        <w:t>月</w:t>
      </w:r>
      <w:permStart w:id="1856256389" w:edGrp="everyone"/>
      <w:r w:rsidR="004B2C63">
        <w:rPr>
          <w:rFonts w:hint="eastAsia"/>
          <w:b/>
          <w:sz w:val="28"/>
          <w:szCs w:val="28"/>
        </w:rPr>
        <w:t>6</w:t>
      </w:r>
      <w:permEnd w:id="1856256389"/>
      <w:r>
        <w:rPr>
          <w:rFonts w:hint="eastAsia"/>
          <w:b/>
          <w:sz w:val="28"/>
          <w:szCs w:val="28"/>
        </w:rPr>
        <w:t>日</w:t>
      </w:r>
    </w:p>
    <w:p w14:paraId="6BF1E79D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A4F5D7C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 w:hint="eastAsia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11C223C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 w:rsidR="00150537">
        <w:rPr>
          <w:rFonts w:eastAsia="仿宋"/>
          <w:sz w:val="28"/>
          <w:szCs w:val="32"/>
        </w:rPr>
        <w:t>21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5FE473CB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 w:rsidR="00150537"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 w:rsidR="00150537">
        <w:rPr>
          <w:rFonts w:eastAsia="仿宋" w:hint="eastAsia"/>
          <w:sz w:val="28"/>
          <w:szCs w:val="32"/>
        </w:rPr>
        <w:t>保持</w:t>
      </w:r>
      <w:r w:rsidR="00150537" w:rsidRPr="009C2027">
        <w:rPr>
          <w:rFonts w:eastAsia="仿宋" w:hint="eastAsia"/>
          <w:sz w:val="28"/>
          <w:szCs w:val="32"/>
        </w:rPr>
        <w:t>排版</w:t>
      </w:r>
      <w:r w:rsidR="00150537"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 w:rsidR="00150537"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5A3B2A68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 w:rsidR="001B30D0"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2AD6B4B2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09DECD23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 w:rsidR="002A1393">
        <w:rPr>
          <w:rFonts w:eastAsia="仿宋" w:hint="eastAsia"/>
          <w:sz w:val="28"/>
          <w:szCs w:val="32"/>
        </w:rPr>
        <w:t>实验课结束</w:t>
      </w:r>
      <w:r w:rsidR="002A1393">
        <w:rPr>
          <w:rFonts w:eastAsia="仿宋"/>
          <w:sz w:val="28"/>
          <w:szCs w:val="32"/>
        </w:rPr>
        <w:t>14</w:t>
      </w:r>
      <w:r w:rsidR="002A1393">
        <w:rPr>
          <w:rFonts w:eastAsia="仿宋" w:hint="eastAsia"/>
          <w:sz w:val="28"/>
          <w:szCs w:val="32"/>
        </w:rPr>
        <w:t>天内，</w:t>
      </w:r>
      <w:r w:rsidR="004F3C30">
        <w:rPr>
          <w:rFonts w:eastAsia="仿宋" w:hint="eastAsia"/>
          <w:sz w:val="28"/>
          <w:szCs w:val="32"/>
        </w:rPr>
        <w:t>按</w:t>
      </w:r>
      <w:r w:rsidR="006D2A23">
        <w:rPr>
          <w:rFonts w:eastAsia="仿宋" w:hint="eastAsia"/>
          <w:sz w:val="28"/>
          <w:szCs w:val="32"/>
        </w:rPr>
        <w:t>原文件</w:t>
      </w:r>
      <w:r w:rsidRPr="009C2027">
        <w:rPr>
          <w:rFonts w:eastAsia="仿宋" w:hint="eastAsia"/>
          <w:sz w:val="28"/>
          <w:szCs w:val="32"/>
        </w:rPr>
        <w:t>发送至</w:t>
      </w:r>
      <w:r w:rsidR="00CA5425">
        <w:rPr>
          <w:rFonts w:eastAsia="仿宋" w:hint="eastAsia"/>
          <w:sz w:val="28"/>
          <w:szCs w:val="32"/>
        </w:rPr>
        <w:t>课程</w:t>
      </w:r>
      <w:r w:rsidR="00CA5425">
        <w:rPr>
          <w:rFonts w:eastAsia="仿宋" w:hint="eastAsia"/>
          <w:sz w:val="28"/>
          <w:szCs w:val="32"/>
        </w:rPr>
        <w:t>FTP</w:t>
      </w:r>
      <w:r w:rsidR="00CA5425">
        <w:rPr>
          <w:rFonts w:eastAsia="仿宋" w:hint="eastAsia"/>
          <w:sz w:val="28"/>
          <w:szCs w:val="32"/>
        </w:rPr>
        <w:t>指定位置</w:t>
      </w:r>
      <w:r w:rsidRPr="009C2027">
        <w:rPr>
          <w:rFonts w:eastAsia="仿宋" w:hint="eastAsia"/>
          <w:sz w:val="28"/>
          <w:szCs w:val="32"/>
        </w:rPr>
        <w:t>。</w:t>
      </w:r>
    </w:p>
    <w:p w14:paraId="43705B3B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4868C405" w14:textId="77777777" w:rsidR="00361252" w:rsidRPr="0058242F" w:rsidRDefault="00361252" w:rsidP="00361252">
      <w:pPr>
        <w:pStyle w:val="1"/>
        <w:spacing w:before="240" w:after="240"/>
        <w:rPr>
          <w:rFonts w:eastAsia="黑体" w:hint="eastAsia"/>
        </w:rPr>
      </w:pPr>
      <w:r w:rsidRPr="0058242F">
        <w:rPr>
          <w:rFonts w:eastAsia="黑体" w:hint="eastAsia"/>
        </w:rPr>
        <w:lastRenderedPageBreak/>
        <w:t>实验目的</w:t>
      </w:r>
    </w:p>
    <w:p w14:paraId="02255967" w14:textId="77777777" w:rsidR="002A62D0" w:rsidRDefault="002A62D0" w:rsidP="002A62D0">
      <w:pPr>
        <w:pStyle w:val="a0"/>
        <w:spacing w:before="120" w:after="120"/>
        <w:ind w:firstLine="480"/>
      </w:pPr>
      <w:permStart w:id="1631146742" w:edGrp="everyone"/>
      <w:r>
        <w:rPr>
          <w:rFonts w:hint="eastAsia"/>
        </w:rPr>
        <w:t>通过完成实验，掌握应用层文件传输的原理；了解传输过程中传输层协议选</w:t>
      </w:r>
    </w:p>
    <w:p w14:paraId="7634C8A2" w14:textId="39739DF2" w:rsidR="00361252" w:rsidRPr="00D328C3" w:rsidRDefault="002A62D0" w:rsidP="002A62D0">
      <w:pPr>
        <w:pStyle w:val="a0"/>
        <w:spacing w:before="120" w:after="120"/>
        <w:ind w:firstLine="480"/>
      </w:pPr>
      <w:r>
        <w:rPr>
          <w:rFonts w:hint="eastAsia"/>
        </w:rPr>
        <w:t>用、应用层协议设计和协议开发等概念。</w:t>
      </w:r>
    </w:p>
    <w:permEnd w:id="1631146742"/>
    <w:p w14:paraId="6201E05E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t>实验环境</w:t>
      </w:r>
    </w:p>
    <w:p w14:paraId="7D09572D" w14:textId="126802AA" w:rsidR="00361252" w:rsidRDefault="00837297" w:rsidP="00361252">
      <w:pPr>
        <w:pStyle w:val="a0"/>
        <w:spacing w:before="120" w:after="120"/>
        <w:ind w:firstLine="480"/>
      </w:pPr>
      <w:permStart w:id="1038293568" w:edGrp="everyone"/>
      <w:r w:rsidRPr="00837297">
        <w:rPr>
          <w:rFonts w:hint="eastAsia"/>
        </w:rPr>
        <w:t>操作系统：</w:t>
      </w:r>
      <w:r w:rsidRPr="00837297">
        <w:rPr>
          <w:rFonts w:hint="eastAsia"/>
        </w:rPr>
        <w:t>Win11</w:t>
      </w:r>
    </w:p>
    <w:p w14:paraId="46D42116" w14:textId="2F45FE80" w:rsidR="00F67CCB" w:rsidRDefault="00F67CCB" w:rsidP="00361252">
      <w:pPr>
        <w:pStyle w:val="a0"/>
        <w:spacing w:before="120" w:after="120"/>
        <w:ind w:firstLine="480"/>
      </w:pPr>
      <w:r>
        <w:rPr>
          <w:rFonts w:hint="eastAsia"/>
        </w:rPr>
        <w:t>语言：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PHP</w:t>
      </w:r>
    </w:p>
    <w:p w14:paraId="60BF7832" w14:textId="11A37535" w:rsidR="00745C49" w:rsidRDefault="00745C49" w:rsidP="00361252">
      <w:pPr>
        <w:pStyle w:val="a0"/>
        <w:spacing w:before="120" w:after="120"/>
        <w:ind w:firstLine="480"/>
      </w:pPr>
      <w:r>
        <w:rPr>
          <w:rFonts w:hint="eastAsia"/>
        </w:rPr>
        <w:t>IDE</w:t>
      </w:r>
      <w:r>
        <w:rPr>
          <w:rFonts w:hint="eastAsia"/>
        </w:rPr>
        <w:t>：</w:t>
      </w:r>
      <w:r>
        <w:rPr>
          <w:rFonts w:hint="eastAsia"/>
        </w:rPr>
        <w:t>Rider</w:t>
      </w:r>
      <w:r>
        <w:rPr>
          <w:rFonts w:hint="eastAsia"/>
        </w:rPr>
        <w:t>、</w:t>
      </w:r>
      <w:r>
        <w:rPr>
          <w:rFonts w:hint="eastAsia"/>
        </w:rPr>
        <w:t>PHPStorm</w:t>
      </w:r>
    </w:p>
    <w:p w14:paraId="601C7170" w14:textId="488D1065" w:rsidR="00257179" w:rsidRDefault="000F60DB" w:rsidP="00361252">
      <w:pPr>
        <w:pStyle w:val="a0"/>
        <w:spacing w:before="120" w:after="120"/>
        <w:ind w:firstLine="480"/>
      </w:pPr>
      <w:r>
        <w:rPr>
          <w:rFonts w:hint="eastAsia"/>
        </w:rPr>
        <w:t>服务器、数据库环境工具：</w:t>
      </w:r>
      <w:r>
        <w:rPr>
          <w:rFonts w:hint="eastAsia"/>
        </w:rPr>
        <w:t>xampp</w:t>
      </w:r>
    </w:p>
    <w:permEnd w:id="1038293568"/>
    <w:p w14:paraId="6A62622A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14:paraId="1BC21FAC" w14:textId="4E9D8C3C" w:rsidR="009C783C" w:rsidRDefault="009C783C" w:rsidP="0093678B">
      <w:pPr>
        <w:pStyle w:val="a0"/>
        <w:numPr>
          <w:ilvl w:val="0"/>
          <w:numId w:val="7"/>
        </w:numPr>
        <w:spacing w:before="120" w:after="120"/>
        <w:ind w:firstLineChars="0"/>
        <w:jc w:val="left"/>
      </w:pPr>
      <w:permStart w:id="1665684864" w:edGrp="everyone"/>
      <w:r>
        <w:rPr>
          <w:rFonts w:hint="eastAsia"/>
        </w:rPr>
        <w:t>实验配置</w:t>
      </w:r>
    </w:p>
    <w:p w14:paraId="019FD7F6" w14:textId="0D2BE80D" w:rsidR="003B78DF" w:rsidRDefault="003B78DF" w:rsidP="003B78DF">
      <w:pPr>
        <w:pStyle w:val="a0"/>
        <w:numPr>
          <w:ilvl w:val="0"/>
          <w:numId w:val="9"/>
        </w:numPr>
        <w:spacing w:before="120" w:after="120"/>
        <w:ind w:firstLineChars="0"/>
        <w:jc w:val="left"/>
      </w:pPr>
      <w:r>
        <w:rPr>
          <w:rFonts w:hint="eastAsia"/>
        </w:rPr>
        <w:t>服务器配置</w:t>
      </w:r>
    </w:p>
    <w:p w14:paraId="645EA1B7" w14:textId="5666A1E4" w:rsidR="00026C08" w:rsidRDefault="00026C08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服务器平台使用</w:t>
      </w:r>
      <w:r>
        <w:rPr>
          <w:rFonts w:hint="eastAsia"/>
        </w:rPr>
        <w:t>xampp</w:t>
      </w:r>
    </w:p>
    <w:p w14:paraId="74D1C724" w14:textId="0E82EF5D" w:rsidR="00026C08" w:rsidRDefault="00370404" w:rsidP="00026C08">
      <w:pPr>
        <w:pStyle w:val="a0"/>
        <w:spacing w:before="120" w:after="120"/>
        <w:ind w:left="1140" w:firstLineChars="0" w:firstLine="0"/>
        <w:jc w:val="left"/>
      </w:pPr>
      <w:r w:rsidRPr="00370404">
        <w:rPr>
          <w:noProof/>
        </w:rPr>
        <w:lastRenderedPageBreak/>
        <w:drawing>
          <wp:inline distT="0" distB="0" distL="0" distR="0" wp14:anchorId="50256F24" wp14:editId="0452FCF0">
            <wp:extent cx="4976978" cy="3080657"/>
            <wp:effectExtent l="0" t="0" r="0" b="5715"/>
            <wp:docPr id="152834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47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675" cy="30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B941" w14:textId="55DF6AC7" w:rsidR="00026C08" w:rsidRDefault="00026C08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https</w:t>
      </w:r>
      <w:r>
        <w:rPr>
          <w:rFonts w:hint="eastAsia"/>
        </w:rPr>
        <w:t>端口为</w:t>
      </w:r>
      <w:r>
        <w:rPr>
          <w:rFonts w:hint="eastAsia"/>
        </w:rPr>
        <w:t>4430</w:t>
      </w:r>
    </w:p>
    <w:p w14:paraId="42FD3D91" w14:textId="416FDD91" w:rsidR="00026C08" w:rsidRDefault="00026C08" w:rsidP="00026C08">
      <w:pPr>
        <w:pStyle w:val="a0"/>
        <w:spacing w:before="120" w:after="120"/>
        <w:ind w:left="1140" w:firstLineChars="0" w:firstLine="0"/>
        <w:jc w:val="left"/>
      </w:pPr>
      <w:r w:rsidRPr="00026C08">
        <w:rPr>
          <w:noProof/>
        </w:rPr>
        <w:drawing>
          <wp:inline distT="0" distB="0" distL="0" distR="0" wp14:anchorId="7B93E3A8" wp14:editId="1D5251FD">
            <wp:extent cx="3864430" cy="772886"/>
            <wp:effectExtent l="0" t="0" r="3175" b="8255"/>
            <wp:docPr id="1100552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52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0466" cy="7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799F" w14:textId="45A85ED7" w:rsidR="00026C08" w:rsidRDefault="000B73B9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本地</w:t>
      </w:r>
      <w:r w:rsidR="00026C08">
        <w:rPr>
          <w:rFonts w:hint="eastAsia"/>
        </w:rPr>
        <w:t>服务器的域名以及</w:t>
      </w:r>
      <w:r w:rsidR="00026C08">
        <w:rPr>
          <w:rFonts w:hint="eastAsia"/>
        </w:rPr>
        <w:t>ssl</w:t>
      </w:r>
      <w:r w:rsidR="00026C08">
        <w:rPr>
          <w:rFonts w:hint="eastAsia"/>
        </w:rPr>
        <w:t>证书的配置（此处域名、</w:t>
      </w:r>
      <w:r w:rsidR="00026C08">
        <w:rPr>
          <w:rFonts w:hint="eastAsia"/>
        </w:rPr>
        <w:t>ssl</w:t>
      </w:r>
      <w:r w:rsidR="00026C08">
        <w:rPr>
          <w:rFonts w:hint="eastAsia"/>
        </w:rPr>
        <w:t>证书都通过华为云平台申请获得）</w:t>
      </w:r>
    </w:p>
    <w:p w14:paraId="231BEFDA" w14:textId="49BE32DF" w:rsidR="004D78C3" w:rsidRDefault="004D78C3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httpd-ssl.conf</w:t>
      </w:r>
      <w:r>
        <w:rPr>
          <w:rFonts w:hint="eastAsia"/>
        </w:rPr>
        <w:t>）</w:t>
      </w:r>
    </w:p>
    <w:p w14:paraId="3BB0F8D3" w14:textId="41564EA8" w:rsidR="00026C08" w:rsidRDefault="00026C08" w:rsidP="00026C08">
      <w:pPr>
        <w:pStyle w:val="a0"/>
        <w:spacing w:before="120" w:after="120"/>
        <w:ind w:left="1140" w:firstLineChars="0" w:firstLine="0"/>
        <w:jc w:val="left"/>
      </w:pPr>
      <w:r w:rsidRPr="00026C08">
        <w:rPr>
          <w:noProof/>
        </w:rPr>
        <w:lastRenderedPageBreak/>
        <w:drawing>
          <wp:inline distT="0" distB="0" distL="0" distR="0" wp14:anchorId="27145335" wp14:editId="4273FC86">
            <wp:extent cx="5486400" cy="2866390"/>
            <wp:effectExtent l="0" t="0" r="0" b="0"/>
            <wp:docPr id="2112228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82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D14" w14:textId="003A9A6D" w:rsidR="004D78C3" w:rsidRDefault="004D78C3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httpd-vhost.conf</w:t>
      </w:r>
      <w:r>
        <w:rPr>
          <w:rFonts w:hint="eastAsia"/>
        </w:rPr>
        <w:t>）</w:t>
      </w:r>
    </w:p>
    <w:p w14:paraId="6154F8DF" w14:textId="6FDA4A85" w:rsidR="001267B4" w:rsidRDefault="001267B4" w:rsidP="00026C08">
      <w:pPr>
        <w:pStyle w:val="a0"/>
        <w:spacing w:before="120" w:after="120"/>
        <w:ind w:left="1140" w:firstLineChars="0" w:firstLine="0"/>
        <w:jc w:val="left"/>
      </w:pPr>
      <w:r w:rsidRPr="001267B4">
        <w:rPr>
          <w:noProof/>
        </w:rPr>
        <w:drawing>
          <wp:inline distT="0" distB="0" distL="0" distR="0" wp14:anchorId="2469C31C" wp14:editId="2858E3E2">
            <wp:extent cx="5486400" cy="915035"/>
            <wp:effectExtent l="0" t="0" r="0" b="0"/>
            <wp:docPr id="101275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56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D97B" w14:textId="4BB955AF" w:rsidR="000B73B9" w:rsidRDefault="000B73B9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另外，在</w:t>
      </w:r>
      <w:r>
        <w:rPr>
          <w:rFonts w:hint="eastAsia"/>
        </w:rPr>
        <w:t>hosts</w:t>
      </w:r>
      <w:r>
        <w:rPr>
          <w:rFonts w:hint="eastAsia"/>
        </w:rPr>
        <w:t>文件中配置了域名指向的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313433">
        <w:rPr>
          <w:rFonts w:hint="eastAsia"/>
        </w:rPr>
        <w:t>（本机）</w:t>
      </w:r>
    </w:p>
    <w:p w14:paraId="2A1F7A83" w14:textId="0B3134B8" w:rsidR="000B73B9" w:rsidRDefault="000B73B9" w:rsidP="00026C08">
      <w:pPr>
        <w:pStyle w:val="a0"/>
        <w:spacing w:before="120" w:after="120"/>
        <w:ind w:left="1140" w:firstLineChars="0" w:firstLine="0"/>
        <w:jc w:val="left"/>
      </w:pPr>
      <w:r w:rsidRPr="000B73B9">
        <w:rPr>
          <w:noProof/>
        </w:rPr>
        <w:drawing>
          <wp:inline distT="0" distB="0" distL="0" distR="0" wp14:anchorId="79C040B8" wp14:editId="36ADF519">
            <wp:extent cx="2215243" cy="226289"/>
            <wp:effectExtent l="0" t="0" r="0" b="2540"/>
            <wp:docPr id="261595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95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3118" cy="23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C647" w14:textId="3A9A8451" w:rsidR="00370404" w:rsidRDefault="00370404" w:rsidP="00026C08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效果</w:t>
      </w:r>
    </w:p>
    <w:p w14:paraId="3AD21723" w14:textId="2B95E4E0" w:rsidR="00370404" w:rsidRDefault="006A7CD6" w:rsidP="00026C08">
      <w:pPr>
        <w:pStyle w:val="a0"/>
        <w:spacing w:before="120" w:after="120"/>
        <w:ind w:left="1140" w:firstLineChars="0" w:firstLine="0"/>
        <w:jc w:val="left"/>
      </w:pPr>
      <w:r w:rsidRPr="006A7CD6">
        <w:rPr>
          <w:noProof/>
        </w:rPr>
        <w:lastRenderedPageBreak/>
        <w:drawing>
          <wp:inline distT="0" distB="0" distL="0" distR="0" wp14:anchorId="307A2C7C" wp14:editId="77A89DC3">
            <wp:extent cx="4567533" cy="2705100"/>
            <wp:effectExtent l="0" t="0" r="5080" b="0"/>
            <wp:docPr id="1878961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61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8990" cy="27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54EB" w14:textId="6CCF09C4" w:rsidR="003B78DF" w:rsidRDefault="003B78DF" w:rsidP="003B78DF">
      <w:pPr>
        <w:pStyle w:val="a0"/>
        <w:numPr>
          <w:ilvl w:val="0"/>
          <w:numId w:val="9"/>
        </w:numPr>
        <w:spacing w:before="120" w:after="120"/>
        <w:ind w:firstLineChars="0"/>
        <w:jc w:val="left"/>
      </w:pPr>
      <w:r>
        <w:rPr>
          <w:rFonts w:hint="eastAsia"/>
        </w:rPr>
        <w:t>数据库配置</w:t>
      </w:r>
    </w:p>
    <w:p w14:paraId="791A9E0A" w14:textId="6BE45438" w:rsidR="006A7CD6" w:rsidRDefault="006A7CD6" w:rsidP="006A7CD6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数据库平台也使用</w:t>
      </w:r>
      <w:r>
        <w:rPr>
          <w:rFonts w:hint="eastAsia"/>
        </w:rPr>
        <w:t>xampp</w:t>
      </w:r>
      <w:r>
        <w:rPr>
          <w:rFonts w:hint="eastAsia"/>
        </w:rPr>
        <w:t>，具体是</w:t>
      </w:r>
      <w:r>
        <w:rPr>
          <w:rFonts w:hint="eastAsia"/>
        </w:rPr>
        <w:t>mysql</w:t>
      </w:r>
      <w:r w:rsidR="00525536">
        <w:rPr>
          <w:rFonts w:hint="eastAsia"/>
        </w:rPr>
        <w:t>数据库</w:t>
      </w:r>
    </w:p>
    <w:p w14:paraId="373B4D8B" w14:textId="3C2D50C4" w:rsidR="006A7CD6" w:rsidRDefault="006A7CD6" w:rsidP="00AC7C04">
      <w:pPr>
        <w:pStyle w:val="a0"/>
        <w:spacing w:before="120" w:after="120"/>
        <w:ind w:left="1140" w:firstLineChars="0" w:firstLine="0"/>
        <w:jc w:val="left"/>
      </w:pPr>
      <w:r w:rsidRPr="00370404">
        <w:rPr>
          <w:noProof/>
        </w:rPr>
        <w:drawing>
          <wp:inline distT="0" distB="0" distL="0" distR="0" wp14:anchorId="365B231B" wp14:editId="615E96E0">
            <wp:extent cx="4976978" cy="3080657"/>
            <wp:effectExtent l="0" t="0" r="0" b="5715"/>
            <wp:docPr id="967704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47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675" cy="30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8FBF" w14:textId="40E4E549" w:rsidR="006A7CD6" w:rsidRDefault="006A7CD6" w:rsidP="006A7CD6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因为本机没有安装过</w:t>
      </w:r>
      <w:r>
        <w:rPr>
          <w:rFonts w:hint="eastAsia"/>
        </w:rPr>
        <w:t>mysql</w:t>
      </w:r>
      <w:r>
        <w:rPr>
          <w:rFonts w:hint="eastAsia"/>
        </w:rPr>
        <w:t>，所以端口没有进行修改，是默认的</w:t>
      </w:r>
      <w:r>
        <w:rPr>
          <w:rFonts w:hint="eastAsia"/>
        </w:rPr>
        <w:t>3306</w:t>
      </w:r>
    </w:p>
    <w:p w14:paraId="0D6F64D6" w14:textId="5CF6DA63" w:rsidR="00C0337C" w:rsidRDefault="00C0337C" w:rsidP="006A7CD6">
      <w:pPr>
        <w:pStyle w:val="a0"/>
        <w:spacing w:before="120" w:after="120"/>
        <w:ind w:left="1140" w:firstLineChars="0" w:firstLine="0"/>
        <w:jc w:val="left"/>
        <w:rPr>
          <w:rFonts w:hint="eastAsia"/>
        </w:rPr>
      </w:pPr>
      <w:r>
        <w:rPr>
          <w:rFonts w:hint="eastAsia"/>
        </w:rPr>
        <w:t>本地服务器</w:t>
      </w:r>
      <w:r>
        <w:rPr>
          <w:rFonts w:hint="eastAsia"/>
        </w:rPr>
        <w:t>MainPort</w:t>
      </w:r>
      <w:r>
        <w:rPr>
          <w:rFonts w:hint="eastAsia"/>
        </w:rPr>
        <w:t>设为</w:t>
      </w:r>
      <w:r>
        <w:rPr>
          <w:rFonts w:hint="eastAsia"/>
        </w:rPr>
        <w:t>8088</w:t>
      </w:r>
      <w:r>
        <w:rPr>
          <w:rFonts w:hint="eastAsia"/>
        </w:rPr>
        <w:t>，通过这个端口访问数据库</w:t>
      </w:r>
      <w:r w:rsidR="00D60936">
        <w:rPr>
          <w:rFonts w:hint="eastAsia"/>
        </w:rPr>
        <w:t>软件</w:t>
      </w:r>
    </w:p>
    <w:p w14:paraId="2305EB15" w14:textId="6F7A1058" w:rsidR="00AC7C04" w:rsidRDefault="0014589A" w:rsidP="006A7CD6">
      <w:pPr>
        <w:pStyle w:val="a0"/>
        <w:spacing w:before="120" w:after="120"/>
        <w:ind w:left="1140" w:firstLineChars="0" w:firstLine="0"/>
        <w:jc w:val="left"/>
      </w:pPr>
      <w:r>
        <w:rPr>
          <w:rFonts w:hint="eastAsia"/>
        </w:rPr>
        <w:t>效果</w:t>
      </w:r>
    </w:p>
    <w:p w14:paraId="36892534" w14:textId="2B533F41" w:rsidR="0014589A" w:rsidRDefault="0014589A" w:rsidP="006A7CD6">
      <w:pPr>
        <w:pStyle w:val="a0"/>
        <w:spacing w:before="120" w:after="120"/>
        <w:ind w:left="1140" w:firstLineChars="0" w:firstLine="0"/>
        <w:jc w:val="left"/>
      </w:pPr>
      <w:r w:rsidRPr="0014589A">
        <w:rPr>
          <w:noProof/>
        </w:rPr>
        <w:lastRenderedPageBreak/>
        <w:drawing>
          <wp:inline distT="0" distB="0" distL="0" distR="0" wp14:anchorId="33AE70DD" wp14:editId="158A46A4">
            <wp:extent cx="4533900" cy="2685181"/>
            <wp:effectExtent l="0" t="0" r="0" b="1270"/>
            <wp:docPr id="7784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38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6018" cy="2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CE7F" w14:textId="77777777" w:rsidR="009C783C" w:rsidRDefault="009C783C" w:rsidP="0093678B">
      <w:pPr>
        <w:pStyle w:val="a0"/>
        <w:numPr>
          <w:ilvl w:val="0"/>
          <w:numId w:val="7"/>
        </w:numPr>
        <w:spacing w:before="120" w:after="120"/>
        <w:ind w:firstLineChars="0"/>
        <w:jc w:val="left"/>
      </w:pPr>
      <w:r>
        <w:rPr>
          <w:rFonts w:hint="eastAsia"/>
        </w:rPr>
        <w:t>接口配置</w:t>
      </w:r>
    </w:p>
    <w:p w14:paraId="113C7D23" w14:textId="2FD3E708" w:rsidR="00F67CCB" w:rsidRDefault="00F67CCB" w:rsidP="00F67CCB">
      <w:pPr>
        <w:pStyle w:val="a0"/>
        <w:spacing w:before="120" w:after="120"/>
        <w:ind w:left="849" w:firstLineChars="0" w:firstLine="0"/>
        <w:jc w:val="left"/>
      </w:pPr>
      <w:r>
        <w:rPr>
          <w:rFonts w:hint="eastAsia"/>
        </w:rPr>
        <w:t>这里</w:t>
      </w:r>
      <w:r w:rsidR="005B50D4">
        <w:rPr>
          <w:rFonts w:hint="eastAsia"/>
        </w:rPr>
        <w:t>将三个</w:t>
      </w:r>
      <w:r w:rsidR="001B5DCB">
        <w:rPr>
          <w:rFonts w:hint="eastAsia"/>
        </w:rPr>
        <w:t>软件</w:t>
      </w:r>
      <w:r w:rsidR="005B50D4">
        <w:rPr>
          <w:rFonts w:hint="eastAsia"/>
        </w:rPr>
        <w:t>分别放到一个类中，通过</w:t>
      </w:r>
      <w:r w:rsidR="005B50D4">
        <w:rPr>
          <w:rFonts w:hint="eastAsia"/>
        </w:rPr>
        <w:t>Program</w:t>
      </w:r>
      <w:r w:rsidR="005B50D4">
        <w:rPr>
          <w:rFonts w:hint="eastAsia"/>
        </w:rPr>
        <w:t>脚本通过不同的指令</w:t>
      </w:r>
      <w:r w:rsidR="00C96C5B">
        <w:rPr>
          <w:rFonts w:hint="eastAsia"/>
        </w:rPr>
        <w:t>进入</w:t>
      </w:r>
      <w:r w:rsidR="005B50D4">
        <w:rPr>
          <w:rFonts w:hint="eastAsia"/>
        </w:rPr>
        <w:t>不同的</w:t>
      </w:r>
      <w:r w:rsidR="001B5DCB">
        <w:rPr>
          <w:rFonts w:hint="eastAsia"/>
        </w:rPr>
        <w:t>软件</w:t>
      </w:r>
    </w:p>
    <w:p w14:paraId="6912449B" w14:textId="29CB9CCF" w:rsidR="0006724F" w:rsidRDefault="0006724F" w:rsidP="00F67CCB">
      <w:pPr>
        <w:pStyle w:val="a0"/>
        <w:spacing w:before="120" w:after="120"/>
        <w:ind w:left="849" w:firstLineChars="0" w:firstLine="0"/>
        <w:jc w:val="left"/>
      </w:pPr>
      <w:r w:rsidRPr="0006724F">
        <w:rPr>
          <w:noProof/>
        </w:rPr>
        <w:drawing>
          <wp:inline distT="0" distB="0" distL="0" distR="0" wp14:anchorId="034B8785" wp14:editId="2E9DA608">
            <wp:extent cx="1583871" cy="2038398"/>
            <wp:effectExtent l="0" t="0" r="0" b="0"/>
            <wp:docPr id="850779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6351" cy="20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BA67" w14:textId="1133CE66" w:rsidR="00F67CCB" w:rsidRDefault="003B78DF" w:rsidP="00F67CCB">
      <w:pPr>
        <w:pStyle w:val="a0"/>
        <w:numPr>
          <w:ilvl w:val="0"/>
          <w:numId w:val="10"/>
        </w:numPr>
        <w:spacing w:before="120" w:after="120"/>
        <w:ind w:firstLineChars="0"/>
        <w:jc w:val="left"/>
      </w:pPr>
      <w:r>
        <w:rPr>
          <w:rFonts w:hint="eastAsia"/>
        </w:rPr>
        <w:t>服务器端</w:t>
      </w:r>
    </w:p>
    <w:p w14:paraId="0C6CBDF7" w14:textId="62D0335E" w:rsidR="0006724F" w:rsidRDefault="00523354" w:rsidP="0006724F">
      <w:pPr>
        <w:pStyle w:val="a0"/>
        <w:spacing w:before="120" w:after="120"/>
        <w:ind w:left="1209" w:firstLineChars="0" w:firstLine="0"/>
        <w:jc w:val="left"/>
      </w:pPr>
      <w:r w:rsidRPr="00523354">
        <w:rPr>
          <w:noProof/>
        </w:rPr>
        <w:lastRenderedPageBreak/>
        <w:drawing>
          <wp:inline distT="0" distB="0" distL="0" distR="0" wp14:anchorId="684F8F7D" wp14:editId="07741F29">
            <wp:extent cx="3418006" cy="3401786"/>
            <wp:effectExtent l="0" t="0" r="0" b="8255"/>
            <wp:docPr id="163409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1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5014" cy="34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624F" w14:textId="506D6993" w:rsidR="003B78DF" w:rsidRDefault="003B78DF" w:rsidP="003B78DF">
      <w:pPr>
        <w:pStyle w:val="a0"/>
        <w:numPr>
          <w:ilvl w:val="0"/>
          <w:numId w:val="10"/>
        </w:numPr>
        <w:spacing w:before="120" w:after="120"/>
        <w:ind w:firstLineChars="0"/>
        <w:jc w:val="left"/>
      </w:pPr>
      <w:r>
        <w:rPr>
          <w:rFonts w:hint="eastAsia"/>
        </w:rPr>
        <w:t>程序</w:t>
      </w:r>
      <w:r>
        <w:rPr>
          <w:rFonts w:hint="eastAsia"/>
        </w:rPr>
        <w:t>A</w:t>
      </w:r>
      <w:r>
        <w:rPr>
          <w:rFonts w:hint="eastAsia"/>
        </w:rPr>
        <w:t>（用户端）</w:t>
      </w:r>
    </w:p>
    <w:p w14:paraId="750426CF" w14:textId="32DFC89F" w:rsidR="00051547" w:rsidRDefault="00051547" w:rsidP="00051547">
      <w:pPr>
        <w:pStyle w:val="a0"/>
        <w:spacing w:before="120" w:after="120"/>
        <w:ind w:left="1209" w:firstLineChars="0" w:firstLine="0"/>
        <w:jc w:val="left"/>
      </w:pPr>
      <w:r w:rsidRPr="00051547">
        <w:rPr>
          <w:noProof/>
        </w:rPr>
        <w:drawing>
          <wp:inline distT="0" distB="0" distL="0" distR="0" wp14:anchorId="4E2048B6" wp14:editId="1AAE45AC">
            <wp:extent cx="3423557" cy="3165601"/>
            <wp:effectExtent l="0" t="0" r="5715" b="0"/>
            <wp:docPr id="18816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9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7405" cy="31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4" w14:textId="324E8AA3" w:rsidR="003B78DF" w:rsidRDefault="003B78DF" w:rsidP="003B78DF">
      <w:pPr>
        <w:pStyle w:val="a0"/>
        <w:numPr>
          <w:ilvl w:val="0"/>
          <w:numId w:val="10"/>
        </w:numPr>
        <w:spacing w:before="120" w:after="120"/>
        <w:ind w:firstLineChars="0"/>
        <w:jc w:val="left"/>
      </w:pPr>
      <w:r>
        <w:rPr>
          <w:rFonts w:hint="eastAsia"/>
        </w:rPr>
        <w:t>许可证程序</w:t>
      </w:r>
    </w:p>
    <w:p w14:paraId="443778EE" w14:textId="0EB192DF" w:rsidR="00051547" w:rsidRDefault="00BA4DB5" w:rsidP="00051547">
      <w:pPr>
        <w:pStyle w:val="a0"/>
        <w:spacing w:before="120" w:after="120"/>
        <w:ind w:left="1209" w:firstLineChars="0" w:firstLine="0"/>
        <w:jc w:val="left"/>
      </w:pPr>
      <w:r w:rsidRPr="00BA4DB5">
        <w:rPr>
          <w:noProof/>
        </w:rPr>
        <w:lastRenderedPageBreak/>
        <w:drawing>
          <wp:inline distT="0" distB="0" distL="0" distR="0" wp14:anchorId="4D5C1FF2" wp14:editId="20D99A6D">
            <wp:extent cx="3958940" cy="4659086"/>
            <wp:effectExtent l="0" t="0" r="3810" b="8255"/>
            <wp:docPr id="900233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3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3827" cy="46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C40E" w14:textId="6D84A924" w:rsidR="00523354" w:rsidRDefault="00523354" w:rsidP="003B78DF">
      <w:pPr>
        <w:pStyle w:val="a0"/>
        <w:numPr>
          <w:ilvl w:val="0"/>
          <w:numId w:val="10"/>
        </w:numPr>
        <w:spacing w:before="120" w:after="120"/>
        <w:ind w:firstLineChars="0"/>
        <w:jc w:val="left"/>
      </w:pPr>
      <w:r>
        <w:rPr>
          <w:rFonts w:hint="eastAsia"/>
        </w:rPr>
        <w:t>PHP</w:t>
      </w:r>
      <w:r>
        <w:rPr>
          <w:rFonts w:hint="eastAsia"/>
        </w:rPr>
        <w:t>网页接口</w:t>
      </w:r>
    </w:p>
    <w:p w14:paraId="1C60EF5C" w14:textId="6710B063" w:rsidR="00BA4DB5" w:rsidRDefault="00C655B3" w:rsidP="00BA4DB5">
      <w:pPr>
        <w:pStyle w:val="a0"/>
        <w:spacing w:before="120" w:after="120"/>
        <w:ind w:left="1209" w:firstLineChars="0" w:firstLine="0"/>
        <w:jc w:val="left"/>
      </w:pPr>
      <w:r>
        <w:t>S</w:t>
      </w:r>
      <w:r>
        <w:rPr>
          <w:rFonts w:hint="eastAsia"/>
        </w:rPr>
        <w:t>eek.php</w:t>
      </w:r>
    </w:p>
    <w:p w14:paraId="1E837068" w14:textId="21AFAA22" w:rsidR="00C655B3" w:rsidRDefault="00E018CF" w:rsidP="00E018CF">
      <w:pPr>
        <w:pStyle w:val="a0"/>
        <w:spacing w:before="120" w:after="120"/>
        <w:ind w:left="1209" w:firstLineChars="0" w:firstLine="0"/>
        <w:jc w:val="left"/>
      </w:pPr>
      <w:r>
        <w:rPr>
          <w:rFonts w:hint="eastAsia"/>
        </w:rPr>
        <w:t xml:space="preserve">// </w:t>
      </w:r>
      <w:r w:rsidR="00C655B3">
        <w:rPr>
          <w:rFonts w:hint="eastAsia"/>
        </w:rPr>
        <w:t>用于查找本机的</w:t>
      </w:r>
      <w:r w:rsidR="00C655B3">
        <w:rPr>
          <w:rFonts w:hint="eastAsia"/>
        </w:rPr>
        <w:t>mac</w:t>
      </w:r>
      <w:r w:rsidR="00C655B3">
        <w:rPr>
          <w:rFonts w:hint="eastAsia"/>
        </w:rPr>
        <w:t>地址是否在服务器中有记录，即是否有许可证资格</w:t>
      </w:r>
    </w:p>
    <w:p w14:paraId="29B757F9" w14:textId="6E62CC1E" w:rsidR="00E018CF" w:rsidRDefault="00E018CF" w:rsidP="00BA4DB5">
      <w:pPr>
        <w:pStyle w:val="a0"/>
        <w:spacing w:before="120" w:after="120"/>
        <w:ind w:left="1209" w:firstLineChars="0" w:firstLine="0"/>
        <w:jc w:val="left"/>
      </w:pPr>
      <w:r>
        <w:t>R</w:t>
      </w:r>
      <w:r>
        <w:rPr>
          <w:rFonts w:hint="eastAsia"/>
        </w:rPr>
        <w:t>egister.php</w:t>
      </w:r>
    </w:p>
    <w:p w14:paraId="5585F375" w14:textId="0FB13C9F" w:rsidR="00E018CF" w:rsidRDefault="00E018CF" w:rsidP="00BA4DB5">
      <w:pPr>
        <w:pStyle w:val="a0"/>
        <w:spacing w:before="120" w:after="120"/>
        <w:ind w:left="1209" w:firstLineChars="0" w:firstLine="0"/>
        <w:jc w:val="left"/>
      </w:pPr>
      <w:r>
        <w:rPr>
          <w:rFonts w:hint="eastAsia"/>
        </w:rPr>
        <w:t xml:space="preserve">// </w:t>
      </w:r>
      <w:r>
        <w:rPr>
          <w:rFonts w:hint="eastAsia"/>
        </w:rPr>
        <w:t>用于注册新的许可证</w:t>
      </w:r>
    </w:p>
    <w:p w14:paraId="66168EB2" w14:textId="3D524D2F" w:rsidR="00E018CF" w:rsidRDefault="00A9727D" w:rsidP="00BA4DB5">
      <w:pPr>
        <w:pStyle w:val="a0"/>
        <w:spacing w:before="120" w:after="120"/>
        <w:ind w:left="1209" w:firstLineChars="0" w:firstLine="0"/>
        <w:jc w:val="left"/>
      </w:pPr>
      <w:r>
        <w:t>V</w:t>
      </w:r>
      <w:r>
        <w:rPr>
          <w:rFonts w:hint="eastAsia"/>
        </w:rPr>
        <w:t>erify.php</w:t>
      </w:r>
    </w:p>
    <w:p w14:paraId="3EF5DFFC" w14:textId="2C21644A" w:rsidR="00A9727D" w:rsidRDefault="00A9727D" w:rsidP="00BA4DB5">
      <w:pPr>
        <w:pStyle w:val="a0"/>
        <w:spacing w:before="120" w:after="120"/>
        <w:ind w:left="1209" w:firstLineChars="0" w:firstLine="0"/>
        <w:jc w:val="left"/>
      </w:pPr>
      <w:r>
        <w:rPr>
          <w:rFonts w:hint="eastAsia"/>
        </w:rPr>
        <w:t xml:space="preserve">// </w:t>
      </w:r>
      <w:r>
        <w:rPr>
          <w:rFonts w:hint="eastAsia"/>
        </w:rPr>
        <w:t>用于验证激活用许可证是否存在，以及人数是否已满，如果存在且未满，存入数据库</w:t>
      </w:r>
    </w:p>
    <w:p w14:paraId="6E0F9CC6" w14:textId="77777777" w:rsidR="009C783C" w:rsidRDefault="009C783C" w:rsidP="0093678B">
      <w:pPr>
        <w:pStyle w:val="a0"/>
        <w:numPr>
          <w:ilvl w:val="0"/>
          <w:numId w:val="7"/>
        </w:numPr>
        <w:spacing w:before="120" w:after="120"/>
        <w:ind w:firstLineChars="0"/>
        <w:jc w:val="left"/>
      </w:pPr>
      <w:r>
        <w:rPr>
          <w:rFonts w:hint="eastAsia"/>
        </w:rPr>
        <w:t>核心代码展示</w:t>
      </w:r>
    </w:p>
    <w:p w14:paraId="027B48CC" w14:textId="7C7F95AB" w:rsidR="00C119CC" w:rsidRDefault="00C119CC" w:rsidP="001020DF">
      <w:pPr>
        <w:pStyle w:val="a0"/>
        <w:numPr>
          <w:ilvl w:val="0"/>
          <w:numId w:val="11"/>
        </w:numPr>
        <w:spacing w:before="120" w:after="120"/>
        <w:ind w:firstLineChars="0"/>
        <w:jc w:val="left"/>
      </w:pPr>
      <w:r>
        <w:rPr>
          <w:rFonts w:hint="eastAsia"/>
        </w:rPr>
        <w:lastRenderedPageBreak/>
        <w:t>服务器</w:t>
      </w:r>
    </w:p>
    <w:p w14:paraId="0BEA280B" w14:textId="037164AF" w:rsidR="00D0023A" w:rsidRDefault="00D0023A" w:rsidP="00D0023A">
      <w:pPr>
        <w:pStyle w:val="a0"/>
        <w:spacing w:before="120" w:after="120"/>
        <w:ind w:left="1620" w:firstLineChars="0" w:firstLine="0"/>
        <w:jc w:val="left"/>
      </w:pPr>
      <w:r>
        <w:rPr>
          <w:rFonts w:hint="eastAsia"/>
        </w:rPr>
        <w:t>建立连接</w:t>
      </w:r>
    </w:p>
    <w:p w14:paraId="159DD086" w14:textId="024F64C5" w:rsidR="00C119CC" w:rsidRDefault="00686305" w:rsidP="00C119CC">
      <w:pPr>
        <w:pStyle w:val="a0"/>
        <w:spacing w:before="120" w:after="120"/>
        <w:ind w:left="1260" w:firstLineChars="0" w:firstLine="0"/>
        <w:jc w:val="left"/>
      </w:pPr>
      <w:r w:rsidRPr="00686305">
        <w:rPr>
          <w:noProof/>
        </w:rPr>
        <w:drawing>
          <wp:inline distT="0" distB="0" distL="0" distR="0" wp14:anchorId="3AD97D9C" wp14:editId="6F4339DA">
            <wp:extent cx="2646048" cy="1649186"/>
            <wp:effectExtent l="0" t="0" r="1905" b="8255"/>
            <wp:docPr id="1697721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11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2027" cy="16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6480" w14:textId="6C864B8A" w:rsidR="00D0023A" w:rsidRDefault="00D0023A" w:rsidP="00C119CC">
      <w:pPr>
        <w:pStyle w:val="a0"/>
        <w:spacing w:before="120" w:after="120"/>
        <w:ind w:left="1260" w:firstLineChars="0" w:firstLine="0"/>
        <w:jc w:val="left"/>
      </w:pPr>
      <w:r>
        <w:tab/>
      </w:r>
      <w:r>
        <w:rPr>
          <w:rFonts w:hint="eastAsia"/>
        </w:rPr>
        <w:t>获取请求</w:t>
      </w:r>
    </w:p>
    <w:p w14:paraId="4428EF4A" w14:textId="07F28872" w:rsidR="00686305" w:rsidRDefault="00686305" w:rsidP="00C119CC">
      <w:pPr>
        <w:pStyle w:val="a0"/>
        <w:spacing w:before="120" w:after="120"/>
        <w:ind w:left="1260" w:firstLineChars="0" w:firstLine="0"/>
        <w:jc w:val="left"/>
      </w:pPr>
      <w:r w:rsidRPr="00686305">
        <w:rPr>
          <w:noProof/>
        </w:rPr>
        <w:drawing>
          <wp:inline distT="0" distB="0" distL="0" distR="0" wp14:anchorId="7E693AED" wp14:editId="063BF4A9">
            <wp:extent cx="3864429" cy="2815129"/>
            <wp:effectExtent l="0" t="0" r="3175" b="4445"/>
            <wp:docPr id="1567642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429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96" cy="282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F44" w14:textId="00038B63" w:rsidR="00D0023A" w:rsidRDefault="00D0023A" w:rsidP="00C119CC">
      <w:pPr>
        <w:pStyle w:val="a0"/>
        <w:spacing w:before="120" w:after="120"/>
        <w:ind w:left="1260" w:firstLineChars="0" w:firstLine="0"/>
        <w:jc w:val="left"/>
      </w:pPr>
      <w:r>
        <w:tab/>
      </w:r>
      <w:r>
        <w:rPr>
          <w:rFonts w:hint="eastAsia"/>
        </w:rPr>
        <w:t>处理请求</w:t>
      </w:r>
      <w:r w:rsidR="00E85048">
        <w:rPr>
          <w:rFonts w:hint="eastAsia"/>
        </w:rPr>
        <w:t>（取一个作为样例）</w:t>
      </w:r>
    </w:p>
    <w:p w14:paraId="509A8FDF" w14:textId="3B0EF041" w:rsidR="00686305" w:rsidRDefault="001020DF" w:rsidP="00C119CC">
      <w:pPr>
        <w:pStyle w:val="a0"/>
        <w:spacing w:before="120" w:after="120"/>
        <w:ind w:left="1260" w:firstLineChars="0" w:firstLine="0"/>
        <w:jc w:val="left"/>
      </w:pPr>
      <w:r w:rsidRPr="001020DF">
        <w:rPr>
          <w:noProof/>
        </w:rPr>
        <w:drawing>
          <wp:inline distT="0" distB="0" distL="0" distR="0" wp14:anchorId="4723BE89" wp14:editId="6A943FEF">
            <wp:extent cx="3863975" cy="1455252"/>
            <wp:effectExtent l="0" t="0" r="3175" b="0"/>
            <wp:docPr id="329914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140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817" cy="146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DEC" w14:textId="63458FEB" w:rsidR="001020DF" w:rsidRDefault="001020DF" w:rsidP="001020DF">
      <w:pPr>
        <w:pStyle w:val="a0"/>
        <w:numPr>
          <w:ilvl w:val="0"/>
          <w:numId w:val="11"/>
        </w:numPr>
        <w:spacing w:before="120" w:after="120"/>
        <w:ind w:firstLineChars="0"/>
        <w:jc w:val="left"/>
      </w:pPr>
      <w:r>
        <w:rPr>
          <w:rFonts w:hint="eastAsia"/>
        </w:rPr>
        <w:t>程序</w:t>
      </w:r>
      <w:r>
        <w:rPr>
          <w:rFonts w:hint="eastAsia"/>
        </w:rPr>
        <w:t>A</w:t>
      </w:r>
    </w:p>
    <w:p w14:paraId="113DF34D" w14:textId="122F91E7" w:rsidR="002522CA" w:rsidRDefault="002522CA" w:rsidP="002522CA">
      <w:pPr>
        <w:pStyle w:val="a0"/>
        <w:spacing w:before="120" w:after="120"/>
        <w:ind w:left="1620" w:firstLineChars="0" w:firstLine="0"/>
        <w:jc w:val="left"/>
      </w:pPr>
      <w:r>
        <w:rPr>
          <w:rFonts w:hint="eastAsia"/>
        </w:rPr>
        <w:lastRenderedPageBreak/>
        <w:t>登录、激活过程</w:t>
      </w:r>
    </w:p>
    <w:p w14:paraId="14A15F2D" w14:textId="667BC0F5" w:rsidR="00D0023A" w:rsidRDefault="002522CA" w:rsidP="00D0023A">
      <w:pPr>
        <w:pStyle w:val="a0"/>
        <w:spacing w:before="120" w:after="120"/>
        <w:ind w:left="1620" w:firstLineChars="0" w:firstLine="0"/>
        <w:jc w:val="left"/>
      </w:pPr>
      <w:r w:rsidRPr="002522CA">
        <w:rPr>
          <w:noProof/>
        </w:rPr>
        <w:drawing>
          <wp:inline distT="0" distB="0" distL="0" distR="0" wp14:anchorId="34A65F01" wp14:editId="1A8A2E72">
            <wp:extent cx="3658524" cy="3352800"/>
            <wp:effectExtent l="0" t="0" r="0" b="0"/>
            <wp:docPr id="90500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03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2418" cy="33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0F9E" w14:textId="404E68C7" w:rsidR="002522CA" w:rsidRDefault="00107ABD" w:rsidP="00D0023A">
      <w:pPr>
        <w:pStyle w:val="a0"/>
        <w:spacing w:before="120" w:after="120"/>
        <w:ind w:left="1620" w:firstLineChars="0" w:firstLine="0"/>
        <w:jc w:val="left"/>
      </w:pPr>
      <w:r>
        <w:rPr>
          <w:rFonts w:hint="eastAsia"/>
        </w:rPr>
        <w:t>运行期间，如果服务器关闭，进行重连</w:t>
      </w:r>
    </w:p>
    <w:p w14:paraId="45BA41CF" w14:textId="77A4E468" w:rsidR="00107ABD" w:rsidRDefault="00107ABD" w:rsidP="00D0023A">
      <w:pPr>
        <w:pStyle w:val="a0"/>
        <w:spacing w:before="120" w:after="120"/>
        <w:ind w:left="1620" w:firstLineChars="0" w:firstLine="0"/>
        <w:jc w:val="left"/>
      </w:pPr>
      <w:r w:rsidRPr="00107ABD">
        <w:rPr>
          <w:noProof/>
        </w:rPr>
        <w:drawing>
          <wp:inline distT="0" distB="0" distL="0" distR="0" wp14:anchorId="0BDB6ABD" wp14:editId="0BA1665D">
            <wp:extent cx="2226129" cy="3505970"/>
            <wp:effectExtent l="0" t="0" r="3175" b="0"/>
            <wp:docPr id="1746940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404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2" cy="35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2446" w14:textId="3AF59AD7" w:rsidR="00107ABD" w:rsidRDefault="00276495" w:rsidP="00D0023A">
      <w:pPr>
        <w:pStyle w:val="a0"/>
        <w:spacing w:before="120" w:after="120"/>
        <w:ind w:left="1620" w:firstLineChars="0" w:firstLine="0"/>
        <w:jc w:val="left"/>
      </w:pPr>
      <w:r>
        <w:rPr>
          <w:rFonts w:hint="eastAsia"/>
        </w:rPr>
        <w:t>封装通信和接收回复</w:t>
      </w:r>
    </w:p>
    <w:p w14:paraId="2C73658C" w14:textId="10CEF8B2" w:rsidR="00276495" w:rsidRDefault="00276495" w:rsidP="00D0023A">
      <w:pPr>
        <w:pStyle w:val="a0"/>
        <w:spacing w:before="120" w:after="120"/>
        <w:ind w:left="1620" w:firstLineChars="0" w:firstLine="0"/>
        <w:jc w:val="left"/>
      </w:pPr>
      <w:r w:rsidRPr="00276495">
        <w:rPr>
          <w:noProof/>
        </w:rPr>
        <w:lastRenderedPageBreak/>
        <w:drawing>
          <wp:inline distT="0" distB="0" distL="0" distR="0" wp14:anchorId="6F276E79" wp14:editId="3A218F47">
            <wp:extent cx="3429000" cy="2759075"/>
            <wp:effectExtent l="0" t="0" r="0" b="3175"/>
            <wp:docPr id="86102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287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3154" cy="276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4EDD" w14:textId="64E03236" w:rsidR="001020DF" w:rsidRDefault="001020DF" w:rsidP="001020DF">
      <w:pPr>
        <w:pStyle w:val="a0"/>
        <w:numPr>
          <w:ilvl w:val="0"/>
          <w:numId w:val="11"/>
        </w:numPr>
        <w:spacing w:before="120" w:after="120"/>
        <w:ind w:firstLineChars="0"/>
        <w:jc w:val="left"/>
      </w:pPr>
      <w:r>
        <w:rPr>
          <w:rFonts w:hint="eastAsia"/>
        </w:rPr>
        <w:t>许可证软件</w:t>
      </w:r>
    </w:p>
    <w:p w14:paraId="4F41A361" w14:textId="793BFF35" w:rsidR="00667796" w:rsidRDefault="00F629FE" w:rsidP="00667796">
      <w:pPr>
        <w:pStyle w:val="a0"/>
        <w:spacing w:before="120" w:after="120"/>
        <w:ind w:left="1620" w:firstLineChars="0" w:firstLine="0"/>
        <w:jc w:val="left"/>
      </w:pPr>
      <w:r>
        <w:rPr>
          <w:rFonts w:hint="eastAsia"/>
        </w:rPr>
        <w:t>产生许可证并验证</w:t>
      </w:r>
    </w:p>
    <w:p w14:paraId="4A7C4E24" w14:textId="7422B1AE" w:rsidR="00F629FE" w:rsidRDefault="00F629FE" w:rsidP="00667796">
      <w:pPr>
        <w:pStyle w:val="a0"/>
        <w:spacing w:before="120" w:after="120"/>
        <w:ind w:left="1620" w:firstLineChars="0" w:firstLine="0"/>
        <w:jc w:val="left"/>
      </w:pPr>
      <w:r w:rsidRPr="00F629FE">
        <w:rPr>
          <w:noProof/>
        </w:rPr>
        <w:drawing>
          <wp:inline distT="0" distB="0" distL="0" distR="0" wp14:anchorId="72075F96" wp14:editId="586BFDED">
            <wp:extent cx="4502881" cy="3570514"/>
            <wp:effectExtent l="0" t="0" r="0" b="0"/>
            <wp:docPr id="108485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59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2147" cy="357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4FA1" w14:textId="6699848C" w:rsidR="001020DF" w:rsidRDefault="001020DF" w:rsidP="001020DF">
      <w:pPr>
        <w:pStyle w:val="a0"/>
        <w:numPr>
          <w:ilvl w:val="0"/>
          <w:numId w:val="11"/>
        </w:numPr>
        <w:spacing w:before="120" w:after="120"/>
        <w:ind w:firstLineChars="0"/>
        <w:jc w:val="left"/>
      </w:pPr>
      <w:r>
        <w:rPr>
          <w:rFonts w:hint="eastAsia"/>
        </w:rPr>
        <w:t>PHP</w:t>
      </w:r>
      <w:r>
        <w:rPr>
          <w:rFonts w:hint="eastAsia"/>
        </w:rPr>
        <w:t>网页接口</w:t>
      </w:r>
    </w:p>
    <w:p w14:paraId="237F02BF" w14:textId="72CE2359" w:rsidR="00E018CF" w:rsidRDefault="00E018CF" w:rsidP="00E018CF">
      <w:pPr>
        <w:pStyle w:val="a0"/>
        <w:spacing w:before="120" w:after="120"/>
        <w:ind w:left="1260" w:firstLineChars="0" w:firstLine="0"/>
        <w:jc w:val="left"/>
      </w:pPr>
      <w:r>
        <w:t>S</w:t>
      </w:r>
      <w:r>
        <w:rPr>
          <w:rFonts w:hint="eastAsia"/>
        </w:rPr>
        <w:t>eek.php</w:t>
      </w:r>
    </w:p>
    <w:p w14:paraId="4B66A6B1" w14:textId="3C15AB5E" w:rsidR="00E018CF" w:rsidRDefault="00E018CF" w:rsidP="00E018CF">
      <w:pPr>
        <w:pStyle w:val="a0"/>
        <w:spacing w:before="120" w:after="120"/>
        <w:ind w:left="1260" w:firstLineChars="0" w:firstLine="0"/>
        <w:jc w:val="left"/>
      </w:pPr>
      <w:r w:rsidRPr="00C655B3">
        <w:rPr>
          <w:noProof/>
        </w:rPr>
        <w:lastRenderedPageBreak/>
        <w:drawing>
          <wp:inline distT="0" distB="0" distL="0" distR="0" wp14:anchorId="265C1189" wp14:editId="35198D30">
            <wp:extent cx="3243943" cy="3131307"/>
            <wp:effectExtent l="0" t="0" r="0" b="0"/>
            <wp:docPr id="1797409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95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0866" cy="31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A68" w14:textId="4E89E364" w:rsidR="00E018CF" w:rsidRDefault="00E018CF" w:rsidP="00E018CF">
      <w:pPr>
        <w:pStyle w:val="a0"/>
        <w:spacing w:before="120" w:after="120"/>
        <w:ind w:left="1260" w:firstLineChars="0" w:firstLine="0"/>
        <w:jc w:val="left"/>
      </w:pPr>
      <w:r>
        <w:t>R</w:t>
      </w:r>
      <w:r>
        <w:rPr>
          <w:rFonts w:hint="eastAsia"/>
        </w:rPr>
        <w:t>egister.php</w:t>
      </w:r>
    </w:p>
    <w:p w14:paraId="694CE21C" w14:textId="458B458E" w:rsidR="00E018CF" w:rsidRDefault="00E018CF" w:rsidP="00E018CF">
      <w:pPr>
        <w:pStyle w:val="a0"/>
        <w:spacing w:before="120" w:after="120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0AF83C52" wp14:editId="702EC032">
            <wp:extent cx="4883046" cy="4065814"/>
            <wp:effectExtent l="0" t="0" r="0" b="0"/>
            <wp:docPr id="1570592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2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287" cy="40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2AA4" w14:textId="33EAB75F" w:rsidR="00A9727D" w:rsidRDefault="00A9727D" w:rsidP="00E018CF">
      <w:pPr>
        <w:pStyle w:val="a0"/>
        <w:spacing w:before="120" w:after="120"/>
        <w:ind w:left="1260" w:firstLineChars="0" w:firstLine="0"/>
        <w:jc w:val="left"/>
      </w:pPr>
      <w:r>
        <w:t>V</w:t>
      </w:r>
      <w:r>
        <w:rPr>
          <w:rFonts w:hint="eastAsia"/>
        </w:rPr>
        <w:t>erify.php</w:t>
      </w:r>
    </w:p>
    <w:p w14:paraId="0D694914" w14:textId="1B254621" w:rsidR="00A9727D" w:rsidRDefault="00A9727D" w:rsidP="00E018CF">
      <w:pPr>
        <w:pStyle w:val="a0"/>
        <w:spacing w:before="120" w:after="120"/>
        <w:ind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0002CDE" wp14:editId="21C60210">
            <wp:extent cx="4883046" cy="4065814"/>
            <wp:effectExtent l="0" t="0" r="0" b="0"/>
            <wp:docPr id="1208806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2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287" cy="40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5270" w14:textId="11120EE6" w:rsidR="009C783C" w:rsidRDefault="009C783C" w:rsidP="0093678B">
      <w:pPr>
        <w:pStyle w:val="a0"/>
        <w:numPr>
          <w:ilvl w:val="0"/>
          <w:numId w:val="7"/>
        </w:numPr>
        <w:spacing w:before="120" w:after="120"/>
        <w:ind w:firstLineChars="0"/>
        <w:jc w:val="left"/>
      </w:pPr>
      <w:r>
        <w:rPr>
          <w:rFonts w:hint="eastAsia"/>
        </w:rPr>
        <w:t>程序流程</w:t>
      </w:r>
      <w:r w:rsidR="005666C9">
        <w:rPr>
          <w:rFonts w:hint="eastAsia"/>
        </w:rPr>
        <w:t>图</w:t>
      </w:r>
    </w:p>
    <w:p w14:paraId="10B17880" w14:textId="6CCE9A21" w:rsidR="002E7270" w:rsidRDefault="005666C9" w:rsidP="002E7270">
      <w:pPr>
        <w:pStyle w:val="a0"/>
        <w:spacing w:before="120" w:after="120"/>
        <w:ind w:left="1260" w:firstLineChars="0" w:firstLine="0"/>
        <w:jc w:val="left"/>
      </w:pPr>
      <w:r w:rsidRPr="005666C9">
        <w:rPr>
          <w:noProof/>
        </w:rPr>
        <w:drawing>
          <wp:inline distT="0" distB="0" distL="0" distR="0" wp14:anchorId="4CFBD056" wp14:editId="3DAC1D20">
            <wp:extent cx="5115344" cy="2394857"/>
            <wp:effectExtent l="0" t="0" r="0" b="5715"/>
            <wp:docPr id="81944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457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206" cy="240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7778" w14:textId="77777777" w:rsidR="009C783C" w:rsidRDefault="009C783C" w:rsidP="0093678B">
      <w:pPr>
        <w:pStyle w:val="a0"/>
        <w:numPr>
          <w:ilvl w:val="0"/>
          <w:numId w:val="7"/>
        </w:numPr>
        <w:spacing w:before="120" w:after="120"/>
        <w:ind w:firstLineChars="0"/>
        <w:jc w:val="left"/>
      </w:pPr>
      <w:r>
        <w:rPr>
          <w:rFonts w:hint="eastAsia"/>
        </w:rPr>
        <w:t>运行展示</w:t>
      </w:r>
    </w:p>
    <w:p w14:paraId="223B0A23" w14:textId="3619F117" w:rsidR="00895EC7" w:rsidRDefault="00820FA5" w:rsidP="00895EC7">
      <w:pPr>
        <w:pStyle w:val="a0"/>
        <w:spacing w:before="120" w:after="120"/>
        <w:ind w:left="1260" w:firstLineChars="0" w:firstLine="0"/>
        <w:jc w:val="left"/>
      </w:pPr>
      <w:r>
        <w:rPr>
          <w:rFonts w:hint="eastAsia"/>
        </w:rPr>
        <w:t>（</w:t>
      </w:r>
      <w:r w:rsidR="005E4004">
        <w:rPr>
          <w:rFonts w:hint="eastAsia"/>
        </w:rPr>
        <w:t>此处演示中数据库数据</w:t>
      </w:r>
      <w:r w:rsidR="00AA7859">
        <w:rPr>
          <w:rFonts w:hint="eastAsia"/>
        </w:rPr>
        <w:t>初始</w:t>
      </w:r>
      <w:r w:rsidR="005E4004">
        <w:rPr>
          <w:rFonts w:hint="eastAsia"/>
        </w:rPr>
        <w:t>为空</w:t>
      </w:r>
      <w:r>
        <w:rPr>
          <w:rFonts w:hint="eastAsia"/>
        </w:rPr>
        <w:t>）</w:t>
      </w:r>
    </w:p>
    <w:p w14:paraId="2834AD31" w14:textId="0D019ECC" w:rsidR="00B90A57" w:rsidRDefault="00820FA5" w:rsidP="000312D8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rPr>
          <w:rFonts w:hint="eastAsia"/>
        </w:rPr>
        <w:t>启动服务器</w:t>
      </w:r>
    </w:p>
    <w:p w14:paraId="73DA4701" w14:textId="0D44847B" w:rsidR="00820FA5" w:rsidRDefault="00820FA5" w:rsidP="00895EC7">
      <w:pPr>
        <w:pStyle w:val="a0"/>
        <w:spacing w:before="120" w:after="120"/>
        <w:ind w:left="1260" w:firstLineChars="0" w:firstLine="0"/>
        <w:jc w:val="left"/>
      </w:pPr>
      <w:r w:rsidRPr="00820FA5">
        <w:lastRenderedPageBreak/>
        <w:drawing>
          <wp:inline distT="0" distB="0" distL="0" distR="0" wp14:anchorId="189B25AC" wp14:editId="0884F4CC">
            <wp:extent cx="4301120" cy="2209800"/>
            <wp:effectExtent l="0" t="0" r="4445" b="0"/>
            <wp:docPr id="149181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151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2340" cy="22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74D7" w14:textId="3CD716BD" w:rsidR="00820FA5" w:rsidRDefault="00743AB8" w:rsidP="000312D8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rPr>
          <w:rFonts w:hint="eastAsia"/>
        </w:rPr>
        <w:t>启动</w:t>
      </w:r>
      <w:r w:rsidR="002C680D">
        <w:rPr>
          <w:rFonts w:hint="eastAsia"/>
        </w:rPr>
        <w:t>软件</w:t>
      </w:r>
      <w:r>
        <w:rPr>
          <w:rFonts w:hint="eastAsia"/>
        </w:rPr>
        <w:t>A</w:t>
      </w:r>
      <w:r>
        <w:rPr>
          <w:rFonts w:hint="eastAsia"/>
        </w:rPr>
        <w:t>，没有记录，为第一次使用，需要输入序列号</w:t>
      </w:r>
    </w:p>
    <w:p w14:paraId="47B81141" w14:textId="207707C4" w:rsidR="00743AB8" w:rsidRDefault="00743AB8" w:rsidP="000312D8">
      <w:pPr>
        <w:pStyle w:val="a0"/>
        <w:spacing w:before="120" w:after="120"/>
        <w:ind w:left="1260" w:firstLineChars="0" w:firstLine="360"/>
        <w:jc w:val="left"/>
        <w:rPr>
          <w:rFonts w:hint="eastAsia"/>
        </w:rPr>
      </w:pPr>
      <w:r>
        <w:rPr>
          <w:rFonts w:hint="eastAsia"/>
        </w:rPr>
        <w:t>服务器端收到</w:t>
      </w:r>
      <w:r>
        <w:rPr>
          <w:rFonts w:hint="eastAsia"/>
        </w:rPr>
        <w:t>seek</w:t>
      </w:r>
      <w:r>
        <w:rPr>
          <w:rFonts w:hint="eastAsia"/>
        </w:rPr>
        <w:t>请求调用</w:t>
      </w:r>
      <w:r>
        <w:rPr>
          <w:rFonts w:hint="eastAsia"/>
        </w:rPr>
        <w:t>php</w:t>
      </w:r>
      <w:r>
        <w:rPr>
          <w:rFonts w:hint="eastAsia"/>
        </w:rPr>
        <w:t>接口，此外还有应用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秒一次的心跳报文</w:t>
      </w:r>
    </w:p>
    <w:p w14:paraId="009BF302" w14:textId="39B5FB35" w:rsidR="00743AB8" w:rsidRDefault="00743AB8" w:rsidP="00895EC7">
      <w:pPr>
        <w:pStyle w:val="a0"/>
        <w:spacing w:before="120" w:after="120"/>
        <w:ind w:left="1260" w:firstLineChars="0" w:firstLine="0"/>
        <w:jc w:val="left"/>
      </w:pPr>
      <w:r w:rsidRPr="00743AB8">
        <w:drawing>
          <wp:inline distT="0" distB="0" distL="0" distR="0" wp14:anchorId="15730569" wp14:editId="137F9EBA">
            <wp:extent cx="4364683" cy="2242457"/>
            <wp:effectExtent l="0" t="0" r="0" b="5715"/>
            <wp:docPr id="115577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705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0301" cy="22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DA7C" w14:textId="6CCB7DEE" w:rsidR="00743AB8" w:rsidRDefault="00743AB8" w:rsidP="00895EC7">
      <w:pPr>
        <w:pStyle w:val="a0"/>
        <w:spacing w:before="120" w:after="120"/>
        <w:ind w:left="1260" w:firstLineChars="0" w:firstLine="0"/>
        <w:jc w:val="left"/>
      </w:pPr>
      <w:r w:rsidRPr="00743AB8">
        <w:drawing>
          <wp:inline distT="0" distB="0" distL="0" distR="0" wp14:anchorId="55AAF431" wp14:editId="341C9EC1">
            <wp:extent cx="4348843" cy="2234319"/>
            <wp:effectExtent l="0" t="0" r="0" b="0"/>
            <wp:docPr id="190347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79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8584" cy="223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30B6" w14:textId="1AFC6188" w:rsidR="001254F9" w:rsidRDefault="001254F9" w:rsidP="006E519B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rPr>
          <w:rFonts w:hint="eastAsia"/>
        </w:rPr>
        <w:lastRenderedPageBreak/>
        <w:t>启动许可证程序，输入信息后，获得许可证序列号</w:t>
      </w:r>
    </w:p>
    <w:p w14:paraId="2C62DC57" w14:textId="6485B034" w:rsidR="00BD3FC5" w:rsidRDefault="00BD3FC5" w:rsidP="006E519B">
      <w:pPr>
        <w:pStyle w:val="a0"/>
        <w:spacing w:before="120" w:after="120"/>
        <w:ind w:left="1260" w:firstLineChars="0" w:firstLine="360"/>
        <w:jc w:val="left"/>
        <w:rPr>
          <w:rFonts w:hint="eastAsia"/>
        </w:rPr>
      </w:pPr>
      <w:r>
        <w:rPr>
          <w:rFonts w:hint="eastAsia"/>
        </w:rPr>
        <w:t>服务器这里收到了</w:t>
      </w:r>
      <w:r>
        <w:rPr>
          <w:rFonts w:hint="eastAsia"/>
        </w:rPr>
        <w:t>register</w:t>
      </w:r>
      <w:r>
        <w:rPr>
          <w:rFonts w:hint="eastAsia"/>
        </w:rPr>
        <w:t>请求，调用</w:t>
      </w:r>
      <w:r>
        <w:rPr>
          <w:rFonts w:hint="eastAsia"/>
        </w:rPr>
        <w:t>php</w:t>
      </w:r>
      <w:r>
        <w:rPr>
          <w:rFonts w:hint="eastAsia"/>
        </w:rPr>
        <w:t>接口</w:t>
      </w:r>
      <w:r w:rsidR="00FC0237">
        <w:rPr>
          <w:rFonts w:hint="eastAsia"/>
        </w:rPr>
        <w:t>，然后收到了申请通过的信息</w:t>
      </w:r>
    </w:p>
    <w:p w14:paraId="4B192058" w14:textId="0F75641B" w:rsidR="00FB1FE0" w:rsidRDefault="00FB1FE0" w:rsidP="001254F9">
      <w:pPr>
        <w:pStyle w:val="a0"/>
        <w:spacing w:before="120" w:after="120"/>
        <w:ind w:left="1260" w:firstLineChars="0" w:firstLine="0"/>
        <w:jc w:val="left"/>
      </w:pPr>
      <w:r w:rsidRPr="00FB1FE0">
        <w:drawing>
          <wp:inline distT="0" distB="0" distL="0" distR="0" wp14:anchorId="258E2AE4" wp14:editId="1D956F0C">
            <wp:extent cx="4661312" cy="2394857"/>
            <wp:effectExtent l="0" t="0" r="6350" b="5715"/>
            <wp:docPr id="1870720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07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1144" cy="23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117" w14:textId="4AE683B1" w:rsidR="00FB1FE0" w:rsidRDefault="00FC0237" w:rsidP="001254F9">
      <w:pPr>
        <w:pStyle w:val="a0"/>
        <w:spacing w:before="120" w:after="120"/>
        <w:ind w:left="1260" w:firstLineChars="0" w:firstLine="0"/>
        <w:jc w:val="left"/>
      </w:pPr>
      <w:r w:rsidRPr="00FC0237">
        <w:drawing>
          <wp:inline distT="0" distB="0" distL="0" distR="0" wp14:anchorId="08570CA6" wp14:editId="15625F3A">
            <wp:extent cx="4686300" cy="2407695"/>
            <wp:effectExtent l="0" t="0" r="0" b="0"/>
            <wp:docPr id="1679367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677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8315" cy="241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6CB" w14:textId="2EBCAF95" w:rsidR="002E3658" w:rsidRDefault="002E3658" w:rsidP="003C4B42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rPr>
          <w:rFonts w:hint="eastAsia"/>
        </w:rPr>
        <w:t>这里测试使用不存在的许可证序列号，发现不能通过</w:t>
      </w:r>
      <w:r w:rsidR="00B870C5">
        <w:rPr>
          <w:rFonts w:hint="eastAsia"/>
        </w:rPr>
        <w:t>，程序退出</w:t>
      </w:r>
    </w:p>
    <w:p w14:paraId="0F04B5A1" w14:textId="43530E7D" w:rsidR="00626627" w:rsidRDefault="00626627" w:rsidP="00636C60">
      <w:pPr>
        <w:pStyle w:val="a0"/>
        <w:spacing w:before="120" w:after="120"/>
        <w:ind w:left="1260" w:firstLineChars="0" w:firstLine="360"/>
        <w:jc w:val="left"/>
        <w:rPr>
          <w:rFonts w:hint="eastAsia"/>
        </w:rPr>
      </w:pPr>
      <w:r>
        <w:rPr>
          <w:rFonts w:hint="eastAsia"/>
        </w:rPr>
        <w:t>相对应的，服务器</w:t>
      </w:r>
      <w:r>
        <w:rPr>
          <w:rFonts w:hint="eastAsia"/>
        </w:rPr>
        <w:t>5</w:t>
      </w:r>
      <w:r>
        <w:rPr>
          <w:rFonts w:hint="eastAsia"/>
        </w:rPr>
        <w:t>秒内每收到该程序的心跳报文，</w:t>
      </w:r>
      <w:r w:rsidR="005D331F">
        <w:rPr>
          <w:rFonts w:hint="eastAsia"/>
        </w:rPr>
        <w:t>认定为崩溃，</w:t>
      </w:r>
      <w:r>
        <w:rPr>
          <w:rFonts w:hint="eastAsia"/>
        </w:rPr>
        <w:t>所以断开</w:t>
      </w:r>
      <w:r>
        <w:rPr>
          <w:rFonts w:hint="eastAsia"/>
        </w:rPr>
        <w:t>TCP</w:t>
      </w:r>
      <w:r w:rsidR="00B473BE">
        <w:rPr>
          <w:rFonts w:hint="eastAsia"/>
        </w:rPr>
        <w:t>连接</w:t>
      </w:r>
    </w:p>
    <w:p w14:paraId="1C668CB8" w14:textId="0E43CB1B" w:rsidR="002E3658" w:rsidRDefault="00B870C5" w:rsidP="001254F9">
      <w:pPr>
        <w:pStyle w:val="a0"/>
        <w:spacing w:before="120" w:after="120"/>
        <w:ind w:left="1260" w:firstLineChars="0" w:firstLine="0"/>
        <w:jc w:val="left"/>
      </w:pPr>
      <w:r w:rsidRPr="00B870C5">
        <w:lastRenderedPageBreak/>
        <w:drawing>
          <wp:inline distT="0" distB="0" distL="0" distR="0" wp14:anchorId="59D38FD1" wp14:editId="6BA780B1">
            <wp:extent cx="4873190" cy="2503714"/>
            <wp:effectExtent l="0" t="0" r="3810" b="0"/>
            <wp:docPr id="1237337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37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5" cy="25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FBD3" w14:textId="04F38950" w:rsidR="008E4CC5" w:rsidRDefault="00CE51E8" w:rsidP="001254F9">
      <w:pPr>
        <w:pStyle w:val="a0"/>
        <w:spacing w:before="120" w:after="120"/>
        <w:ind w:left="1260" w:firstLineChars="0" w:firstLine="0"/>
        <w:jc w:val="left"/>
      </w:pPr>
      <w:r w:rsidRPr="00CE51E8">
        <w:drawing>
          <wp:inline distT="0" distB="0" distL="0" distR="0" wp14:anchorId="0DE77983" wp14:editId="066157C7">
            <wp:extent cx="4898571" cy="2516754"/>
            <wp:effectExtent l="0" t="0" r="0" b="0"/>
            <wp:docPr id="61880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01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7007" cy="25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0FCE" w14:textId="39AB23FC" w:rsidR="002C680D" w:rsidRDefault="002C680D" w:rsidP="00312BD2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rPr>
          <w:rFonts w:hint="eastAsia"/>
        </w:rPr>
        <w:t>重新打开软件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164C28">
        <w:rPr>
          <w:rFonts w:hint="eastAsia"/>
        </w:rPr>
        <w:t>输入存在的序列号发现可以运行</w:t>
      </w:r>
      <w:r w:rsidR="00D11358">
        <w:rPr>
          <w:rFonts w:hint="eastAsia"/>
        </w:rPr>
        <w:t>（这里不小心在服务器终端按了</w:t>
      </w:r>
      <w:r w:rsidR="00D11358">
        <w:rPr>
          <w:rFonts w:hint="eastAsia"/>
        </w:rPr>
        <w:t>CTRL+C</w:t>
      </w:r>
      <w:r w:rsidR="00D11358">
        <w:rPr>
          <w:rFonts w:hint="eastAsia"/>
        </w:rPr>
        <w:t>，结果退出去了，所以报了点错，正好把之后的一块做了）</w:t>
      </w:r>
    </w:p>
    <w:p w14:paraId="6E1B4E48" w14:textId="57196CAB" w:rsidR="001353AD" w:rsidRDefault="001353AD" w:rsidP="00312BD2">
      <w:pPr>
        <w:pStyle w:val="a0"/>
        <w:spacing w:before="120" w:after="120"/>
        <w:ind w:left="1260" w:firstLineChars="0" w:firstLine="360"/>
        <w:jc w:val="left"/>
        <w:rPr>
          <w:rFonts w:hint="eastAsia"/>
        </w:rPr>
      </w:pPr>
      <w:r>
        <w:rPr>
          <w:rFonts w:hint="eastAsia"/>
        </w:rPr>
        <w:t>同时服务器也收到</w:t>
      </w:r>
      <w:r>
        <w:rPr>
          <w:rFonts w:hint="eastAsia"/>
        </w:rPr>
        <w:t>verify</w:t>
      </w:r>
      <w:r>
        <w:rPr>
          <w:rFonts w:hint="eastAsia"/>
        </w:rPr>
        <w:t>请求，调用对应</w:t>
      </w:r>
      <w:r>
        <w:rPr>
          <w:rFonts w:hint="eastAsia"/>
        </w:rPr>
        <w:t>php</w:t>
      </w:r>
      <w:r>
        <w:rPr>
          <w:rFonts w:hint="eastAsia"/>
        </w:rPr>
        <w:t>接口</w:t>
      </w:r>
    </w:p>
    <w:p w14:paraId="17ED312B" w14:textId="01840C67" w:rsidR="001353AD" w:rsidRDefault="001353AD" w:rsidP="001254F9">
      <w:pPr>
        <w:pStyle w:val="a0"/>
        <w:spacing w:before="120" w:after="120"/>
        <w:ind w:left="1260" w:firstLineChars="0" w:firstLine="0"/>
        <w:jc w:val="left"/>
      </w:pPr>
      <w:r w:rsidRPr="00D11358">
        <w:lastRenderedPageBreak/>
        <w:drawing>
          <wp:inline distT="0" distB="0" distL="0" distR="0" wp14:anchorId="41DC6D5C" wp14:editId="78ACA63B">
            <wp:extent cx="4789714" cy="2460826"/>
            <wp:effectExtent l="0" t="0" r="0" b="0"/>
            <wp:docPr id="206089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48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773" cy="246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A827" w14:textId="066626DA" w:rsidR="00D11358" w:rsidRDefault="00D11358" w:rsidP="001254F9">
      <w:pPr>
        <w:pStyle w:val="a0"/>
        <w:spacing w:before="120" w:after="120"/>
        <w:ind w:left="1260" w:firstLineChars="0" w:firstLine="0"/>
        <w:jc w:val="left"/>
      </w:pPr>
      <w:r w:rsidRPr="00D11358">
        <w:drawing>
          <wp:inline distT="0" distB="0" distL="0" distR="0" wp14:anchorId="59311981" wp14:editId="008C657F">
            <wp:extent cx="4729843" cy="2430066"/>
            <wp:effectExtent l="0" t="0" r="0" b="8890"/>
            <wp:docPr id="1625790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01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9262" cy="24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71B" w14:textId="4C3FA1CA" w:rsidR="00D11358" w:rsidRDefault="00B91171" w:rsidP="007E4294">
      <w:pPr>
        <w:pStyle w:val="a0"/>
        <w:numPr>
          <w:ilvl w:val="0"/>
          <w:numId w:val="12"/>
        </w:numPr>
        <w:spacing w:before="120" w:after="120"/>
        <w:ind w:firstLineChars="0"/>
        <w:jc w:val="left"/>
        <w:rPr>
          <w:rFonts w:hint="eastAsia"/>
        </w:rPr>
      </w:pPr>
      <w:r>
        <w:rPr>
          <w:rFonts w:hint="eastAsia"/>
        </w:rPr>
        <w:t>服务器意外断开后，软件</w:t>
      </w:r>
      <w:r>
        <w:rPr>
          <w:rFonts w:hint="eastAsia"/>
        </w:rPr>
        <w:t>A</w:t>
      </w:r>
      <w:r>
        <w:rPr>
          <w:rFonts w:hint="eastAsia"/>
        </w:rPr>
        <w:t>会尝试进行重连</w:t>
      </w:r>
    </w:p>
    <w:p w14:paraId="15B4557B" w14:textId="1E895856" w:rsidR="00D11358" w:rsidRDefault="00D11358" w:rsidP="001254F9">
      <w:pPr>
        <w:pStyle w:val="a0"/>
        <w:spacing w:before="120" w:after="120"/>
        <w:ind w:left="1260" w:firstLineChars="0" w:firstLine="0"/>
        <w:jc w:val="left"/>
      </w:pPr>
      <w:r w:rsidRPr="00D11358">
        <w:drawing>
          <wp:inline distT="0" distB="0" distL="0" distR="0" wp14:anchorId="160E8F65" wp14:editId="5EF70BA6">
            <wp:extent cx="4751614" cy="2441252"/>
            <wp:effectExtent l="0" t="0" r="0" b="0"/>
            <wp:docPr id="187184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497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424" cy="24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5363" w14:textId="3F3E5EE8" w:rsidR="00D11358" w:rsidRDefault="00D11358" w:rsidP="001254F9">
      <w:pPr>
        <w:pStyle w:val="a0"/>
        <w:spacing w:before="120" w:after="120"/>
        <w:ind w:left="1260" w:firstLineChars="0" w:firstLine="0"/>
        <w:jc w:val="left"/>
      </w:pPr>
      <w:r w:rsidRPr="00D11358">
        <w:lastRenderedPageBreak/>
        <w:drawing>
          <wp:inline distT="0" distB="0" distL="0" distR="0" wp14:anchorId="56CBB19D" wp14:editId="4399E5B8">
            <wp:extent cx="4615543" cy="2371342"/>
            <wp:effectExtent l="0" t="0" r="0" b="0"/>
            <wp:docPr id="2068174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744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8922" cy="23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4D24" w14:textId="449D862B" w:rsidR="00D11358" w:rsidRDefault="00B91171" w:rsidP="007E4294">
      <w:pPr>
        <w:pStyle w:val="a0"/>
        <w:numPr>
          <w:ilvl w:val="0"/>
          <w:numId w:val="12"/>
        </w:numPr>
        <w:spacing w:before="120" w:after="120"/>
        <w:ind w:firstLineChars="0"/>
        <w:jc w:val="left"/>
        <w:rPr>
          <w:rFonts w:hint="eastAsia"/>
        </w:rPr>
      </w:pPr>
      <w:r>
        <w:rPr>
          <w:rFonts w:hint="eastAsia"/>
        </w:rPr>
        <w:t>将服务器重新启动后，发现软件</w:t>
      </w:r>
      <w:r>
        <w:rPr>
          <w:rFonts w:hint="eastAsia"/>
        </w:rPr>
        <w:t>A</w:t>
      </w:r>
      <w:r>
        <w:rPr>
          <w:rFonts w:hint="eastAsia"/>
        </w:rPr>
        <w:t>重连成功</w:t>
      </w:r>
      <w:r w:rsidR="00105B32">
        <w:rPr>
          <w:rFonts w:hint="eastAsia"/>
        </w:rPr>
        <w:t>，服务器可以收到新的</w:t>
      </w:r>
      <w:r w:rsidR="00105B32">
        <w:rPr>
          <w:rFonts w:hint="eastAsia"/>
        </w:rPr>
        <w:t>heartbeat</w:t>
      </w:r>
      <w:r w:rsidR="00105B32">
        <w:rPr>
          <w:rFonts w:hint="eastAsia"/>
        </w:rPr>
        <w:t>报文</w:t>
      </w:r>
    </w:p>
    <w:p w14:paraId="5D1E981C" w14:textId="0C8CD5AC" w:rsidR="00D11358" w:rsidRDefault="00D11358" w:rsidP="001254F9">
      <w:pPr>
        <w:pStyle w:val="a0"/>
        <w:spacing w:before="120" w:after="120"/>
        <w:ind w:left="1260" w:firstLineChars="0" w:firstLine="0"/>
        <w:jc w:val="left"/>
        <w:rPr>
          <w:rFonts w:hint="eastAsia"/>
        </w:rPr>
      </w:pPr>
      <w:r w:rsidRPr="00D11358">
        <w:drawing>
          <wp:inline distT="0" distB="0" distL="0" distR="0" wp14:anchorId="11EDF0D8" wp14:editId="51A3C704">
            <wp:extent cx="4512129" cy="2318211"/>
            <wp:effectExtent l="0" t="0" r="3175" b="6350"/>
            <wp:docPr id="1414056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62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7362" cy="23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C4C6" w14:textId="26181E68" w:rsidR="00D11358" w:rsidRDefault="00D11358" w:rsidP="001254F9">
      <w:pPr>
        <w:pStyle w:val="a0"/>
        <w:spacing w:before="120" w:after="120"/>
        <w:ind w:left="1260" w:firstLineChars="0" w:firstLine="0"/>
        <w:jc w:val="left"/>
      </w:pPr>
      <w:r w:rsidRPr="00D11358">
        <w:drawing>
          <wp:inline distT="0" distB="0" distL="0" distR="0" wp14:anchorId="065340CB" wp14:editId="5775DEE8">
            <wp:extent cx="4544786" cy="2334989"/>
            <wp:effectExtent l="0" t="0" r="8255" b="8255"/>
            <wp:docPr id="1335878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89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5874" cy="23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4978" w14:textId="3FE95F72" w:rsidR="00844098" w:rsidRDefault="00844098" w:rsidP="00844098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lastRenderedPageBreak/>
        <w:t>Q</w:t>
      </w:r>
      <w:r>
        <w:rPr>
          <w:rFonts w:hint="eastAsia"/>
        </w:rPr>
        <w:t>键退出软件</w:t>
      </w:r>
      <w:r>
        <w:rPr>
          <w:rFonts w:hint="eastAsia"/>
        </w:rPr>
        <w:t>A</w:t>
      </w:r>
    </w:p>
    <w:p w14:paraId="4158F314" w14:textId="4C1AE28B" w:rsidR="00844098" w:rsidRDefault="00844098" w:rsidP="0007369F">
      <w:pPr>
        <w:pStyle w:val="a0"/>
        <w:spacing w:before="120" w:after="120"/>
        <w:ind w:left="1260" w:firstLineChars="0" w:firstLine="0"/>
        <w:jc w:val="left"/>
      </w:pPr>
      <w:r w:rsidRPr="00844098">
        <w:drawing>
          <wp:inline distT="0" distB="0" distL="0" distR="0" wp14:anchorId="3E71D958" wp14:editId="6EF2E862">
            <wp:extent cx="5486400" cy="2818765"/>
            <wp:effectExtent l="0" t="0" r="0" b="635"/>
            <wp:docPr id="1225160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603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03B6" w14:textId="06CD69DB" w:rsidR="00F77ACF" w:rsidRDefault="006734A5" w:rsidP="006734A5">
      <w:pPr>
        <w:pStyle w:val="a0"/>
        <w:numPr>
          <w:ilvl w:val="0"/>
          <w:numId w:val="12"/>
        </w:numPr>
        <w:spacing w:before="120" w:after="120"/>
        <w:ind w:firstLineChars="0"/>
        <w:jc w:val="left"/>
      </w:pPr>
      <w:r>
        <w:rPr>
          <w:rFonts w:hint="eastAsia"/>
        </w:rPr>
        <w:t>数据库中也能查找到相对应的数据</w:t>
      </w:r>
    </w:p>
    <w:p w14:paraId="12136215" w14:textId="6F96DFCC" w:rsidR="006734A5" w:rsidRDefault="006734A5" w:rsidP="006734A5">
      <w:pPr>
        <w:pStyle w:val="a0"/>
        <w:spacing w:before="120" w:after="120"/>
        <w:ind w:left="1260" w:firstLineChars="0" w:firstLine="0"/>
        <w:jc w:val="left"/>
      </w:pPr>
      <w:r w:rsidRPr="006734A5">
        <w:drawing>
          <wp:inline distT="0" distB="0" distL="0" distR="0" wp14:anchorId="0A148F9F" wp14:editId="24B5EA8C">
            <wp:extent cx="5486400" cy="2957195"/>
            <wp:effectExtent l="0" t="0" r="0" b="0"/>
            <wp:docPr id="53702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275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9278" w14:textId="39A4186E" w:rsidR="006734A5" w:rsidRPr="00114BE2" w:rsidRDefault="006734A5" w:rsidP="006734A5">
      <w:pPr>
        <w:pStyle w:val="a0"/>
        <w:spacing w:before="120" w:after="120"/>
        <w:ind w:left="1260" w:firstLineChars="0" w:firstLine="0"/>
        <w:jc w:val="left"/>
        <w:rPr>
          <w:rFonts w:hint="eastAsia"/>
        </w:rPr>
      </w:pPr>
      <w:r w:rsidRPr="006734A5">
        <w:lastRenderedPageBreak/>
        <w:drawing>
          <wp:inline distT="0" distB="0" distL="0" distR="0" wp14:anchorId="674A1298" wp14:editId="66F401CD">
            <wp:extent cx="5486400" cy="2957195"/>
            <wp:effectExtent l="0" t="0" r="0" b="0"/>
            <wp:docPr id="1133788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883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665684864"/>
    <w:p w14:paraId="140446C0" w14:textId="77777777" w:rsidR="000A6C1A" w:rsidRDefault="000A6C1A" w:rsidP="000A6C1A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实验代码</w:t>
      </w:r>
    </w:p>
    <w:p w14:paraId="031AFE75" w14:textId="162C8A60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989148938" w:edGrp="everyone"/>
      <w:r w:rsidR="00837297" w:rsidRPr="00837297">
        <w:rPr>
          <w:rFonts w:hint="eastAsia"/>
        </w:rPr>
        <w:fldChar w:fldCharType="begin"/>
      </w:r>
      <w:r w:rsidR="00837297" w:rsidRPr="00837297">
        <w:rPr>
          <w:rFonts w:hint="eastAsia"/>
        </w:rPr>
        <w:instrText>HYPERLINK "https://gitee.com/fallingheaven/cni-exp"</w:instrText>
      </w:r>
      <w:r w:rsidR="00837297" w:rsidRPr="00837297">
        <w:rPr>
          <w:rFonts w:hint="eastAsia"/>
        </w:rPr>
      </w:r>
      <w:r w:rsidR="00837297" w:rsidRPr="00837297">
        <w:rPr>
          <w:rFonts w:hint="eastAsia"/>
        </w:rPr>
        <w:fldChar w:fldCharType="separate"/>
      </w:r>
      <w:r w:rsidR="00837297" w:rsidRPr="00837297">
        <w:rPr>
          <w:rStyle w:val="ad"/>
        </w:rPr>
        <w:t xml:space="preserve">CNI-Exp: </w:t>
      </w:r>
      <w:r w:rsidR="00837297" w:rsidRPr="00837297">
        <w:rPr>
          <w:rStyle w:val="ad"/>
        </w:rPr>
        <w:t>厦门大学计算机网络课程实验项目集</w:t>
      </w:r>
      <w:r w:rsidR="00837297" w:rsidRPr="00837297">
        <w:rPr>
          <w:rStyle w:val="ad"/>
        </w:rPr>
        <w:t xml:space="preserve"> (gitee.com)</w:t>
      </w:r>
      <w:r w:rsidR="00837297" w:rsidRPr="00837297">
        <w:rPr>
          <w:rFonts w:hint="eastAsia"/>
        </w:rPr>
        <w:fldChar w:fldCharType="end"/>
      </w:r>
      <w:permEnd w:id="989148938"/>
    </w:p>
    <w:p w14:paraId="3DA085A7" w14:textId="77777777" w:rsidR="00496C85" w:rsidRDefault="00496C85" w:rsidP="00496C85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课后思考题</w:t>
      </w:r>
    </w:p>
    <w:p w14:paraId="1787D0DB" w14:textId="77777777" w:rsidR="00E825F2" w:rsidRPr="00941A67" w:rsidRDefault="00E825F2" w:rsidP="001D5EEC">
      <w:pPr>
        <w:spacing w:before="120" w:after="120"/>
        <w:ind w:left="420"/>
        <w:jc w:val="left"/>
      </w:pPr>
      <w:permStart w:id="1481405953" w:edGrp="everyone"/>
      <w:r>
        <w:rPr>
          <w:rFonts w:hint="eastAsia"/>
        </w:rPr>
        <w:t>无</w:t>
      </w:r>
    </w:p>
    <w:permEnd w:id="1481405953"/>
    <w:p w14:paraId="35904598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实验总结</w:t>
      </w:r>
    </w:p>
    <w:p w14:paraId="694E7AA9" w14:textId="4B573CF2" w:rsidR="004B5477" w:rsidRDefault="002753E4" w:rsidP="008C074B">
      <w:pPr>
        <w:spacing w:before="120" w:after="120"/>
        <w:ind w:left="420"/>
        <w:jc w:val="left"/>
      </w:pPr>
      <w:permStart w:id="1086926822" w:edGrp="everyone"/>
      <w:r>
        <w:rPr>
          <w:rFonts w:hint="eastAsia"/>
        </w:rPr>
        <w:t>本次实验实验目的是</w:t>
      </w:r>
      <w:r w:rsidRPr="002753E4">
        <w:rPr>
          <w:rFonts w:hint="eastAsia"/>
        </w:rPr>
        <w:t>应用层文件传输的原理</w:t>
      </w:r>
      <w:r>
        <w:rPr>
          <w:rFonts w:hint="eastAsia"/>
        </w:rPr>
        <w:t>，但实际上过程中也夹杂了很多实用相关的知识。</w:t>
      </w:r>
    </w:p>
    <w:p w14:paraId="1C46DE30" w14:textId="25247964" w:rsidR="002753E4" w:rsidRDefault="002753E4" w:rsidP="008C074B">
      <w:pPr>
        <w:spacing w:before="120" w:after="120"/>
        <w:ind w:left="420"/>
        <w:jc w:val="left"/>
      </w:pPr>
      <w:r>
        <w:rPr>
          <w:rFonts w:hint="eastAsia"/>
        </w:rPr>
        <w:t>首先，本次实验通过</w:t>
      </w:r>
      <w:r>
        <w:rPr>
          <w:rFonts w:hint="eastAsia"/>
        </w:rPr>
        <w:t>socket</w:t>
      </w:r>
      <w:r>
        <w:rPr>
          <w:rFonts w:hint="eastAsia"/>
        </w:rPr>
        <w:t>接口使用</w:t>
      </w:r>
      <w:r>
        <w:rPr>
          <w:rFonts w:hint="eastAsia"/>
        </w:rPr>
        <w:t>tcp</w:t>
      </w:r>
      <w:r>
        <w:rPr>
          <w:rFonts w:hint="eastAsia"/>
        </w:rPr>
        <w:t>报文实现服务器端和用户端的通信。</w:t>
      </w:r>
    </w:p>
    <w:p w14:paraId="62460EED" w14:textId="0D868988" w:rsidR="002753E4" w:rsidRDefault="002753E4" w:rsidP="002753E4">
      <w:pPr>
        <w:spacing w:before="120" w:after="120"/>
        <w:ind w:left="420"/>
        <w:jc w:val="left"/>
      </w:pPr>
      <w:r>
        <w:rPr>
          <w:rFonts w:hint="eastAsia"/>
        </w:rPr>
        <w:t>其次，本次实验还搭建了本地服务器以及搭载</w:t>
      </w:r>
      <w:r>
        <w:rPr>
          <w:rFonts w:hint="eastAsia"/>
        </w:rPr>
        <w:t>ssl</w:t>
      </w:r>
      <w:r>
        <w:rPr>
          <w:rFonts w:hint="eastAsia"/>
        </w:rPr>
        <w:t>证书以便通过</w:t>
      </w:r>
      <w:r>
        <w:rPr>
          <w:rFonts w:hint="eastAsia"/>
        </w:rPr>
        <w:t>https</w:t>
      </w:r>
      <w:r>
        <w:rPr>
          <w:rFonts w:hint="eastAsia"/>
        </w:rPr>
        <w:t>进行</w:t>
      </w:r>
      <w:r>
        <w:rPr>
          <w:rFonts w:hint="eastAsia"/>
        </w:rPr>
        <w:t>php</w:t>
      </w:r>
      <w:r>
        <w:rPr>
          <w:rFonts w:hint="eastAsia"/>
        </w:rPr>
        <w:t>文件接口的调用。</w:t>
      </w:r>
    </w:p>
    <w:p w14:paraId="06B832E0" w14:textId="7432D2E9" w:rsidR="002753E4" w:rsidRDefault="002753E4" w:rsidP="002753E4">
      <w:pPr>
        <w:spacing w:before="120" w:after="120"/>
        <w:ind w:left="420"/>
        <w:jc w:val="left"/>
      </w:pPr>
      <w:r>
        <w:rPr>
          <w:rFonts w:hint="eastAsia"/>
        </w:rPr>
        <w:t>然后，还通过</w:t>
      </w:r>
      <w:r>
        <w:rPr>
          <w:rFonts w:hint="eastAsia"/>
        </w:rPr>
        <w:t>php</w:t>
      </w:r>
      <w:r>
        <w:rPr>
          <w:rFonts w:hint="eastAsia"/>
        </w:rPr>
        <w:t>文件实现了对数据库的交互。</w:t>
      </w:r>
    </w:p>
    <w:p w14:paraId="06004911" w14:textId="4B301DF2" w:rsidR="002753E4" w:rsidRPr="007613C1" w:rsidRDefault="002753E4" w:rsidP="002753E4">
      <w:pPr>
        <w:spacing w:before="120" w:after="120"/>
        <w:ind w:left="420"/>
        <w:jc w:val="left"/>
      </w:pPr>
      <w:r>
        <w:rPr>
          <w:rFonts w:hint="eastAsia"/>
        </w:rPr>
        <w:t>总结来说，是收获颇丰</w:t>
      </w:r>
      <w:r w:rsidR="007613C1">
        <w:rPr>
          <w:rFonts w:hint="eastAsia"/>
        </w:rPr>
        <w:t>。</w:t>
      </w:r>
      <w:permEnd w:id="1086926822"/>
    </w:p>
    <w:sectPr w:rsidR="002753E4" w:rsidRPr="007613C1" w:rsidSect="00020260">
      <w:headerReference w:type="default" r:id="rId47"/>
      <w:footerReference w:type="default" r:id="rId48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2F7443" w14:textId="77777777" w:rsidR="001E56A5" w:rsidRDefault="001E56A5">
      <w:r>
        <w:separator/>
      </w:r>
    </w:p>
  </w:endnote>
  <w:endnote w:type="continuationSeparator" w:id="0">
    <w:p w14:paraId="67656972" w14:textId="77777777" w:rsidR="001E56A5" w:rsidRDefault="001E5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DFS--GBK1-0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4D222" w14:textId="77777777" w:rsidR="00DD2F3B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39CB18" w14:textId="77777777" w:rsidR="001E56A5" w:rsidRDefault="001E56A5">
      <w:r>
        <w:separator/>
      </w:r>
    </w:p>
  </w:footnote>
  <w:footnote w:type="continuationSeparator" w:id="0">
    <w:p w14:paraId="5B1C4594" w14:textId="77777777" w:rsidR="001E56A5" w:rsidRDefault="001E56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6A36A2" w14:textId="77777777" w:rsidR="00DD2F3B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166CC0"/>
    <w:multiLevelType w:val="hybridMultilevel"/>
    <w:tmpl w:val="B1B0451E"/>
    <w:lvl w:ilvl="0" w:tplc="D368BF7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1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895635"/>
    <w:multiLevelType w:val="hybridMultilevel"/>
    <w:tmpl w:val="01E4F5AA"/>
    <w:lvl w:ilvl="0" w:tplc="56B6FF44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47555CD6"/>
    <w:multiLevelType w:val="hybridMultilevel"/>
    <w:tmpl w:val="B39AD046"/>
    <w:lvl w:ilvl="0" w:tplc="A3103BAA">
      <w:start w:val="1"/>
      <w:numFmt w:val="decimal"/>
      <w:lvlText w:val="%1."/>
      <w:lvlJc w:val="left"/>
      <w:pPr>
        <w:ind w:left="128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57D7136D"/>
    <w:multiLevelType w:val="hybridMultilevel"/>
    <w:tmpl w:val="4D4EFE74"/>
    <w:lvl w:ilvl="0" w:tplc="594077AA">
      <w:start w:val="1"/>
      <w:numFmt w:val="japaneseCounting"/>
      <w:lvlText w:val="%1、"/>
      <w:lvlJc w:val="left"/>
      <w:pPr>
        <w:ind w:left="849" w:hanging="429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5D6528CF"/>
    <w:multiLevelType w:val="hybridMultilevel"/>
    <w:tmpl w:val="88F0DF10"/>
    <w:lvl w:ilvl="0" w:tplc="75C8027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60DC2E7D"/>
    <w:multiLevelType w:val="hybridMultilevel"/>
    <w:tmpl w:val="072EB440"/>
    <w:lvl w:ilvl="0" w:tplc="82D6B3E0">
      <w:start w:val="1"/>
      <w:numFmt w:val="decimal"/>
      <w:lvlText w:val="%1."/>
      <w:lvlJc w:val="left"/>
      <w:pPr>
        <w:ind w:left="12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9" w:hanging="440"/>
      </w:pPr>
    </w:lvl>
    <w:lvl w:ilvl="2" w:tplc="0409001B" w:tentative="1">
      <w:start w:val="1"/>
      <w:numFmt w:val="lowerRoman"/>
      <w:lvlText w:val="%3."/>
      <w:lvlJc w:val="right"/>
      <w:pPr>
        <w:ind w:left="2169" w:hanging="440"/>
      </w:pPr>
    </w:lvl>
    <w:lvl w:ilvl="3" w:tplc="0409000F" w:tentative="1">
      <w:start w:val="1"/>
      <w:numFmt w:val="decimal"/>
      <w:lvlText w:val="%4."/>
      <w:lvlJc w:val="left"/>
      <w:pPr>
        <w:ind w:left="2609" w:hanging="440"/>
      </w:pPr>
    </w:lvl>
    <w:lvl w:ilvl="4" w:tplc="04090019" w:tentative="1">
      <w:start w:val="1"/>
      <w:numFmt w:val="lowerLetter"/>
      <w:lvlText w:val="%5)"/>
      <w:lvlJc w:val="left"/>
      <w:pPr>
        <w:ind w:left="3049" w:hanging="440"/>
      </w:pPr>
    </w:lvl>
    <w:lvl w:ilvl="5" w:tplc="0409001B" w:tentative="1">
      <w:start w:val="1"/>
      <w:numFmt w:val="lowerRoman"/>
      <w:lvlText w:val="%6."/>
      <w:lvlJc w:val="right"/>
      <w:pPr>
        <w:ind w:left="3489" w:hanging="440"/>
      </w:pPr>
    </w:lvl>
    <w:lvl w:ilvl="6" w:tplc="0409000F" w:tentative="1">
      <w:start w:val="1"/>
      <w:numFmt w:val="decimal"/>
      <w:lvlText w:val="%7."/>
      <w:lvlJc w:val="left"/>
      <w:pPr>
        <w:ind w:left="3929" w:hanging="440"/>
      </w:pPr>
    </w:lvl>
    <w:lvl w:ilvl="7" w:tplc="04090019" w:tentative="1">
      <w:start w:val="1"/>
      <w:numFmt w:val="lowerLetter"/>
      <w:lvlText w:val="%8)"/>
      <w:lvlJc w:val="left"/>
      <w:pPr>
        <w:ind w:left="4369" w:hanging="440"/>
      </w:pPr>
    </w:lvl>
    <w:lvl w:ilvl="8" w:tplc="0409001B" w:tentative="1">
      <w:start w:val="1"/>
      <w:numFmt w:val="lowerRoman"/>
      <w:lvlText w:val="%9."/>
      <w:lvlJc w:val="right"/>
      <w:pPr>
        <w:ind w:left="4809" w:hanging="440"/>
      </w:pPr>
    </w:lvl>
  </w:abstractNum>
  <w:abstractNum w:abstractNumId="7" w15:restartNumberingAfterBreak="0">
    <w:nsid w:val="62D252FD"/>
    <w:multiLevelType w:val="hybridMultilevel"/>
    <w:tmpl w:val="50FC3FC8"/>
    <w:lvl w:ilvl="0" w:tplc="7A323F4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8" w15:restartNumberingAfterBreak="0">
    <w:nsid w:val="665F0552"/>
    <w:multiLevelType w:val="hybridMultilevel"/>
    <w:tmpl w:val="12106258"/>
    <w:lvl w:ilvl="0" w:tplc="63F4DF6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9" w15:restartNumberingAfterBreak="0">
    <w:nsid w:val="71CB4C48"/>
    <w:multiLevelType w:val="hybridMultilevel"/>
    <w:tmpl w:val="919E0418"/>
    <w:lvl w:ilvl="0" w:tplc="DE388D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76957B4D"/>
    <w:multiLevelType w:val="hybridMultilevel"/>
    <w:tmpl w:val="EF02B3DE"/>
    <w:lvl w:ilvl="0" w:tplc="240A1438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903785393">
    <w:abstractNumId w:val="11"/>
  </w:num>
  <w:num w:numId="2" w16cid:durableId="863326467">
    <w:abstractNumId w:val="1"/>
  </w:num>
  <w:num w:numId="3" w16cid:durableId="2123302201">
    <w:abstractNumId w:val="10"/>
  </w:num>
  <w:num w:numId="4" w16cid:durableId="1418940899">
    <w:abstractNumId w:val="5"/>
  </w:num>
  <w:num w:numId="5" w16cid:durableId="816069446">
    <w:abstractNumId w:val="2"/>
  </w:num>
  <w:num w:numId="6" w16cid:durableId="1423329996">
    <w:abstractNumId w:val="3"/>
  </w:num>
  <w:num w:numId="7" w16cid:durableId="1788620830">
    <w:abstractNumId w:val="4"/>
  </w:num>
  <w:num w:numId="8" w16cid:durableId="763189896">
    <w:abstractNumId w:val="9"/>
  </w:num>
  <w:num w:numId="9" w16cid:durableId="1764455275">
    <w:abstractNumId w:val="8"/>
  </w:num>
  <w:num w:numId="10" w16cid:durableId="2048482678">
    <w:abstractNumId w:val="6"/>
  </w:num>
  <w:num w:numId="11" w16cid:durableId="1166750535">
    <w:abstractNumId w:val="0"/>
  </w:num>
  <w:num w:numId="12" w16cid:durableId="4592995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documentProtection w:edit="readOnly" w:enforcement="1" w:cryptProviderType="rsaAES" w:cryptAlgorithmClass="hash" w:cryptAlgorithmType="typeAny" w:cryptAlgorithmSid="14" w:cryptSpinCount="100000" w:hash="O2p/wsm/bW7fIFzk7KX9DgQwi6xeGhzHCnsGsIp0QecFMbBpMqwM8a10BomVU9NCdIYPeh4l1aPYBAJb8w+z9g==" w:salt="sJswNFjInbcY/C7rHX57a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297"/>
    <w:rsid w:val="0000473E"/>
    <w:rsid w:val="00007B9E"/>
    <w:rsid w:val="00022BD7"/>
    <w:rsid w:val="00026C08"/>
    <w:rsid w:val="000312D8"/>
    <w:rsid w:val="00051547"/>
    <w:rsid w:val="0006724F"/>
    <w:rsid w:val="0007369F"/>
    <w:rsid w:val="000757AA"/>
    <w:rsid w:val="00075A74"/>
    <w:rsid w:val="00075E61"/>
    <w:rsid w:val="00083FBF"/>
    <w:rsid w:val="000A0979"/>
    <w:rsid w:val="000A6C1A"/>
    <w:rsid w:val="000A7B78"/>
    <w:rsid w:val="000B4DA6"/>
    <w:rsid w:val="000B73B9"/>
    <w:rsid w:val="000D5263"/>
    <w:rsid w:val="000F60DB"/>
    <w:rsid w:val="001020DF"/>
    <w:rsid w:val="00105B32"/>
    <w:rsid w:val="00107ABD"/>
    <w:rsid w:val="00114BE2"/>
    <w:rsid w:val="001254F9"/>
    <w:rsid w:val="001267B4"/>
    <w:rsid w:val="001353AD"/>
    <w:rsid w:val="0014245A"/>
    <w:rsid w:val="0014589A"/>
    <w:rsid w:val="00150537"/>
    <w:rsid w:val="00150B0F"/>
    <w:rsid w:val="0015592C"/>
    <w:rsid w:val="00164C28"/>
    <w:rsid w:val="001654FE"/>
    <w:rsid w:val="00181F89"/>
    <w:rsid w:val="00194F26"/>
    <w:rsid w:val="001B30D0"/>
    <w:rsid w:val="001B5DCB"/>
    <w:rsid w:val="001B6A37"/>
    <w:rsid w:val="001C6285"/>
    <w:rsid w:val="001D5EEC"/>
    <w:rsid w:val="001D6163"/>
    <w:rsid w:val="001E56A5"/>
    <w:rsid w:val="001F5FE6"/>
    <w:rsid w:val="001F7BAA"/>
    <w:rsid w:val="002008BD"/>
    <w:rsid w:val="00205414"/>
    <w:rsid w:val="002172E5"/>
    <w:rsid w:val="00224328"/>
    <w:rsid w:val="00231CF9"/>
    <w:rsid w:val="00241D9A"/>
    <w:rsid w:val="002522CA"/>
    <w:rsid w:val="002566BF"/>
    <w:rsid w:val="00257179"/>
    <w:rsid w:val="002627C7"/>
    <w:rsid w:val="00262C24"/>
    <w:rsid w:val="00264237"/>
    <w:rsid w:val="002720F3"/>
    <w:rsid w:val="002753E4"/>
    <w:rsid w:val="00276495"/>
    <w:rsid w:val="002858F3"/>
    <w:rsid w:val="002A021F"/>
    <w:rsid w:val="002A1393"/>
    <w:rsid w:val="002A62D0"/>
    <w:rsid w:val="002A7E83"/>
    <w:rsid w:val="002B5FC5"/>
    <w:rsid w:val="002B694C"/>
    <w:rsid w:val="002C3255"/>
    <w:rsid w:val="002C680D"/>
    <w:rsid w:val="002D19F0"/>
    <w:rsid w:val="002D24C6"/>
    <w:rsid w:val="002D44EE"/>
    <w:rsid w:val="002D68E2"/>
    <w:rsid w:val="002D7AEA"/>
    <w:rsid w:val="002E3658"/>
    <w:rsid w:val="002E7270"/>
    <w:rsid w:val="00312B62"/>
    <w:rsid w:val="00312BD2"/>
    <w:rsid w:val="00313433"/>
    <w:rsid w:val="003150B4"/>
    <w:rsid w:val="0032471B"/>
    <w:rsid w:val="003465CD"/>
    <w:rsid w:val="00352F47"/>
    <w:rsid w:val="00361252"/>
    <w:rsid w:val="00370404"/>
    <w:rsid w:val="00370F0D"/>
    <w:rsid w:val="0037241D"/>
    <w:rsid w:val="00374477"/>
    <w:rsid w:val="00393BCB"/>
    <w:rsid w:val="00395535"/>
    <w:rsid w:val="003B2274"/>
    <w:rsid w:val="003B3D56"/>
    <w:rsid w:val="003B78DF"/>
    <w:rsid w:val="003B7F7E"/>
    <w:rsid w:val="003C18EE"/>
    <w:rsid w:val="003C4B42"/>
    <w:rsid w:val="003D78FE"/>
    <w:rsid w:val="003E055E"/>
    <w:rsid w:val="00404580"/>
    <w:rsid w:val="00422514"/>
    <w:rsid w:val="004270E5"/>
    <w:rsid w:val="004337FF"/>
    <w:rsid w:val="00441649"/>
    <w:rsid w:val="00455613"/>
    <w:rsid w:val="0046051F"/>
    <w:rsid w:val="00463F74"/>
    <w:rsid w:val="0046778F"/>
    <w:rsid w:val="00475C29"/>
    <w:rsid w:val="004836FE"/>
    <w:rsid w:val="00496C85"/>
    <w:rsid w:val="004A1066"/>
    <w:rsid w:val="004B1367"/>
    <w:rsid w:val="004B2C63"/>
    <w:rsid w:val="004B5477"/>
    <w:rsid w:val="004C0E50"/>
    <w:rsid w:val="004C726C"/>
    <w:rsid w:val="004D78C3"/>
    <w:rsid w:val="004E128E"/>
    <w:rsid w:val="004E1541"/>
    <w:rsid w:val="004F2503"/>
    <w:rsid w:val="004F31E7"/>
    <w:rsid w:val="004F3C30"/>
    <w:rsid w:val="00500BCA"/>
    <w:rsid w:val="0051449B"/>
    <w:rsid w:val="00523354"/>
    <w:rsid w:val="00525536"/>
    <w:rsid w:val="005447AF"/>
    <w:rsid w:val="0054530E"/>
    <w:rsid w:val="00565171"/>
    <w:rsid w:val="005666C9"/>
    <w:rsid w:val="005772ED"/>
    <w:rsid w:val="0058242F"/>
    <w:rsid w:val="00583F7D"/>
    <w:rsid w:val="005918D0"/>
    <w:rsid w:val="00593E5C"/>
    <w:rsid w:val="005A0F85"/>
    <w:rsid w:val="005B50D4"/>
    <w:rsid w:val="005B57C4"/>
    <w:rsid w:val="005B6768"/>
    <w:rsid w:val="005D331F"/>
    <w:rsid w:val="005D55F4"/>
    <w:rsid w:val="005E4004"/>
    <w:rsid w:val="005F4DC7"/>
    <w:rsid w:val="006001FA"/>
    <w:rsid w:val="006073CF"/>
    <w:rsid w:val="00617D69"/>
    <w:rsid w:val="00626627"/>
    <w:rsid w:val="006338BC"/>
    <w:rsid w:val="00633DE3"/>
    <w:rsid w:val="00635E7E"/>
    <w:rsid w:val="00636C60"/>
    <w:rsid w:val="00646D56"/>
    <w:rsid w:val="006539DB"/>
    <w:rsid w:val="006655AA"/>
    <w:rsid w:val="0066774D"/>
    <w:rsid w:val="00667796"/>
    <w:rsid w:val="006734A5"/>
    <w:rsid w:val="006825CB"/>
    <w:rsid w:val="00686305"/>
    <w:rsid w:val="00692D1D"/>
    <w:rsid w:val="006A6D96"/>
    <w:rsid w:val="006A7CD6"/>
    <w:rsid w:val="006C0507"/>
    <w:rsid w:val="006C610C"/>
    <w:rsid w:val="006D2A23"/>
    <w:rsid w:val="006E519B"/>
    <w:rsid w:val="006E7238"/>
    <w:rsid w:val="0070247A"/>
    <w:rsid w:val="00737B95"/>
    <w:rsid w:val="00740B69"/>
    <w:rsid w:val="00743AB8"/>
    <w:rsid w:val="00745C49"/>
    <w:rsid w:val="007613C1"/>
    <w:rsid w:val="0077022A"/>
    <w:rsid w:val="007866FE"/>
    <w:rsid w:val="007931AE"/>
    <w:rsid w:val="00797576"/>
    <w:rsid w:val="007A46C6"/>
    <w:rsid w:val="007A51D6"/>
    <w:rsid w:val="007C4613"/>
    <w:rsid w:val="007D5186"/>
    <w:rsid w:val="007E4294"/>
    <w:rsid w:val="008052E8"/>
    <w:rsid w:val="008063D1"/>
    <w:rsid w:val="008163AA"/>
    <w:rsid w:val="00820FA5"/>
    <w:rsid w:val="00826717"/>
    <w:rsid w:val="00833353"/>
    <w:rsid w:val="00837297"/>
    <w:rsid w:val="00841647"/>
    <w:rsid w:val="00844098"/>
    <w:rsid w:val="008710F5"/>
    <w:rsid w:val="008956D1"/>
    <w:rsid w:val="00895EC7"/>
    <w:rsid w:val="008A7ACD"/>
    <w:rsid w:val="008B4D2A"/>
    <w:rsid w:val="008C074B"/>
    <w:rsid w:val="008C5113"/>
    <w:rsid w:val="008D5479"/>
    <w:rsid w:val="008D6EBE"/>
    <w:rsid w:val="008E4CC5"/>
    <w:rsid w:val="008E67A9"/>
    <w:rsid w:val="009253E5"/>
    <w:rsid w:val="0093678B"/>
    <w:rsid w:val="00941A67"/>
    <w:rsid w:val="0094441A"/>
    <w:rsid w:val="00953BE8"/>
    <w:rsid w:val="00983F9E"/>
    <w:rsid w:val="009854CA"/>
    <w:rsid w:val="00986964"/>
    <w:rsid w:val="009B15EC"/>
    <w:rsid w:val="009B44CE"/>
    <w:rsid w:val="009C2027"/>
    <w:rsid w:val="009C5D23"/>
    <w:rsid w:val="009C5D8C"/>
    <w:rsid w:val="009C783C"/>
    <w:rsid w:val="009D1398"/>
    <w:rsid w:val="009D230F"/>
    <w:rsid w:val="009D7517"/>
    <w:rsid w:val="009E12EB"/>
    <w:rsid w:val="009E2B27"/>
    <w:rsid w:val="00A15F72"/>
    <w:rsid w:val="00A538A2"/>
    <w:rsid w:val="00A7084B"/>
    <w:rsid w:val="00A76580"/>
    <w:rsid w:val="00A81A55"/>
    <w:rsid w:val="00A86117"/>
    <w:rsid w:val="00A96075"/>
    <w:rsid w:val="00A96552"/>
    <w:rsid w:val="00A9727D"/>
    <w:rsid w:val="00AA7859"/>
    <w:rsid w:val="00AB4CFD"/>
    <w:rsid w:val="00AC7C04"/>
    <w:rsid w:val="00AD7F72"/>
    <w:rsid w:val="00AE14D3"/>
    <w:rsid w:val="00AE7906"/>
    <w:rsid w:val="00AF0DDC"/>
    <w:rsid w:val="00B02959"/>
    <w:rsid w:val="00B04A40"/>
    <w:rsid w:val="00B145C4"/>
    <w:rsid w:val="00B2007C"/>
    <w:rsid w:val="00B23946"/>
    <w:rsid w:val="00B24809"/>
    <w:rsid w:val="00B473BE"/>
    <w:rsid w:val="00B50C86"/>
    <w:rsid w:val="00B53FFD"/>
    <w:rsid w:val="00B726E6"/>
    <w:rsid w:val="00B73909"/>
    <w:rsid w:val="00B809E8"/>
    <w:rsid w:val="00B870C5"/>
    <w:rsid w:val="00B90A57"/>
    <w:rsid w:val="00B91171"/>
    <w:rsid w:val="00B921D4"/>
    <w:rsid w:val="00BA4DB5"/>
    <w:rsid w:val="00BB0C6C"/>
    <w:rsid w:val="00BB3D9E"/>
    <w:rsid w:val="00BD08DB"/>
    <w:rsid w:val="00BD3FC5"/>
    <w:rsid w:val="00BF4886"/>
    <w:rsid w:val="00BF56C4"/>
    <w:rsid w:val="00C0337C"/>
    <w:rsid w:val="00C03983"/>
    <w:rsid w:val="00C05166"/>
    <w:rsid w:val="00C05D05"/>
    <w:rsid w:val="00C061B6"/>
    <w:rsid w:val="00C119CC"/>
    <w:rsid w:val="00C164B6"/>
    <w:rsid w:val="00C30761"/>
    <w:rsid w:val="00C366A7"/>
    <w:rsid w:val="00C408E4"/>
    <w:rsid w:val="00C42C86"/>
    <w:rsid w:val="00C535F3"/>
    <w:rsid w:val="00C57EE5"/>
    <w:rsid w:val="00C655B3"/>
    <w:rsid w:val="00C71D28"/>
    <w:rsid w:val="00C72473"/>
    <w:rsid w:val="00C75242"/>
    <w:rsid w:val="00C924AD"/>
    <w:rsid w:val="00C96C5B"/>
    <w:rsid w:val="00CA5425"/>
    <w:rsid w:val="00CC0114"/>
    <w:rsid w:val="00CE167A"/>
    <w:rsid w:val="00CE51E8"/>
    <w:rsid w:val="00CF187C"/>
    <w:rsid w:val="00CF6E00"/>
    <w:rsid w:val="00D0023A"/>
    <w:rsid w:val="00D00DD9"/>
    <w:rsid w:val="00D075E3"/>
    <w:rsid w:val="00D11358"/>
    <w:rsid w:val="00D13770"/>
    <w:rsid w:val="00D30F35"/>
    <w:rsid w:val="00D3561C"/>
    <w:rsid w:val="00D35A4A"/>
    <w:rsid w:val="00D377FD"/>
    <w:rsid w:val="00D5450F"/>
    <w:rsid w:val="00D60936"/>
    <w:rsid w:val="00D60D1C"/>
    <w:rsid w:val="00D74456"/>
    <w:rsid w:val="00D779E3"/>
    <w:rsid w:val="00D926D6"/>
    <w:rsid w:val="00D93585"/>
    <w:rsid w:val="00D95D51"/>
    <w:rsid w:val="00DB3B77"/>
    <w:rsid w:val="00DC6FD6"/>
    <w:rsid w:val="00DC790F"/>
    <w:rsid w:val="00DD12CA"/>
    <w:rsid w:val="00DD2F3B"/>
    <w:rsid w:val="00DE7084"/>
    <w:rsid w:val="00DF69D4"/>
    <w:rsid w:val="00DF73E1"/>
    <w:rsid w:val="00E018CF"/>
    <w:rsid w:val="00E1134B"/>
    <w:rsid w:val="00E2252A"/>
    <w:rsid w:val="00E44C0A"/>
    <w:rsid w:val="00E5064E"/>
    <w:rsid w:val="00E51AE3"/>
    <w:rsid w:val="00E60919"/>
    <w:rsid w:val="00E62467"/>
    <w:rsid w:val="00E67485"/>
    <w:rsid w:val="00E825F2"/>
    <w:rsid w:val="00E85048"/>
    <w:rsid w:val="00E86A14"/>
    <w:rsid w:val="00E925D5"/>
    <w:rsid w:val="00E94810"/>
    <w:rsid w:val="00EA4C6E"/>
    <w:rsid w:val="00EB5D96"/>
    <w:rsid w:val="00ED06B0"/>
    <w:rsid w:val="00ED6323"/>
    <w:rsid w:val="00ED798D"/>
    <w:rsid w:val="00EE07BD"/>
    <w:rsid w:val="00EF2795"/>
    <w:rsid w:val="00EF306E"/>
    <w:rsid w:val="00F0069E"/>
    <w:rsid w:val="00F01185"/>
    <w:rsid w:val="00F036C0"/>
    <w:rsid w:val="00F15AE8"/>
    <w:rsid w:val="00F34A7F"/>
    <w:rsid w:val="00F37E9F"/>
    <w:rsid w:val="00F51D80"/>
    <w:rsid w:val="00F629FE"/>
    <w:rsid w:val="00F67CCB"/>
    <w:rsid w:val="00F77ACF"/>
    <w:rsid w:val="00F83F8E"/>
    <w:rsid w:val="00F9522C"/>
    <w:rsid w:val="00FB1FE0"/>
    <w:rsid w:val="00FB4E62"/>
    <w:rsid w:val="00FC0237"/>
    <w:rsid w:val="00FE2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B51427"/>
  <w15:chartTrackingRefBased/>
  <w15:docId w15:val="{1DC1E08F-C584-4378-8EAB-2987262B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7ACD"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  <w:style w:type="table" w:styleId="af">
    <w:name w:val="Table Grid"/>
    <w:basedOn w:val="a2"/>
    <w:uiPriority w:val="39"/>
    <w:rsid w:val="004605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1"/>
    <w:rsid w:val="0046051F"/>
    <w:rPr>
      <w:rFonts w:ascii="FZDFS--GBK1-0" w:hAnsi="FZDFS--GBK1-0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1"/>
    <w:rsid w:val="0046051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f0">
    <w:name w:val="Date"/>
    <w:basedOn w:val="a"/>
    <w:next w:val="a"/>
    <w:link w:val="af1"/>
    <w:uiPriority w:val="99"/>
    <w:semiHidden/>
    <w:unhideWhenUsed/>
    <w:rsid w:val="004C726C"/>
    <w:pPr>
      <w:ind w:leftChars="2500" w:left="100"/>
    </w:pPr>
  </w:style>
  <w:style w:type="character" w:customStyle="1" w:styleId="af1">
    <w:name w:val="日期 字符"/>
    <w:basedOn w:val="a1"/>
    <w:link w:val="af0"/>
    <w:uiPriority w:val="99"/>
    <w:semiHidden/>
    <w:rsid w:val="004C726C"/>
  </w:style>
  <w:style w:type="paragraph" w:styleId="TOC">
    <w:name w:val="TOC Heading"/>
    <w:basedOn w:val="1"/>
    <w:next w:val="a"/>
    <w:uiPriority w:val="39"/>
    <w:unhideWhenUsed/>
    <w:qFormat/>
    <w:rsid w:val="004337FF"/>
    <w:pPr>
      <w:keepLines/>
      <w:numPr>
        <w:numId w:val="0"/>
      </w:numPr>
      <w:spacing w:beforeLines="0" w:before="240" w:afterLines="0" w:after="0" w:line="259" w:lineRule="auto"/>
      <w:outlineLvl w:val="9"/>
    </w:pPr>
    <w:rPr>
      <w:rFonts w:cstheme="majorBidi"/>
      <w:b w:val="0"/>
      <w:bCs w:val="0"/>
      <w:color w:val="2F5496" w:themeColor="accent1" w:themeShade="BF"/>
      <w:kern w:val="0"/>
      <w:sz w:val="32"/>
    </w:rPr>
  </w:style>
  <w:style w:type="paragraph" w:styleId="TOC1">
    <w:name w:val="toc 1"/>
    <w:basedOn w:val="a"/>
    <w:next w:val="a"/>
    <w:autoRedefine/>
    <w:uiPriority w:val="39"/>
    <w:unhideWhenUsed/>
    <w:rsid w:val="004337FF"/>
  </w:style>
  <w:style w:type="paragraph" w:styleId="TOC2">
    <w:name w:val="toc 2"/>
    <w:basedOn w:val="a"/>
    <w:next w:val="a"/>
    <w:autoRedefine/>
    <w:uiPriority w:val="39"/>
    <w:unhideWhenUsed/>
    <w:rsid w:val="007613C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613C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ode\practice\Computer_Network\Experiment\cni-exp\E2_3790\doc\E02-3790-&#39759;&#28165;&#2621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5917A-9FEC-4E48-A284-74B393ADC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E02-3790-魏清晨.dotx</Template>
  <TotalTime>1111</TotalTime>
  <Pages>21</Pages>
  <Words>268</Words>
  <Characters>1528</Characters>
  <Application>Microsoft Office Word</Application>
  <DocSecurity>8</DocSecurity>
  <Lines>12</Lines>
  <Paragraphs>3</Paragraphs>
  <ScaleCrop>false</ScaleCrop>
  <Company>厦门大学</Company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WQC20</dc:creator>
  <cp:keywords/>
  <dc:description/>
  <cp:lastModifiedBy>wqc200437@163.com</cp:lastModifiedBy>
  <cp:revision>234</cp:revision>
  <dcterms:created xsi:type="dcterms:W3CDTF">2024-10-06T07:35:00Z</dcterms:created>
  <dcterms:modified xsi:type="dcterms:W3CDTF">2024-11-19T10:09:00Z</dcterms:modified>
</cp:coreProperties>
</file>