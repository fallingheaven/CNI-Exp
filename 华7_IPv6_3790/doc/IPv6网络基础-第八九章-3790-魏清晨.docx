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545E7" w14:textId="77777777" w:rsidR="00361252" w:rsidRDefault="00361252" w:rsidP="00361252">
      <w:pPr>
        <w:pStyle w:val="a5"/>
        <w:spacing w:beforeLines="500" w:before="1200" w:after="240"/>
        <w:rPr>
          <w:rFonts w:hint="eastAsia"/>
          <w:sz w:val="24"/>
        </w:rPr>
      </w:pPr>
      <w:r w:rsidRPr="00AC1E74">
        <w:rPr>
          <w:noProof/>
        </w:rPr>
        <w:drawing>
          <wp:inline distT="0" distB="0" distL="0" distR="0" wp14:anchorId="4CC49F21" wp14:editId="2E199B1E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58E1" w14:textId="77777777" w:rsidR="00361252" w:rsidRDefault="00361252" w:rsidP="00361252">
      <w:pPr>
        <w:spacing w:beforeLines="200" w:before="480"/>
        <w:jc w:val="center"/>
        <w:rPr>
          <w:rFonts w:ascii="宋体" w:hAnsi="宋体" w:hint="eastAsia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2760977B" wp14:editId="53F51B03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7ECA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 w:hint="eastAsia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5071D70F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3A5445D2" w14:textId="18EA760E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实验</w:t>
      </w:r>
      <w:permStart w:id="294873171" w:edGrp="everyone"/>
      <w:r w:rsidR="00C72725">
        <w:rPr>
          <w:rFonts w:ascii="Times New Roman" w:eastAsia="仿宋" w:hAnsi="Times New Roman" w:hint="eastAsia"/>
          <w:b/>
          <w:sz w:val="28"/>
          <w:szCs w:val="28"/>
          <w:u w:val="single"/>
        </w:rPr>
        <w:t>7</w:t>
      </w:r>
      <w:permEnd w:id="294873171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 xml:space="preserve">　</w:t>
      </w:r>
      <w:permStart w:id="122448546" w:edGrp="everyone"/>
      <w:r w:rsidR="009D564A" w:rsidRPr="009D564A">
        <w:rPr>
          <w:rFonts w:ascii="Times New Roman" w:eastAsia="仿宋" w:hAnsi="Times New Roman" w:hint="eastAsia"/>
          <w:b/>
          <w:sz w:val="28"/>
          <w:szCs w:val="28"/>
          <w:u w:val="single"/>
        </w:rPr>
        <w:t xml:space="preserve">IPv6 </w:t>
      </w:r>
      <w:r w:rsidR="009D564A" w:rsidRPr="009D564A">
        <w:rPr>
          <w:rFonts w:ascii="Times New Roman" w:eastAsia="仿宋" w:hAnsi="Times New Roman" w:hint="eastAsia"/>
          <w:b/>
          <w:sz w:val="28"/>
          <w:szCs w:val="28"/>
          <w:u w:val="single"/>
        </w:rPr>
        <w:t>网络基础</w:t>
      </w:r>
      <w:permEnd w:id="122448546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4E076E4B" w14:textId="7777777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数字媒体技术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>0</w:t>
      </w:r>
      <w:r w:rsidR="00500BCA" w:rsidRPr="00E5064E">
        <w:rPr>
          <w:rFonts w:ascii="Times New Roman" w:eastAsia="仿宋" w:hAnsi="Times New Roman"/>
          <w:b/>
          <w:sz w:val="28"/>
          <w:szCs w:val="28"/>
          <w:u w:val="single"/>
        </w:rPr>
        <w:t>2</w:t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2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级</w:t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1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班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0E1F0765" w14:textId="7F8D509A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permStart w:id="758915932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魏清晨</w:t>
      </w:r>
      <w:permEnd w:id="758915932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576B607E" w14:textId="1CC624E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  <w:permStart w:id="612466653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37220222203790</w:t>
      </w:r>
      <w:permEnd w:id="612466653"/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4D61A175" w14:textId="6BDA5CCA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  <w:t>202</w:t>
      </w:r>
      <w:r w:rsidR="00496C85">
        <w:rPr>
          <w:rFonts w:ascii="Times New Roman" w:eastAsia="仿宋" w:hAnsi="Times New Roman" w:hint="eastAsia"/>
          <w:b/>
          <w:sz w:val="28"/>
          <w:szCs w:val="28"/>
          <w:u w:val="single"/>
        </w:rPr>
        <w:t>4</w:t>
      </w:r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年</w:t>
      </w:r>
      <w:permStart w:id="149892829" w:edGrp="everyone"/>
      <w:r w:rsidR="00837297">
        <w:rPr>
          <w:rFonts w:ascii="Times New Roman" w:eastAsia="仿宋" w:hAnsi="Times New Roman" w:hint="eastAsia"/>
          <w:b/>
          <w:sz w:val="28"/>
          <w:szCs w:val="28"/>
          <w:u w:val="single"/>
        </w:rPr>
        <w:t>10</w:t>
      </w:r>
      <w:permEnd w:id="149892829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月</w:t>
      </w:r>
      <w:permStart w:id="975725295" w:edGrp="everyone"/>
      <w:r w:rsidR="00D3561C">
        <w:rPr>
          <w:rFonts w:ascii="Times New Roman" w:eastAsia="仿宋" w:hAnsi="Times New Roman" w:hint="eastAsia"/>
          <w:b/>
          <w:sz w:val="28"/>
          <w:szCs w:val="28"/>
          <w:u w:val="single"/>
        </w:rPr>
        <w:t>11</w:t>
      </w:r>
      <w:permEnd w:id="975725295"/>
      <w:r w:rsidRPr="00E5064E">
        <w:rPr>
          <w:rFonts w:ascii="Times New Roman" w:eastAsia="仿宋" w:hAnsi="Times New Roman" w:hint="eastAsia"/>
          <w:b/>
          <w:sz w:val="28"/>
          <w:szCs w:val="28"/>
          <w:u w:val="single"/>
        </w:rPr>
        <w:t>日</w:t>
      </w:r>
      <w:r w:rsidRPr="00E5064E">
        <w:rPr>
          <w:rFonts w:ascii="Times New Roman" w:eastAsia="仿宋" w:hAnsi="Times New Roman"/>
          <w:b/>
          <w:sz w:val="28"/>
          <w:szCs w:val="28"/>
          <w:u w:val="single"/>
        </w:rPr>
        <w:tab/>
      </w:r>
    </w:p>
    <w:p w14:paraId="357BDD9F" w14:textId="423E0DE4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="00496C85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年</w:t>
      </w:r>
      <w:permStart w:id="291717281" w:edGrp="everyone"/>
      <w:r w:rsidR="00837297">
        <w:rPr>
          <w:rFonts w:hint="eastAsia"/>
          <w:b/>
          <w:sz w:val="28"/>
          <w:szCs w:val="28"/>
        </w:rPr>
        <w:t>10</w:t>
      </w:r>
      <w:permEnd w:id="291717281"/>
      <w:r>
        <w:rPr>
          <w:rFonts w:hint="eastAsia"/>
          <w:b/>
          <w:sz w:val="28"/>
          <w:szCs w:val="28"/>
        </w:rPr>
        <w:t>月</w:t>
      </w:r>
      <w:permStart w:id="1856256389" w:edGrp="everyone"/>
      <w:r w:rsidR="00D3561C">
        <w:rPr>
          <w:rFonts w:hint="eastAsia"/>
          <w:b/>
          <w:sz w:val="28"/>
          <w:szCs w:val="28"/>
        </w:rPr>
        <w:t>11</w:t>
      </w:r>
      <w:permEnd w:id="1856256389"/>
      <w:r>
        <w:rPr>
          <w:rFonts w:hint="eastAsia"/>
          <w:b/>
          <w:sz w:val="28"/>
          <w:szCs w:val="28"/>
        </w:rPr>
        <w:t>日</w:t>
      </w:r>
    </w:p>
    <w:p w14:paraId="6BF1E79D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A4F5D7C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 w:hint="eastAsia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lastRenderedPageBreak/>
        <w:t>填写说明</w:t>
      </w:r>
    </w:p>
    <w:p w14:paraId="11C223CF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本文件为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 w:hint="eastAsia"/>
          <w:sz w:val="28"/>
          <w:szCs w:val="32"/>
        </w:rPr>
        <w:t>模板文件，建议使用</w:t>
      </w:r>
      <w:r w:rsidRPr="009C2027">
        <w:rPr>
          <w:rFonts w:eastAsia="仿宋" w:hint="eastAsia"/>
          <w:sz w:val="28"/>
          <w:szCs w:val="32"/>
        </w:rPr>
        <w:t>Microsoft</w:t>
      </w:r>
      <w:r w:rsidRPr="009C2027">
        <w:rPr>
          <w:rFonts w:eastAsia="仿宋"/>
          <w:sz w:val="28"/>
          <w:szCs w:val="32"/>
        </w:rPr>
        <w:t xml:space="preserve"> 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/>
          <w:sz w:val="28"/>
          <w:szCs w:val="32"/>
        </w:rPr>
        <w:t xml:space="preserve"> 20</w:t>
      </w:r>
      <w:r w:rsidR="00150537">
        <w:rPr>
          <w:rFonts w:eastAsia="仿宋"/>
          <w:sz w:val="28"/>
          <w:szCs w:val="32"/>
        </w:rPr>
        <w:t>21</w:t>
      </w:r>
      <w:r w:rsidRPr="009C2027">
        <w:rPr>
          <w:rFonts w:eastAsia="仿宋" w:hint="eastAsia"/>
          <w:sz w:val="28"/>
          <w:szCs w:val="32"/>
        </w:rPr>
        <w:t>打开，在可填写的区域中如实填写；</w:t>
      </w:r>
    </w:p>
    <w:p w14:paraId="5FE473CB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填表时勿改</w:t>
      </w:r>
      <w:r w:rsidR="00150537">
        <w:rPr>
          <w:rFonts w:eastAsia="仿宋" w:hint="eastAsia"/>
          <w:sz w:val="28"/>
          <w:szCs w:val="32"/>
        </w:rPr>
        <w:t>变</w:t>
      </w:r>
      <w:r w:rsidRPr="009C2027">
        <w:rPr>
          <w:rFonts w:eastAsia="仿宋" w:hint="eastAsia"/>
          <w:sz w:val="28"/>
          <w:szCs w:val="32"/>
        </w:rPr>
        <w:t>字体字号，</w:t>
      </w:r>
      <w:r w:rsidR="00150537">
        <w:rPr>
          <w:rFonts w:eastAsia="仿宋" w:hint="eastAsia"/>
          <w:sz w:val="28"/>
          <w:szCs w:val="32"/>
        </w:rPr>
        <w:t>保持</w:t>
      </w:r>
      <w:r w:rsidR="00150537" w:rsidRPr="009C2027">
        <w:rPr>
          <w:rFonts w:eastAsia="仿宋" w:hint="eastAsia"/>
          <w:sz w:val="28"/>
          <w:szCs w:val="32"/>
        </w:rPr>
        <w:t>排版</w:t>
      </w:r>
      <w:r w:rsidR="00150537">
        <w:rPr>
          <w:rFonts w:eastAsia="仿宋" w:hint="eastAsia"/>
          <w:sz w:val="28"/>
          <w:szCs w:val="32"/>
        </w:rPr>
        <w:t>工整，</w:t>
      </w:r>
      <w:r w:rsidRPr="009C2027">
        <w:rPr>
          <w:rFonts w:eastAsia="仿宋" w:hint="eastAsia"/>
          <w:sz w:val="28"/>
          <w:szCs w:val="32"/>
        </w:rPr>
        <w:t>打印</w:t>
      </w:r>
      <w:r w:rsidR="00150537">
        <w:rPr>
          <w:rFonts w:eastAsia="仿宋" w:hint="eastAsia"/>
          <w:sz w:val="28"/>
          <w:szCs w:val="32"/>
        </w:rPr>
        <w:t>为</w:t>
      </w:r>
      <w:r w:rsidRPr="009C2027">
        <w:rPr>
          <w:rFonts w:eastAsia="仿宋" w:hint="eastAsia"/>
          <w:sz w:val="28"/>
          <w:szCs w:val="32"/>
        </w:rPr>
        <w:t>PDF</w:t>
      </w:r>
      <w:r w:rsidRPr="009C2027">
        <w:rPr>
          <w:rFonts w:eastAsia="仿宋" w:hint="eastAsia"/>
          <w:sz w:val="28"/>
          <w:szCs w:val="32"/>
        </w:rPr>
        <w:t>文件提交；</w:t>
      </w:r>
    </w:p>
    <w:p w14:paraId="5A3B2A68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文件总大小尽量控制在</w:t>
      </w:r>
      <w:r w:rsidRPr="009C2027">
        <w:rPr>
          <w:rFonts w:eastAsia="仿宋" w:hint="eastAsia"/>
          <w:sz w:val="28"/>
          <w:szCs w:val="32"/>
        </w:rPr>
        <w:t>1MB</w:t>
      </w:r>
      <w:r w:rsidRPr="009C2027">
        <w:rPr>
          <w:rFonts w:eastAsia="仿宋" w:hint="eastAsia"/>
          <w:sz w:val="28"/>
          <w:szCs w:val="32"/>
        </w:rPr>
        <w:t>以下，</w:t>
      </w:r>
      <w:r w:rsidR="001B30D0">
        <w:rPr>
          <w:rFonts w:eastAsia="仿宋" w:hint="eastAsia"/>
          <w:sz w:val="28"/>
          <w:szCs w:val="32"/>
        </w:rPr>
        <w:t>最大</w:t>
      </w:r>
      <w:r w:rsidRPr="009C2027">
        <w:rPr>
          <w:rFonts w:eastAsia="仿宋" w:hint="eastAsia"/>
          <w:sz w:val="28"/>
          <w:szCs w:val="32"/>
        </w:rPr>
        <w:t>勿超过</w:t>
      </w:r>
      <w:r w:rsidRPr="009C2027">
        <w:rPr>
          <w:rFonts w:eastAsia="仿宋" w:hint="eastAsia"/>
          <w:sz w:val="28"/>
          <w:szCs w:val="32"/>
        </w:rPr>
        <w:t>5MB</w:t>
      </w:r>
      <w:r w:rsidRPr="009C2027">
        <w:rPr>
          <w:rFonts w:eastAsia="仿宋" w:hint="eastAsia"/>
          <w:sz w:val="28"/>
          <w:szCs w:val="32"/>
        </w:rPr>
        <w:t>；</w:t>
      </w:r>
    </w:p>
    <w:p w14:paraId="2AD6B4B2" w14:textId="77777777" w:rsidR="00361252" w:rsidRPr="009C2027" w:rsidRDefault="004F3C30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应将</w:t>
      </w:r>
      <w:r w:rsidR="00361252" w:rsidRPr="009C2027">
        <w:rPr>
          <w:rFonts w:eastAsia="仿宋" w:hint="eastAsia"/>
          <w:sz w:val="28"/>
          <w:szCs w:val="32"/>
        </w:rPr>
        <w:t>材料清单上传在代码托管平台上；</w:t>
      </w:r>
    </w:p>
    <w:p w14:paraId="09DECD23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在</w:t>
      </w:r>
      <w:r w:rsidR="002A1393">
        <w:rPr>
          <w:rFonts w:eastAsia="仿宋" w:hint="eastAsia"/>
          <w:sz w:val="28"/>
          <w:szCs w:val="32"/>
        </w:rPr>
        <w:t>实验课结束</w:t>
      </w:r>
      <w:r w:rsidR="002A1393">
        <w:rPr>
          <w:rFonts w:eastAsia="仿宋"/>
          <w:sz w:val="28"/>
          <w:szCs w:val="32"/>
        </w:rPr>
        <w:t>14</w:t>
      </w:r>
      <w:r w:rsidR="002A1393">
        <w:rPr>
          <w:rFonts w:eastAsia="仿宋" w:hint="eastAsia"/>
          <w:sz w:val="28"/>
          <w:szCs w:val="32"/>
        </w:rPr>
        <w:t>天内，</w:t>
      </w:r>
      <w:r w:rsidR="004F3C30">
        <w:rPr>
          <w:rFonts w:eastAsia="仿宋" w:hint="eastAsia"/>
          <w:sz w:val="28"/>
          <w:szCs w:val="32"/>
        </w:rPr>
        <w:t>按</w:t>
      </w:r>
      <w:r w:rsidR="006D2A23">
        <w:rPr>
          <w:rFonts w:eastAsia="仿宋" w:hint="eastAsia"/>
          <w:sz w:val="28"/>
          <w:szCs w:val="32"/>
        </w:rPr>
        <w:t>原文件</w:t>
      </w:r>
      <w:r w:rsidRPr="009C2027">
        <w:rPr>
          <w:rFonts w:eastAsia="仿宋" w:hint="eastAsia"/>
          <w:sz w:val="28"/>
          <w:szCs w:val="32"/>
        </w:rPr>
        <w:t>发送至</w:t>
      </w:r>
      <w:r w:rsidR="00CA5425">
        <w:rPr>
          <w:rFonts w:eastAsia="仿宋" w:hint="eastAsia"/>
          <w:sz w:val="28"/>
          <w:szCs w:val="32"/>
        </w:rPr>
        <w:t>课程</w:t>
      </w:r>
      <w:r w:rsidR="00CA5425">
        <w:rPr>
          <w:rFonts w:eastAsia="仿宋" w:hint="eastAsia"/>
          <w:sz w:val="28"/>
          <w:szCs w:val="32"/>
        </w:rPr>
        <w:t>FTP</w:t>
      </w:r>
      <w:r w:rsidR="00CA5425">
        <w:rPr>
          <w:rFonts w:eastAsia="仿宋" w:hint="eastAsia"/>
          <w:sz w:val="28"/>
          <w:szCs w:val="32"/>
        </w:rPr>
        <w:t>指定位置</w:t>
      </w:r>
      <w:r w:rsidRPr="009C2027">
        <w:rPr>
          <w:rFonts w:eastAsia="仿宋" w:hint="eastAsia"/>
          <w:sz w:val="28"/>
          <w:szCs w:val="32"/>
        </w:rPr>
        <w:t>。</w:t>
      </w:r>
    </w:p>
    <w:p w14:paraId="43705B3B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868C405" w14:textId="77777777" w:rsidR="00361252" w:rsidRPr="0058242F" w:rsidRDefault="00361252" w:rsidP="00361252">
      <w:pPr>
        <w:pStyle w:val="1"/>
        <w:spacing w:before="240" w:after="240"/>
        <w:rPr>
          <w:rFonts w:eastAsia="黑体" w:hint="eastAsia"/>
        </w:rPr>
      </w:pPr>
      <w:r w:rsidRPr="0058242F">
        <w:rPr>
          <w:rFonts w:eastAsia="黑体" w:hint="eastAsia"/>
        </w:rPr>
        <w:lastRenderedPageBreak/>
        <w:t>实验目的</w:t>
      </w:r>
    </w:p>
    <w:p w14:paraId="1D266D36" w14:textId="09938F11" w:rsidR="00F70159" w:rsidRDefault="00F70159" w:rsidP="00F70159">
      <w:pPr>
        <w:widowControl/>
        <w:ind w:left="420"/>
        <w:jc w:val="left"/>
        <w:rPr>
          <w:rFonts w:ascii="FZDFS--GBK1-0" w:eastAsia="宋体" w:hAnsi="FZDFS--GBK1-0" w:cs="宋体"/>
          <w:color w:val="000000"/>
          <w:kern w:val="0"/>
          <w:sz w:val="24"/>
          <w:szCs w:val="24"/>
        </w:rPr>
      </w:pPr>
      <w:permStart w:id="1545043958" w:edGrp="everyone"/>
      <w:r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  <w:t>一、</w:t>
      </w:r>
      <w:r w:rsidR="00EF0A93" w:rsidRPr="00EF0A93"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  <w:t xml:space="preserve">IPv6 </w:t>
      </w:r>
      <w:r w:rsidR="00EF0A93" w:rsidRPr="00EF0A93"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  <w:t>交换技术</w:t>
      </w:r>
    </w:p>
    <w:p w14:paraId="7EB6AA3B" w14:textId="1CDC414F" w:rsidR="00EF0A93" w:rsidRDefault="00EF0A93" w:rsidP="00F70159">
      <w:pPr>
        <w:widowControl/>
        <w:ind w:left="420"/>
        <w:jc w:val="left"/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</w:pPr>
      <w:r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  <w:t xml:space="preserve">1. </w:t>
      </w:r>
      <w:r w:rsidRPr="00EF0A93"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  <w:t xml:space="preserve">IPv6 </w:t>
      </w:r>
      <w:r w:rsidRPr="00EF0A93"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  <w:t>以太网二层交换基础实验</w:t>
      </w:r>
      <w:r w:rsidR="00C61639"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  <w:t xml:space="preserve">     </w:t>
      </w:r>
    </w:p>
    <w:p w14:paraId="663884FC" w14:textId="2F0EFE1C" w:rsidR="00F70159" w:rsidRPr="00F70159" w:rsidRDefault="00EF0A93" w:rsidP="00F70159">
      <w:pPr>
        <w:widowControl/>
        <w:ind w:left="420"/>
        <w:jc w:val="left"/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</w:pPr>
      <w:r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  <w:t>1</w:t>
      </w:r>
      <w:r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  <w:t>）</w:t>
      </w:r>
      <w:r w:rsidR="00F70159" w:rsidRPr="00F70159"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  <w:t>掌握</w:t>
      </w:r>
      <w:r w:rsidR="00F70159" w:rsidRPr="00F70159"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  <w:t xml:space="preserve"> VLAN </w:t>
      </w:r>
      <w:r w:rsidR="00F70159" w:rsidRPr="00F70159"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  <w:t>的基础配置。</w:t>
      </w:r>
    </w:p>
    <w:p w14:paraId="2152A59E" w14:textId="27241A3B" w:rsidR="00F70159" w:rsidRPr="00AC0EBC" w:rsidRDefault="00F70159" w:rsidP="00F70159">
      <w:pPr>
        <w:widowControl/>
        <w:ind w:left="420"/>
        <w:jc w:val="left"/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</w:pPr>
      <w:r w:rsidRPr="00F70159"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  <w:t>2</w:t>
      </w:r>
      <w:r w:rsidR="00EF0A93"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  <w:t>）</w:t>
      </w:r>
      <w:r w:rsidRPr="00F70159"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  <w:t>掌握</w:t>
      </w:r>
      <w:r w:rsidRPr="00F70159"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  <w:t xml:space="preserve"> Trunk </w:t>
      </w:r>
      <w:r w:rsidRPr="00F70159">
        <w:rPr>
          <w:rFonts w:ascii="FZDFS--GBK1-0" w:eastAsia="宋体" w:hAnsi="FZDFS--GBK1-0" w:cs="宋体" w:hint="eastAsia"/>
          <w:color w:val="000000"/>
          <w:kern w:val="0"/>
          <w:sz w:val="24"/>
          <w:szCs w:val="24"/>
        </w:rPr>
        <w:t>的基础配置</w:t>
      </w:r>
    </w:p>
    <w:permEnd w:id="1545043958"/>
    <w:p w14:paraId="6201E05E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t>实验环境</w:t>
      </w:r>
    </w:p>
    <w:p w14:paraId="7D09572D" w14:textId="23518434" w:rsidR="00361252" w:rsidRDefault="00837297" w:rsidP="00361252">
      <w:pPr>
        <w:pStyle w:val="a0"/>
        <w:spacing w:before="120" w:after="120"/>
        <w:ind w:firstLine="480"/>
      </w:pPr>
      <w:permStart w:id="1038293568" w:edGrp="everyone"/>
      <w:r w:rsidRPr="00837297">
        <w:rPr>
          <w:rFonts w:hint="eastAsia"/>
        </w:rPr>
        <w:t>操作系统：</w:t>
      </w:r>
      <w:r w:rsidRPr="00837297">
        <w:rPr>
          <w:rFonts w:hint="eastAsia"/>
        </w:rPr>
        <w:t>Win11</w:t>
      </w:r>
    </w:p>
    <w:permEnd w:id="1038293568"/>
    <w:p w14:paraId="6A62622A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实验结果</w:t>
      </w:r>
    </w:p>
    <w:p w14:paraId="2BA7C2B6" w14:textId="6062045A" w:rsidR="00CB58CE" w:rsidRPr="00894ECE" w:rsidRDefault="00894ECE" w:rsidP="00893CE4">
      <w:pPr>
        <w:spacing w:before="120" w:after="120"/>
        <w:ind w:left="420"/>
        <w:jc w:val="left"/>
        <w:rPr>
          <w:b/>
          <w:bCs/>
        </w:rPr>
      </w:pPr>
      <w:permStart w:id="737480772" w:edGrp="everyone"/>
      <w:r w:rsidRPr="00894ECE">
        <w:rPr>
          <w:rFonts w:hint="eastAsia"/>
          <w:b/>
          <w:bCs/>
        </w:rPr>
        <w:t xml:space="preserve">9.1 IPv6 </w:t>
      </w:r>
      <w:r w:rsidRPr="00894ECE">
        <w:rPr>
          <w:rFonts w:hint="eastAsia"/>
          <w:b/>
          <w:bCs/>
        </w:rPr>
        <w:t>以太网二层交换基础实验</w:t>
      </w:r>
    </w:p>
    <w:p w14:paraId="62B037D2" w14:textId="541FD160" w:rsidR="00894ECE" w:rsidRDefault="00D3703F" w:rsidP="00893CE4">
      <w:pPr>
        <w:spacing w:before="120" w:after="120"/>
        <w:ind w:left="420"/>
        <w:jc w:val="left"/>
      </w:pPr>
      <w:r>
        <w:rPr>
          <w:rFonts w:hint="eastAsia"/>
        </w:rPr>
        <w:t xml:space="preserve">1. </w:t>
      </w:r>
      <w:r w:rsidRPr="00D3703F">
        <w:rPr>
          <w:rFonts w:hint="eastAsia"/>
        </w:rPr>
        <w:t>在</w:t>
      </w:r>
      <w:r w:rsidRPr="00D3703F">
        <w:rPr>
          <w:rFonts w:hint="eastAsia"/>
        </w:rPr>
        <w:t>AS1</w:t>
      </w:r>
      <w:r w:rsidRPr="00D3703F">
        <w:rPr>
          <w:rFonts w:hint="eastAsia"/>
        </w:rPr>
        <w:t>上创建相关</w:t>
      </w:r>
      <w:r w:rsidRPr="00D3703F">
        <w:rPr>
          <w:rFonts w:hint="eastAsia"/>
        </w:rPr>
        <w:t>VLAN</w:t>
      </w:r>
      <w:r w:rsidRPr="00D3703F">
        <w:rPr>
          <w:rFonts w:hint="eastAsia"/>
        </w:rPr>
        <w:t>，并完成接口配置</w:t>
      </w:r>
    </w:p>
    <w:p w14:paraId="7BF49858" w14:textId="57394CDA" w:rsidR="00D3703F" w:rsidRDefault="00D3703F" w:rsidP="00893CE4">
      <w:pPr>
        <w:spacing w:before="120" w:after="120"/>
        <w:ind w:left="420"/>
        <w:jc w:val="left"/>
      </w:pPr>
      <w:r>
        <w:tab/>
      </w:r>
      <w:r w:rsidR="00FC3FA2" w:rsidRPr="00FC3FA2">
        <w:drawing>
          <wp:inline distT="0" distB="0" distL="0" distR="0" wp14:anchorId="4C462A2D" wp14:editId="00CF5738">
            <wp:extent cx="3331382" cy="4485797"/>
            <wp:effectExtent l="0" t="0" r="2540" b="0"/>
            <wp:docPr id="561692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92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535" cy="449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E57B" w14:textId="0396820A" w:rsidR="00FC3FA2" w:rsidRDefault="00FC3FA2" w:rsidP="00893CE4">
      <w:pPr>
        <w:spacing w:before="120" w:after="120"/>
        <w:ind w:left="420"/>
        <w:jc w:val="left"/>
      </w:pPr>
      <w:r>
        <w:lastRenderedPageBreak/>
        <w:tab/>
      </w:r>
      <w:r w:rsidRPr="00FC3FA2">
        <w:drawing>
          <wp:inline distT="0" distB="0" distL="0" distR="0" wp14:anchorId="400759ED" wp14:editId="4E01B93A">
            <wp:extent cx="2835496" cy="3494491"/>
            <wp:effectExtent l="0" t="0" r="3175" b="0"/>
            <wp:docPr id="1068503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03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033" cy="351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CEFC" w14:textId="3F627087" w:rsidR="00FC3FA2" w:rsidRDefault="00FC3FA2" w:rsidP="00893CE4">
      <w:pPr>
        <w:spacing w:before="120" w:after="120"/>
        <w:ind w:left="420"/>
        <w:jc w:val="left"/>
      </w:pPr>
      <w:r>
        <w:rPr>
          <w:rFonts w:hint="eastAsia"/>
        </w:rPr>
        <w:t xml:space="preserve">2. </w:t>
      </w:r>
      <w:r w:rsidRPr="00FC3FA2">
        <w:rPr>
          <w:rFonts w:hint="eastAsia"/>
        </w:rPr>
        <w:t>在</w:t>
      </w:r>
      <w:r w:rsidRPr="00FC3FA2">
        <w:rPr>
          <w:rFonts w:hint="eastAsia"/>
        </w:rPr>
        <w:t>AS2</w:t>
      </w:r>
      <w:r w:rsidRPr="00FC3FA2">
        <w:rPr>
          <w:rFonts w:hint="eastAsia"/>
        </w:rPr>
        <w:t>上创建相关</w:t>
      </w:r>
      <w:r w:rsidRPr="00FC3FA2">
        <w:rPr>
          <w:rFonts w:hint="eastAsia"/>
        </w:rPr>
        <w:t>VLAN</w:t>
      </w:r>
      <w:r w:rsidRPr="00FC3FA2">
        <w:rPr>
          <w:rFonts w:hint="eastAsia"/>
        </w:rPr>
        <w:t>，并完成接口配置</w:t>
      </w:r>
    </w:p>
    <w:p w14:paraId="626F4964" w14:textId="38E16006" w:rsidR="00FC3FA2" w:rsidRDefault="00FC3FA2" w:rsidP="00893CE4">
      <w:pPr>
        <w:spacing w:before="120" w:after="120"/>
        <w:ind w:left="420"/>
        <w:jc w:val="left"/>
      </w:pPr>
      <w:r>
        <w:tab/>
      </w:r>
      <w:r w:rsidR="00AE46F4" w:rsidRPr="00AE46F4">
        <w:drawing>
          <wp:inline distT="0" distB="0" distL="0" distR="0" wp14:anchorId="392D9E72" wp14:editId="3A7EDE9B">
            <wp:extent cx="2938231" cy="4403948"/>
            <wp:effectExtent l="0" t="0" r="0" b="0"/>
            <wp:docPr id="1498337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37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502" cy="443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AE2B" w14:textId="2B47B4EA" w:rsidR="0093531B" w:rsidRDefault="0093531B" w:rsidP="00893CE4">
      <w:pPr>
        <w:spacing w:before="120" w:after="120"/>
        <w:ind w:left="420"/>
        <w:jc w:val="left"/>
      </w:pPr>
      <w:r>
        <w:rPr>
          <w:rFonts w:hint="eastAsia"/>
        </w:rPr>
        <w:lastRenderedPageBreak/>
        <w:t xml:space="preserve">3. </w:t>
      </w:r>
      <w:r w:rsidRPr="0093531B">
        <w:rPr>
          <w:rFonts w:hint="eastAsia"/>
        </w:rPr>
        <w:t>测试网络联通性</w:t>
      </w:r>
    </w:p>
    <w:p w14:paraId="718A0E3C" w14:textId="6041880F" w:rsidR="00790AEF" w:rsidRDefault="00790AEF" w:rsidP="00893CE4">
      <w:pPr>
        <w:spacing w:before="120" w:after="120"/>
        <w:ind w:left="420"/>
        <w:jc w:val="left"/>
        <w:rPr>
          <w:rFonts w:hint="eastAsia"/>
        </w:rPr>
      </w:pPr>
      <w:r>
        <w:tab/>
      </w:r>
    </w:p>
    <w:permEnd w:id="737480772"/>
    <w:p w14:paraId="140446C0" w14:textId="77777777" w:rsidR="000A6C1A" w:rsidRDefault="000A6C1A" w:rsidP="000A6C1A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实验代码</w:t>
      </w:r>
    </w:p>
    <w:p w14:paraId="031AFE75" w14:textId="162C8A60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989148938" w:edGrp="everyone"/>
      <w:r w:rsidR="00837297" w:rsidRPr="00837297">
        <w:rPr>
          <w:rFonts w:hint="eastAsia"/>
        </w:rPr>
        <w:fldChar w:fldCharType="begin"/>
      </w:r>
      <w:r w:rsidR="00837297" w:rsidRPr="00837297">
        <w:rPr>
          <w:rFonts w:hint="eastAsia"/>
        </w:rPr>
        <w:instrText>HYPERLINK "https://gitee.com/fallingheaven/cni-exp"</w:instrText>
      </w:r>
      <w:r w:rsidR="00837297" w:rsidRPr="00837297">
        <w:rPr>
          <w:rFonts w:hint="eastAsia"/>
        </w:rPr>
      </w:r>
      <w:r w:rsidR="00837297" w:rsidRPr="00837297">
        <w:rPr>
          <w:rFonts w:hint="eastAsia"/>
        </w:rPr>
        <w:fldChar w:fldCharType="separate"/>
      </w:r>
      <w:r w:rsidR="00837297" w:rsidRPr="00837297">
        <w:rPr>
          <w:rStyle w:val="ad"/>
        </w:rPr>
        <w:t xml:space="preserve">CNI-Exp: </w:t>
      </w:r>
      <w:r w:rsidR="00837297" w:rsidRPr="00837297">
        <w:rPr>
          <w:rStyle w:val="ad"/>
        </w:rPr>
        <w:t>厦门大学计算机网络课程实验项目集</w:t>
      </w:r>
      <w:r w:rsidR="00837297" w:rsidRPr="00837297">
        <w:rPr>
          <w:rStyle w:val="ad"/>
        </w:rPr>
        <w:t xml:space="preserve"> (gitee.com)</w:t>
      </w:r>
      <w:r w:rsidR="00837297" w:rsidRPr="00837297">
        <w:rPr>
          <w:rFonts w:hint="eastAsia"/>
        </w:rPr>
        <w:fldChar w:fldCharType="end"/>
      </w:r>
      <w:permEnd w:id="989148938"/>
    </w:p>
    <w:p w14:paraId="3DA085A7" w14:textId="77777777" w:rsidR="00496C85" w:rsidRDefault="00496C85" w:rsidP="00496C85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课后思考题</w:t>
      </w:r>
    </w:p>
    <w:p w14:paraId="706CAF4A" w14:textId="5368ED7C" w:rsidR="00B76CD7" w:rsidRPr="0027257A" w:rsidRDefault="00B76CD7" w:rsidP="00D83BE4">
      <w:pPr>
        <w:spacing w:before="120" w:after="120"/>
        <w:ind w:left="425"/>
      </w:pPr>
      <w:permStart w:id="1667699788" w:edGrp="everyone"/>
    </w:p>
    <w:permEnd w:id="1667699788"/>
    <w:p w14:paraId="35904598" w14:textId="77777777" w:rsidR="00361252" w:rsidRDefault="00361252" w:rsidP="00361252">
      <w:pPr>
        <w:pStyle w:val="1"/>
        <w:spacing w:before="240" w:after="240"/>
        <w:rPr>
          <w:rFonts w:hint="eastAsia"/>
        </w:rPr>
      </w:pPr>
      <w:r>
        <w:rPr>
          <w:rFonts w:hint="eastAsia"/>
        </w:rPr>
        <w:t>实验总结</w:t>
      </w:r>
    </w:p>
    <w:p w14:paraId="599BDA1F" w14:textId="69FAC219" w:rsidR="00FB4E62" w:rsidRPr="008131F9" w:rsidRDefault="00FB4E62" w:rsidP="00FB4E62">
      <w:pPr>
        <w:pStyle w:val="a0"/>
        <w:spacing w:before="120" w:after="120"/>
        <w:ind w:firstLine="480"/>
      </w:pPr>
      <w:permStart w:id="53370248" w:edGrp="everyone"/>
      <w:permEnd w:id="53370248"/>
    </w:p>
    <w:sectPr w:rsidR="00FB4E62" w:rsidRPr="008131F9" w:rsidSect="00020260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F4E84" w14:textId="77777777" w:rsidR="00401932" w:rsidRDefault="00401932">
      <w:r>
        <w:separator/>
      </w:r>
    </w:p>
  </w:endnote>
  <w:endnote w:type="continuationSeparator" w:id="0">
    <w:p w14:paraId="0AB6E0A0" w14:textId="77777777" w:rsidR="00401932" w:rsidRDefault="00401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DFS--GBK1-0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4D222" w14:textId="77777777" w:rsidR="00DD2F3B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66E8E" w14:textId="77777777" w:rsidR="00401932" w:rsidRDefault="00401932">
      <w:r>
        <w:separator/>
      </w:r>
    </w:p>
  </w:footnote>
  <w:footnote w:type="continuationSeparator" w:id="0">
    <w:p w14:paraId="68E50A15" w14:textId="77777777" w:rsidR="00401932" w:rsidRDefault="00401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A36A2" w14:textId="77777777" w:rsidR="00DD2F3B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95635"/>
    <w:multiLevelType w:val="hybridMultilevel"/>
    <w:tmpl w:val="01E4F5AA"/>
    <w:lvl w:ilvl="0" w:tplc="56B6FF4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5D6528CF"/>
    <w:multiLevelType w:val="hybridMultilevel"/>
    <w:tmpl w:val="353CB600"/>
    <w:lvl w:ilvl="0" w:tplc="4BE62F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76957B4D"/>
    <w:multiLevelType w:val="hybridMultilevel"/>
    <w:tmpl w:val="EF02B3DE"/>
    <w:lvl w:ilvl="0" w:tplc="240A1438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03785393">
    <w:abstractNumId w:val="4"/>
  </w:num>
  <w:num w:numId="2" w16cid:durableId="863326467">
    <w:abstractNumId w:val="0"/>
  </w:num>
  <w:num w:numId="3" w16cid:durableId="2123302201">
    <w:abstractNumId w:val="3"/>
  </w:num>
  <w:num w:numId="4" w16cid:durableId="1418940899">
    <w:abstractNumId w:val="2"/>
  </w:num>
  <w:num w:numId="5" w16cid:durableId="816069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O2p/wsm/bW7fIFzk7KX9DgQwi6xeGhzHCnsGsIp0QecFMbBpMqwM8a10BomVU9NCdIYPeh4l1aPYBAJb8w+z9g==" w:salt="sJswNFjInbcY/C7rHX57a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97"/>
    <w:rsid w:val="00073E90"/>
    <w:rsid w:val="000757AA"/>
    <w:rsid w:val="00075E61"/>
    <w:rsid w:val="000A6C1A"/>
    <w:rsid w:val="000A7B78"/>
    <w:rsid w:val="000B4DA6"/>
    <w:rsid w:val="00140EFE"/>
    <w:rsid w:val="00150537"/>
    <w:rsid w:val="001753AD"/>
    <w:rsid w:val="001B30D0"/>
    <w:rsid w:val="001B6A37"/>
    <w:rsid w:val="0020136A"/>
    <w:rsid w:val="00205414"/>
    <w:rsid w:val="002172E5"/>
    <w:rsid w:val="00224328"/>
    <w:rsid w:val="002720F3"/>
    <w:rsid w:val="0027257A"/>
    <w:rsid w:val="002858F3"/>
    <w:rsid w:val="002A021F"/>
    <w:rsid w:val="002A1393"/>
    <w:rsid w:val="002A780C"/>
    <w:rsid w:val="002A7E83"/>
    <w:rsid w:val="002C3255"/>
    <w:rsid w:val="003150B4"/>
    <w:rsid w:val="00352F47"/>
    <w:rsid w:val="00361252"/>
    <w:rsid w:val="00395535"/>
    <w:rsid w:val="003B3D56"/>
    <w:rsid w:val="003B7F7E"/>
    <w:rsid w:val="003E055E"/>
    <w:rsid w:val="003F130D"/>
    <w:rsid w:val="003F54A6"/>
    <w:rsid w:val="00401932"/>
    <w:rsid w:val="00454CF3"/>
    <w:rsid w:val="0046051F"/>
    <w:rsid w:val="0046778F"/>
    <w:rsid w:val="00496C85"/>
    <w:rsid w:val="004A1066"/>
    <w:rsid w:val="004B3816"/>
    <w:rsid w:val="004E128E"/>
    <w:rsid w:val="004E1541"/>
    <w:rsid w:val="004E40CE"/>
    <w:rsid w:val="004F31E7"/>
    <w:rsid w:val="004F3C30"/>
    <w:rsid w:val="00500BCA"/>
    <w:rsid w:val="00507390"/>
    <w:rsid w:val="00510CBD"/>
    <w:rsid w:val="00514E4C"/>
    <w:rsid w:val="0054530E"/>
    <w:rsid w:val="00565171"/>
    <w:rsid w:val="0058242F"/>
    <w:rsid w:val="005918D0"/>
    <w:rsid w:val="0064419A"/>
    <w:rsid w:val="006655AA"/>
    <w:rsid w:val="0066774D"/>
    <w:rsid w:val="006825CB"/>
    <w:rsid w:val="00692D1D"/>
    <w:rsid w:val="006C610C"/>
    <w:rsid w:val="006D2A23"/>
    <w:rsid w:val="006E7238"/>
    <w:rsid w:val="0070617A"/>
    <w:rsid w:val="00723EE6"/>
    <w:rsid w:val="00737B95"/>
    <w:rsid w:val="007866FE"/>
    <w:rsid w:val="00790AEF"/>
    <w:rsid w:val="00797576"/>
    <w:rsid w:val="007B117C"/>
    <w:rsid w:val="008052E8"/>
    <w:rsid w:val="008063D1"/>
    <w:rsid w:val="008131F9"/>
    <w:rsid w:val="00826717"/>
    <w:rsid w:val="00837297"/>
    <w:rsid w:val="008710F5"/>
    <w:rsid w:val="00881FC2"/>
    <w:rsid w:val="00893CE4"/>
    <w:rsid w:val="00894ECE"/>
    <w:rsid w:val="008D5479"/>
    <w:rsid w:val="008E67A9"/>
    <w:rsid w:val="008F33D1"/>
    <w:rsid w:val="00902068"/>
    <w:rsid w:val="009205C1"/>
    <w:rsid w:val="00931598"/>
    <w:rsid w:val="0093531B"/>
    <w:rsid w:val="00953BE8"/>
    <w:rsid w:val="009854CA"/>
    <w:rsid w:val="009B15EC"/>
    <w:rsid w:val="009C2027"/>
    <w:rsid w:val="009D564A"/>
    <w:rsid w:val="009D7517"/>
    <w:rsid w:val="009E2B27"/>
    <w:rsid w:val="00A04ECA"/>
    <w:rsid w:val="00A172B4"/>
    <w:rsid w:val="00A7084B"/>
    <w:rsid w:val="00A81A55"/>
    <w:rsid w:val="00AC0EBC"/>
    <w:rsid w:val="00AE46F4"/>
    <w:rsid w:val="00B02959"/>
    <w:rsid w:val="00B04A40"/>
    <w:rsid w:val="00B145C4"/>
    <w:rsid w:val="00B24809"/>
    <w:rsid w:val="00B44F23"/>
    <w:rsid w:val="00B50C86"/>
    <w:rsid w:val="00B726E6"/>
    <w:rsid w:val="00B76CD7"/>
    <w:rsid w:val="00BA4839"/>
    <w:rsid w:val="00BB2B81"/>
    <w:rsid w:val="00C02954"/>
    <w:rsid w:val="00C03882"/>
    <w:rsid w:val="00C05D05"/>
    <w:rsid w:val="00C164B6"/>
    <w:rsid w:val="00C42C86"/>
    <w:rsid w:val="00C45231"/>
    <w:rsid w:val="00C535F3"/>
    <w:rsid w:val="00C61639"/>
    <w:rsid w:val="00C72725"/>
    <w:rsid w:val="00C84E14"/>
    <w:rsid w:val="00C95CCF"/>
    <w:rsid w:val="00CA5425"/>
    <w:rsid w:val="00CA627B"/>
    <w:rsid w:val="00CB58CE"/>
    <w:rsid w:val="00CE167A"/>
    <w:rsid w:val="00CF5300"/>
    <w:rsid w:val="00CF6E00"/>
    <w:rsid w:val="00D00DD9"/>
    <w:rsid w:val="00D31E2A"/>
    <w:rsid w:val="00D3561C"/>
    <w:rsid w:val="00D3703F"/>
    <w:rsid w:val="00D377FD"/>
    <w:rsid w:val="00D37A61"/>
    <w:rsid w:val="00D5450F"/>
    <w:rsid w:val="00D548F0"/>
    <w:rsid w:val="00D74456"/>
    <w:rsid w:val="00D83BE4"/>
    <w:rsid w:val="00DB3B77"/>
    <w:rsid w:val="00DC14BD"/>
    <w:rsid w:val="00DD2F3B"/>
    <w:rsid w:val="00DF165E"/>
    <w:rsid w:val="00E162C7"/>
    <w:rsid w:val="00E5064E"/>
    <w:rsid w:val="00E51AE3"/>
    <w:rsid w:val="00E67485"/>
    <w:rsid w:val="00E925D5"/>
    <w:rsid w:val="00EA2137"/>
    <w:rsid w:val="00EB34E6"/>
    <w:rsid w:val="00EB5D96"/>
    <w:rsid w:val="00ED6323"/>
    <w:rsid w:val="00EE7029"/>
    <w:rsid w:val="00EF0A93"/>
    <w:rsid w:val="00F70159"/>
    <w:rsid w:val="00F83F8E"/>
    <w:rsid w:val="00FB4E62"/>
    <w:rsid w:val="00FC3FA2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51427"/>
  <w15:chartTrackingRefBased/>
  <w15:docId w15:val="{1DC1E08F-C584-4378-8EAB-2987262B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  <w:style w:type="table" w:styleId="af">
    <w:name w:val="Table Grid"/>
    <w:basedOn w:val="a2"/>
    <w:uiPriority w:val="39"/>
    <w:rsid w:val="00460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1"/>
    <w:rsid w:val="0046051F"/>
    <w:rPr>
      <w:rFonts w:ascii="FZDFS--GBK1-0" w:hAnsi="FZDFS--GBK1-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46051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de\practice\Computer_Network\Experiment\cni-exp\E2_3790\doc\E02-3790-&#39759;&#28165;&#2621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E02-3790-魏清晨.dotx</Template>
  <TotalTime>648</TotalTime>
  <Pages>5</Pages>
  <Words>91</Words>
  <Characters>523</Characters>
  <Application>Microsoft Office Word</Application>
  <DocSecurity>8</DocSecurity>
  <Lines>4</Lines>
  <Paragraphs>1</Paragraphs>
  <ScaleCrop>false</ScaleCrop>
  <Company>厦门大学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WQC20</dc:creator>
  <cp:keywords/>
  <dc:description/>
  <cp:lastModifiedBy>wqc200437@163.com</cp:lastModifiedBy>
  <cp:revision>56</cp:revision>
  <dcterms:created xsi:type="dcterms:W3CDTF">2024-10-06T07:35:00Z</dcterms:created>
  <dcterms:modified xsi:type="dcterms:W3CDTF">2024-11-09T11:47:00Z</dcterms:modified>
</cp:coreProperties>
</file>