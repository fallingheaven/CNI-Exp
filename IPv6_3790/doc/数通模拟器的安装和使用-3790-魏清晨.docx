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45E7" w14:textId="77777777" w:rsidR="00361252" w:rsidRDefault="00361252" w:rsidP="00361252">
      <w:pPr>
        <w:pStyle w:val="a5"/>
        <w:spacing w:beforeLines="500" w:before="1200" w:after="240"/>
        <w:rPr>
          <w:rFonts w:hint="eastAsia"/>
          <w:sz w:val="24"/>
        </w:rPr>
      </w:pPr>
      <w:r w:rsidRPr="00AC1E74">
        <w:rPr>
          <w:noProof/>
        </w:rPr>
        <w:drawing>
          <wp:inline distT="0" distB="0" distL="0" distR="0" wp14:anchorId="4CC49F21" wp14:editId="2E199B1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58E1" w14:textId="77777777" w:rsidR="00361252" w:rsidRDefault="00361252" w:rsidP="00361252">
      <w:pPr>
        <w:spacing w:beforeLines="200" w:before="480"/>
        <w:jc w:val="center"/>
        <w:rPr>
          <w:rFonts w:ascii="宋体" w:hAnsi="宋体" w:hint="eastAsia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760977B" wp14:editId="44F86C87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7ECA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 w:hint="eastAsia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5071D70F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3A5445D2" w14:textId="7AEFA978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实验</w:t>
      </w:r>
      <w:permStart w:id="294873171" w:edGrp="everyone"/>
      <w:r w:rsidR="00B03FD4">
        <w:rPr>
          <w:rFonts w:ascii="Times New Roman" w:eastAsia="仿宋" w:hAnsi="Times New Roman" w:hint="eastAsia"/>
          <w:b/>
          <w:sz w:val="28"/>
          <w:szCs w:val="28"/>
          <w:u w:val="single"/>
        </w:rPr>
        <w:t>3</w:t>
      </w:r>
      <w:permEnd w:id="294873171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　</w:t>
      </w:r>
      <w:permStart w:id="122448546" w:edGrp="everyone"/>
      <w:proofErr w:type="gramStart"/>
      <w:r w:rsidR="009205C1" w:rsidRPr="009205C1">
        <w:rPr>
          <w:rFonts w:ascii="Times New Roman" w:eastAsia="仿宋" w:hAnsi="Times New Roman" w:hint="eastAsia"/>
          <w:b/>
          <w:sz w:val="28"/>
          <w:szCs w:val="28"/>
          <w:u w:val="single"/>
        </w:rPr>
        <w:t>数通模拟器</w:t>
      </w:r>
      <w:proofErr w:type="gramEnd"/>
      <w:r w:rsidR="009205C1" w:rsidRPr="009205C1">
        <w:rPr>
          <w:rFonts w:ascii="Times New Roman" w:eastAsia="仿宋" w:hAnsi="Times New Roman" w:hint="eastAsia"/>
          <w:b/>
          <w:sz w:val="28"/>
          <w:szCs w:val="28"/>
          <w:u w:val="single"/>
        </w:rPr>
        <w:t>的安装和使用</w:t>
      </w:r>
      <w:permEnd w:id="122448546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E076E4B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数字媒体技术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0</w:t>
      </w:r>
      <w:r w:rsidR="00500BCA" w:rsidRPr="00E5064E">
        <w:rPr>
          <w:rFonts w:ascii="Times New Roman" w:eastAsia="仿宋" w:hAnsi="Times New Roman"/>
          <w:b/>
          <w:sz w:val="28"/>
          <w:szCs w:val="28"/>
          <w:u w:val="single"/>
        </w:rPr>
        <w:t>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级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1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班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0E1F0765" w14:textId="7F8D509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758915932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魏清晨</w:t>
      </w:r>
      <w:permEnd w:id="758915932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576B607E" w14:textId="1CC624E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612466653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37220222203790</w:t>
      </w:r>
      <w:permEnd w:id="612466653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D61A175" w14:textId="6BDA5CC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  <w:t>202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4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年</w:t>
      </w:r>
      <w:permStart w:id="149892829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10</w:t>
      </w:r>
      <w:permEnd w:id="149892829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月</w:t>
      </w:r>
      <w:permStart w:id="975725295" w:edGrp="everyone"/>
      <w:r w:rsidR="00D3561C">
        <w:rPr>
          <w:rFonts w:ascii="Times New Roman" w:eastAsia="仿宋" w:hAnsi="Times New Roman" w:hint="eastAsia"/>
          <w:b/>
          <w:sz w:val="28"/>
          <w:szCs w:val="28"/>
          <w:u w:val="single"/>
        </w:rPr>
        <w:t>11</w:t>
      </w:r>
      <w:permEnd w:id="975725295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日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357BDD9F" w14:textId="423E0DE4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496C8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年</w:t>
      </w:r>
      <w:permStart w:id="291717281" w:edGrp="everyone"/>
      <w:r w:rsidR="00837297">
        <w:rPr>
          <w:rFonts w:hint="eastAsia"/>
          <w:b/>
          <w:sz w:val="28"/>
          <w:szCs w:val="28"/>
        </w:rPr>
        <w:t>10</w:t>
      </w:r>
      <w:permEnd w:id="291717281"/>
      <w:r>
        <w:rPr>
          <w:rFonts w:hint="eastAsia"/>
          <w:b/>
          <w:sz w:val="28"/>
          <w:szCs w:val="28"/>
        </w:rPr>
        <w:t>月</w:t>
      </w:r>
      <w:permStart w:id="1856256389" w:edGrp="everyone"/>
      <w:r w:rsidR="00D3561C">
        <w:rPr>
          <w:rFonts w:hint="eastAsia"/>
          <w:b/>
          <w:sz w:val="28"/>
          <w:szCs w:val="28"/>
        </w:rPr>
        <w:t>11</w:t>
      </w:r>
      <w:permEnd w:id="1856256389"/>
      <w:r>
        <w:rPr>
          <w:rFonts w:hint="eastAsia"/>
          <w:b/>
          <w:sz w:val="28"/>
          <w:szCs w:val="28"/>
        </w:rPr>
        <w:t>日</w:t>
      </w:r>
    </w:p>
    <w:p w14:paraId="6BF1E79D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A4F5D7C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 w:hint="eastAsia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11C223CF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</w:t>
      </w:r>
      <w:r w:rsidR="00150537">
        <w:rPr>
          <w:rFonts w:eastAsia="仿宋"/>
          <w:sz w:val="28"/>
          <w:szCs w:val="32"/>
        </w:rPr>
        <w:t>21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5FE473C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填表时勿改</w:t>
      </w:r>
      <w:r w:rsidR="00150537">
        <w:rPr>
          <w:rFonts w:eastAsia="仿宋" w:hint="eastAsia"/>
          <w:sz w:val="28"/>
          <w:szCs w:val="32"/>
        </w:rPr>
        <w:t>变</w:t>
      </w:r>
      <w:r w:rsidRPr="009C2027">
        <w:rPr>
          <w:rFonts w:eastAsia="仿宋" w:hint="eastAsia"/>
          <w:sz w:val="28"/>
          <w:szCs w:val="32"/>
        </w:rPr>
        <w:t>字体字号，</w:t>
      </w:r>
      <w:r w:rsidR="00150537">
        <w:rPr>
          <w:rFonts w:eastAsia="仿宋" w:hint="eastAsia"/>
          <w:sz w:val="28"/>
          <w:szCs w:val="32"/>
        </w:rPr>
        <w:t>保持</w:t>
      </w:r>
      <w:r w:rsidR="00150537" w:rsidRPr="009C2027">
        <w:rPr>
          <w:rFonts w:eastAsia="仿宋" w:hint="eastAsia"/>
          <w:sz w:val="28"/>
          <w:szCs w:val="32"/>
        </w:rPr>
        <w:t>排版</w:t>
      </w:r>
      <w:r w:rsidR="00150537">
        <w:rPr>
          <w:rFonts w:eastAsia="仿宋" w:hint="eastAsia"/>
          <w:sz w:val="28"/>
          <w:szCs w:val="32"/>
        </w:rPr>
        <w:t>工整，</w:t>
      </w:r>
      <w:r w:rsidRPr="009C2027">
        <w:rPr>
          <w:rFonts w:eastAsia="仿宋" w:hint="eastAsia"/>
          <w:sz w:val="28"/>
          <w:szCs w:val="32"/>
        </w:rPr>
        <w:t>打印</w:t>
      </w:r>
      <w:r w:rsidR="00150537">
        <w:rPr>
          <w:rFonts w:eastAsia="仿宋" w:hint="eastAsia"/>
          <w:sz w:val="28"/>
          <w:szCs w:val="32"/>
        </w:rPr>
        <w:t>为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5A3B2A68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</w:t>
      </w:r>
      <w:r w:rsidR="001B30D0">
        <w:rPr>
          <w:rFonts w:eastAsia="仿宋" w:hint="eastAsia"/>
          <w:sz w:val="28"/>
          <w:szCs w:val="32"/>
        </w:rPr>
        <w:t>最大</w:t>
      </w:r>
      <w:r w:rsidRPr="009C2027">
        <w:rPr>
          <w:rFonts w:eastAsia="仿宋" w:hint="eastAsia"/>
          <w:sz w:val="28"/>
          <w:szCs w:val="32"/>
        </w:rPr>
        <w:t>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2AD6B4B2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09DECD23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</w:t>
      </w:r>
      <w:r w:rsidR="002A1393">
        <w:rPr>
          <w:rFonts w:eastAsia="仿宋" w:hint="eastAsia"/>
          <w:sz w:val="28"/>
          <w:szCs w:val="32"/>
        </w:rPr>
        <w:t>实验课结束</w:t>
      </w:r>
      <w:r w:rsidR="002A1393">
        <w:rPr>
          <w:rFonts w:eastAsia="仿宋"/>
          <w:sz w:val="28"/>
          <w:szCs w:val="32"/>
        </w:rPr>
        <w:t>14</w:t>
      </w:r>
      <w:r w:rsidR="002A1393">
        <w:rPr>
          <w:rFonts w:eastAsia="仿宋" w:hint="eastAsia"/>
          <w:sz w:val="28"/>
          <w:szCs w:val="32"/>
        </w:rPr>
        <w:t>天内，</w:t>
      </w:r>
      <w:r w:rsidR="004F3C30">
        <w:rPr>
          <w:rFonts w:eastAsia="仿宋" w:hint="eastAsia"/>
          <w:sz w:val="28"/>
          <w:szCs w:val="32"/>
        </w:rPr>
        <w:t>按</w:t>
      </w:r>
      <w:r w:rsidR="006D2A23">
        <w:rPr>
          <w:rFonts w:eastAsia="仿宋" w:hint="eastAsia"/>
          <w:sz w:val="28"/>
          <w:szCs w:val="32"/>
        </w:rPr>
        <w:t>原文件</w:t>
      </w:r>
      <w:r w:rsidRPr="009C2027">
        <w:rPr>
          <w:rFonts w:eastAsia="仿宋" w:hint="eastAsia"/>
          <w:sz w:val="28"/>
          <w:szCs w:val="32"/>
        </w:rPr>
        <w:t>发送至</w:t>
      </w:r>
      <w:r w:rsidR="00CA5425">
        <w:rPr>
          <w:rFonts w:eastAsia="仿宋" w:hint="eastAsia"/>
          <w:sz w:val="28"/>
          <w:szCs w:val="32"/>
        </w:rPr>
        <w:t>课程</w:t>
      </w:r>
      <w:r w:rsidR="00CA5425">
        <w:rPr>
          <w:rFonts w:eastAsia="仿宋" w:hint="eastAsia"/>
          <w:sz w:val="28"/>
          <w:szCs w:val="32"/>
        </w:rPr>
        <w:t>FTP</w:t>
      </w:r>
      <w:r w:rsidR="00CA5425">
        <w:rPr>
          <w:rFonts w:eastAsia="仿宋" w:hint="eastAsia"/>
          <w:sz w:val="28"/>
          <w:szCs w:val="32"/>
        </w:rPr>
        <w:t>指定位置</w:t>
      </w:r>
      <w:r w:rsidRPr="009C2027">
        <w:rPr>
          <w:rFonts w:eastAsia="仿宋" w:hint="eastAsia"/>
          <w:sz w:val="28"/>
          <w:szCs w:val="32"/>
        </w:rPr>
        <w:t>。</w:t>
      </w:r>
    </w:p>
    <w:p w14:paraId="43705B3B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868C405" w14:textId="77777777" w:rsidR="00361252" w:rsidRPr="0058242F" w:rsidRDefault="00361252" w:rsidP="00361252">
      <w:pPr>
        <w:pStyle w:val="1"/>
        <w:spacing w:before="240" w:after="240"/>
        <w:rPr>
          <w:rFonts w:eastAsia="黑体" w:hint="eastAsia"/>
        </w:rPr>
      </w:pPr>
      <w:r w:rsidRPr="0058242F">
        <w:rPr>
          <w:rFonts w:eastAsia="黑体" w:hint="eastAsia"/>
        </w:rPr>
        <w:lastRenderedPageBreak/>
        <w:t>实验目的</w:t>
      </w:r>
    </w:p>
    <w:p w14:paraId="380B448C" w14:textId="77777777" w:rsidR="009205C1" w:rsidRPr="00D328C3" w:rsidRDefault="009205C1" w:rsidP="00361252">
      <w:pPr>
        <w:pStyle w:val="a0"/>
        <w:spacing w:before="120" w:after="120"/>
        <w:ind w:firstLine="480"/>
      </w:pPr>
      <w:permStart w:id="347489688" w:edGrp="everyone"/>
      <w:r>
        <w:rPr>
          <w:rFonts w:hint="eastAsia"/>
        </w:rPr>
        <w:t>学会</w:t>
      </w:r>
      <w:proofErr w:type="spellStart"/>
      <w:r>
        <w:rPr>
          <w:rFonts w:hint="eastAsia"/>
        </w:rPr>
        <w:t>eNSP</w:t>
      </w:r>
      <w:proofErr w:type="spellEnd"/>
      <w:r>
        <w:rPr>
          <w:rFonts w:hint="eastAsia"/>
        </w:rPr>
        <w:t>的安装、学习和使用</w:t>
      </w:r>
    </w:p>
    <w:permEnd w:id="347489688"/>
    <w:p w14:paraId="6201E05E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t>实验环境</w:t>
      </w:r>
    </w:p>
    <w:p w14:paraId="7D09572D" w14:textId="23518434" w:rsidR="00361252" w:rsidRDefault="00837297" w:rsidP="00361252">
      <w:pPr>
        <w:pStyle w:val="a0"/>
        <w:spacing w:before="120" w:after="120"/>
        <w:ind w:firstLine="480"/>
      </w:pPr>
      <w:permStart w:id="1038293568" w:edGrp="everyone"/>
      <w:r w:rsidRPr="00837297">
        <w:rPr>
          <w:rFonts w:hint="eastAsia"/>
        </w:rPr>
        <w:t>操作系统：</w:t>
      </w:r>
      <w:r w:rsidRPr="00837297">
        <w:rPr>
          <w:rFonts w:hint="eastAsia"/>
        </w:rPr>
        <w:t>Win11</w:t>
      </w:r>
    </w:p>
    <w:permEnd w:id="1038293568"/>
    <w:p w14:paraId="6A62622A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实验结果</w:t>
      </w:r>
    </w:p>
    <w:p w14:paraId="034E3CFD" w14:textId="70EF97B6" w:rsidR="00BA4839" w:rsidRDefault="00BA4839" w:rsidP="00BA4839">
      <w:pPr>
        <w:spacing w:before="120" w:after="120"/>
        <w:ind w:left="420"/>
        <w:jc w:val="left"/>
      </w:pPr>
      <w:permStart w:id="737480772" w:edGrp="everyone"/>
      <w:r>
        <w:rPr>
          <w:rFonts w:hint="eastAsia"/>
        </w:rPr>
        <w:t>建立拓扑</w:t>
      </w:r>
    </w:p>
    <w:p w14:paraId="26504B3C" w14:textId="3B242AA2" w:rsidR="00BA4839" w:rsidRDefault="00BA4839" w:rsidP="00BA4839">
      <w:pPr>
        <w:spacing w:before="120" w:after="120"/>
        <w:ind w:left="420"/>
        <w:jc w:val="left"/>
      </w:pPr>
      <w:r w:rsidRPr="00BA4839">
        <w:rPr>
          <w:noProof/>
        </w:rPr>
        <w:drawing>
          <wp:inline distT="0" distB="0" distL="0" distR="0" wp14:anchorId="758451C1" wp14:editId="24942FEA">
            <wp:extent cx="2344439" cy="1361770"/>
            <wp:effectExtent l="0" t="0" r="0" b="0"/>
            <wp:docPr id="1511972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72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636" cy="13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CB1E" w14:textId="448AA5A3" w:rsidR="00BA4839" w:rsidRDefault="00BA4839" w:rsidP="00BA4839">
      <w:pPr>
        <w:spacing w:before="120" w:after="120"/>
        <w:ind w:left="420"/>
        <w:jc w:val="left"/>
      </w:pPr>
      <w:r>
        <w:rPr>
          <w:rFonts w:hint="eastAsia"/>
        </w:rPr>
        <w:t>启动后，进行路由器的配置</w:t>
      </w:r>
    </w:p>
    <w:p w14:paraId="0AAE2664" w14:textId="2B43F7EE" w:rsidR="00BA4839" w:rsidRDefault="00BA4839" w:rsidP="00BA4839">
      <w:pPr>
        <w:spacing w:before="120" w:after="120"/>
        <w:ind w:left="420"/>
        <w:jc w:val="left"/>
      </w:pPr>
      <w:r w:rsidRPr="00BA4839">
        <w:rPr>
          <w:noProof/>
        </w:rPr>
        <w:drawing>
          <wp:inline distT="0" distB="0" distL="0" distR="0" wp14:anchorId="698B1D94" wp14:editId="25567F65">
            <wp:extent cx="5486400" cy="2084705"/>
            <wp:effectExtent l="0" t="0" r="0" b="0"/>
            <wp:docPr id="178770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0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2A54" w14:textId="4733F615" w:rsidR="00BA4839" w:rsidRDefault="00EB34E6" w:rsidP="00BA4839">
      <w:pPr>
        <w:spacing w:before="120" w:after="120"/>
        <w:ind w:left="420"/>
        <w:jc w:val="left"/>
      </w:pPr>
      <w:r>
        <w:rPr>
          <w:rFonts w:hint="eastAsia"/>
        </w:rPr>
        <w:t>配置主机</w:t>
      </w:r>
    </w:p>
    <w:p w14:paraId="210415CF" w14:textId="642BF85C" w:rsidR="00EB34E6" w:rsidRDefault="00EB34E6" w:rsidP="00BA4839">
      <w:pPr>
        <w:spacing w:before="120" w:after="120"/>
        <w:ind w:left="420"/>
        <w:jc w:val="left"/>
      </w:pPr>
      <w:r w:rsidRPr="00EB34E6">
        <w:rPr>
          <w:noProof/>
        </w:rPr>
        <w:lastRenderedPageBreak/>
        <w:drawing>
          <wp:inline distT="0" distB="0" distL="0" distR="0" wp14:anchorId="05E3D4E4" wp14:editId="7598FC44">
            <wp:extent cx="4076986" cy="2710913"/>
            <wp:effectExtent l="0" t="0" r="0" b="0"/>
            <wp:docPr id="1599257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57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874" cy="27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35B" w14:textId="5AF6262A" w:rsidR="00EB34E6" w:rsidRDefault="00EB34E6" w:rsidP="00BA4839">
      <w:pPr>
        <w:spacing w:before="120" w:after="120"/>
        <w:ind w:left="420"/>
        <w:jc w:val="left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指令结果</w:t>
      </w:r>
    </w:p>
    <w:p w14:paraId="6B865A06" w14:textId="3022EFE0" w:rsidR="00BA4839" w:rsidRDefault="00EB34E6" w:rsidP="00EB34E6">
      <w:pPr>
        <w:spacing w:before="120" w:after="120"/>
        <w:ind w:left="420"/>
        <w:jc w:val="left"/>
      </w:pPr>
      <w:r w:rsidRPr="00EB34E6">
        <w:rPr>
          <w:noProof/>
        </w:rPr>
        <w:drawing>
          <wp:inline distT="0" distB="0" distL="0" distR="0" wp14:anchorId="6F4B4E49" wp14:editId="57ECBC57">
            <wp:extent cx="4293210" cy="2014430"/>
            <wp:effectExtent l="0" t="0" r="0" b="5080"/>
            <wp:docPr id="94744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4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548" cy="20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737480772"/>
    <w:p w14:paraId="140446C0" w14:textId="77777777" w:rsidR="000A6C1A" w:rsidRDefault="000A6C1A" w:rsidP="000A6C1A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实验代码</w:t>
      </w:r>
    </w:p>
    <w:p w14:paraId="031AFE75" w14:textId="162C8A60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989148938" w:edGrp="everyone"/>
      <w:r w:rsidR="00837297" w:rsidRPr="00837297">
        <w:rPr>
          <w:rFonts w:hint="eastAsia"/>
        </w:rPr>
        <w:fldChar w:fldCharType="begin"/>
      </w:r>
      <w:r w:rsidR="00837297" w:rsidRPr="00837297">
        <w:rPr>
          <w:rFonts w:hint="eastAsia"/>
        </w:rPr>
        <w:instrText>HYPERLINK "https://gitee.com/fallingheaven/cni-exp"</w:instrText>
      </w:r>
      <w:r w:rsidR="00837297" w:rsidRPr="00837297">
        <w:rPr>
          <w:rFonts w:hint="eastAsia"/>
        </w:rPr>
      </w:r>
      <w:r w:rsidR="00837297" w:rsidRPr="00837297">
        <w:rPr>
          <w:rFonts w:hint="eastAsia"/>
        </w:rPr>
        <w:fldChar w:fldCharType="separate"/>
      </w:r>
      <w:r w:rsidR="00837297" w:rsidRPr="00837297">
        <w:rPr>
          <w:rStyle w:val="ad"/>
        </w:rPr>
        <w:t xml:space="preserve">CNI-Exp: </w:t>
      </w:r>
      <w:r w:rsidR="00837297" w:rsidRPr="00837297">
        <w:rPr>
          <w:rStyle w:val="ad"/>
        </w:rPr>
        <w:t>厦门大学计算机网络课程实验项目集</w:t>
      </w:r>
      <w:r w:rsidR="00837297" w:rsidRPr="00837297">
        <w:rPr>
          <w:rStyle w:val="ad"/>
        </w:rPr>
        <w:t xml:space="preserve"> (gitee.com)</w:t>
      </w:r>
      <w:r w:rsidR="00837297" w:rsidRPr="00837297">
        <w:rPr>
          <w:rFonts w:hint="eastAsia"/>
        </w:rPr>
        <w:fldChar w:fldCharType="end"/>
      </w:r>
      <w:permEnd w:id="989148938"/>
    </w:p>
    <w:p w14:paraId="3DA085A7" w14:textId="77777777" w:rsidR="00496C85" w:rsidRDefault="00496C85" w:rsidP="00496C85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课后思考题</w:t>
      </w:r>
    </w:p>
    <w:p w14:paraId="42E46071" w14:textId="77777777" w:rsidR="00EB34E6" w:rsidRDefault="00EB34E6" w:rsidP="00C42C86">
      <w:pPr>
        <w:spacing w:before="120" w:after="120"/>
        <w:ind w:left="425"/>
      </w:pPr>
      <w:permStart w:id="1667699788" w:edGrp="everyone"/>
      <w:r>
        <w:rPr>
          <w:rFonts w:hint="eastAsia"/>
        </w:rPr>
        <w:t>无</w:t>
      </w:r>
    </w:p>
    <w:permEnd w:id="1667699788"/>
    <w:p w14:paraId="35904598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实验总结</w:t>
      </w:r>
    </w:p>
    <w:p w14:paraId="599BDA1F" w14:textId="23085F54" w:rsidR="00FB4E62" w:rsidRDefault="00EB34E6" w:rsidP="00FB4E62">
      <w:pPr>
        <w:pStyle w:val="a0"/>
        <w:spacing w:before="120" w:after="120"/>
        <w:ind w:firstLine="480"/>
      </w:pPr>
      <w:permStart w:id="53370248" w:edGrp="everyone"/>
      <w:r>
        <w:rPr>
          <w:rFonts w:hint="eastAsia"/>
        </w:rPr>
        <w:t>学习了</w:t>
      </w:r>
      <w:proofErr w:type="spellStart"/>
      <w:r>
        <w:rPr>
          <w:rFonts w:hint="eastAsia"/>
        </w:rPr>
        <w:t>eNSP</w:t>
      </w:r>
      <w:proofErr w:type="spellEnd"/>
      <w:r>
        <w:rPr>
          <w:rFonts w:hint="eastAsia"/>
        </w:rPr>
        <w:t>的安装、学习和使用</w:t>
      </w:r>
      <w:permEnd w:id="53370248"/>
    </w:p>
    <w:sectPr w:rsidR="00FB4E62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1AB39" w14:textId="77777777" w:rsidR="001164F3" w:rsidRDefault="001164F3">
      <w:r>
        <w:separator/>
      </w:r>
    </w:p>
  </w:endnote>
  <w:endnote w:type="continuationSeparator" w:id="0">
    <w:p w14:paraId="4352DCCE" w14:textId="77777777" w:rsidR="001164F3" w:rsidRDefault="0011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DFS--GBK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4D222" w14:textId="77777777" w:rsidR="00DD2F3B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8E16B" w14:textId="77777777" w:rsidR="001164F3" w:rsidRDefault="001164F3">
      <w:r>
        <w:separator/>
      </w:r>
    </w:p>
  </w:footnote>
  <w:footnote w:type="continuationSeparator" w:id="0">
    <w:p w14:paraId="083A54FE" w14:textId="77777777" w:rsidR="001164F3" w:rsidRDefault="0011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36A2" w14:textId="77777777" w:rsidR="00DD2F3B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95635"/>
    <w:multiLevelType w:val="hybridMultilevel"/>
    <w:tmpl w:val="01E4F5AA"/>
    <w:lvl w:ilvl="0" w:tplc="56B6FF4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5D6528CF"/>
    <w:multiLevelType w:val="hybridMultilevel"/>
    <w:tmpl w:val="353CB600"/>
    <w:lvl w:ilvl="0" w:tplc="4BE62F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76957B4D"/>
    <w:multiLevelType w:val="hybridMultilevel"/>
    <w:tmpl w:val="EF02B3DE"/>
    <w:lvl w:ilvl="0" w:tplc="240A1438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03785393">
    <w:abstractNumId w:val="4"/>
  </w:num>
  <w:num w:numId="2" w16cid:durableId="863326467">
    <w:abstractNumId w:val="0"/>
  </w:num>
  <w:num w:numId="3" w16cid:durableId="2123302201">
    <w:abstractNumId w:val="3"/>
  </w:num>
  <w:num w:numId="4" w16cid:durableId="1418940899">
    <w:abstractNumId w:val="2"/>
  </w:num>
  <w:num w:numId="5" w16cid:durableId="81606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O2p/wsm/bW7fIFzk7KX9DgQwi6xeGhzHCnsGsIp0QecFMbBpMqwM8a10BomVU9NCdIYPeh4l1aPYBAJb8w+z9g==" w:salt="sJswNFjInbcY/C7rHX57a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97"/>
    <w:rsid w:val="000757AA"/>
    <w:rsid w:val="00075E61"/>
    <w:rsid w:val="000A6C1A"/>
    <w:rsid w:val="000A7B78"/>
    <w:rsid w:val="000B4DA6"/>
    <w:rsid w:val="001018E5"/>
    <w:rsid w:val="001164F3"/>
    <w:rsid w:val="00150537"/>
    <w:rsid w:val="001B30D0"/>
    <w:rsid w:val="001B6A37"/>
    <w:rsid w:val="00205414"/>
    <w:rsid w:val="002172E5"/>
    <w:rsid w:val="00224328"/>
    <w:rsid w:val="002720F3"/>
    <w:rsid w:val="002858F3"/>
    <w:rsid w:val="002A021F"/>
    <w:rsid w:val="002A1393"/>
    <w:rsid w:val="002A7E83"/>
    <w:rsid w:val="002C3255"/>
    <w:rsid w:val="003150B4"/>
    <w:rsid w:val="00352F47"/>
    <w:rsid w:val="00361252"/>
    <w:rsid w:val="00395535"/>
    <w:rsid w:val="003B3D56"/>
    <w:rsid w:val="003B7F7E"/>
    <w:rsid w:val="003E055E"/>
    <w:rsid w:val="0046051F"/>
    <w:rsid w:val="0046778F"/>
    <w:rsid w:val="00496C85"/>
    <w:rsid w:val="004A1066"/>
    <w:rsid w:val="004E128E"/>
    <w:rsid w:val="004E1541"/>
    <w:rsid w:val="004F31E7"/>
    <w:rsid w:val="004F3C30"/>
    <w:rsid w:val="00500BCA"/>
    <w:rsid w:val="00507390"/>
    <w:rsid w:val="0054530E"/>
    <w:rsid w:val="00565171"/>
    <w:rsid w:val="0058242F"/>
    <w:rsid w:val="005918D0"/>
    <w:rsid w:val="0064419A"/>
    <w:rsid w:val="006655AA"/>
    <w:rsid w:val="0066774D"/>
    <w:rsid w:val="006825CB"/>
    <w:rsid w:val="00692D1D"/>
    <w:rsid w:val="006C610C"/>
    <w:rsid w:val="006D2A23"/>
    <w:rsid w:val="006E7238"/>
    <w:rsid w:val="00737B95"/>
    <w:rsid w:val="007866FE"/>
    <w:rsid w:val="00797576"/>
    <w:rsid w:val="008052E8"/>
    <w:rsid w:val="008063D1"/>
    <w:rsid w:val="00826717"/>
    <w:rsid w:val="00837297"/>
    <w:rsid w:val="008710F5"/>
    <w:rsid w:val="008D5479"/>
    <w:rsid w:val="008E67A9"/>
    <w:rsid w:val="009205C1"/>
    <w:rsid w:val="00953BE8"/>
    <w:rsid w:val="009854CA"/>
    <w:rsid w:val="009B15EC"/>
    <w:rsid w:val="009C2027"/>
    <w:rsid w:val="009D7517"/>
    <w:rsid w:val="009E2B27"/>
    <w:rsid w:val="00A172B4"/>
    <w:rsid w:val="00A7084B"/>
    <w:rsid w:val="00A81A55"/>
    <w:rsid w:val="00B02959"/>
    <w:rsid w:val="00B03FD4"/>
    <w:rsid w:val="00B04A40"/>
    <w:rsid w:val="00B145C4"/>
    <w:rsid w:val="00B24809"/>
    <w:rsid w:val="00B50C86"/>
    <w:rsid w:val="00B726E6"/>
    <w:rsid w:val="00BA4839"/>
    <w:rsid w:val="00C05D05"/>
    <w:rsid w:val="00C164B6"/>
    <w:rsid w:val="00C42C86"/>
    <w:rsid w:val="00C535F3"/>
    <w:rsid w:val="00CA5425"/>
    <w:rsid w:val="00CE167A"/>
    <w:rsid w:val="00CF6E00"/>
    <w:rsid w:val="00D00DD9"/>
    <w:rsid w:val="00D3561C"/>
    <w:rsid w:val="00D377FD"/>
    <w:rsid w:val="00D5450F"/>
    <w:rsid w:val="00D74456"/>
    <w:rsid w:val="00DB3B77"/>
    <w:rsid w:val="00DD2F3B"/>
    <w:rsid w:val="00DF165E"/>
    <w:rsid w:val="00E5064E"/>
    <w:rsid w:val="00E51AE3"/>
    <w:rsid w:val="00E67485"/>
    <w:rsid w:val="00E925D5"/>
    <w:rsid w:val="00EB34E6"/>
    <w:rsid w:val="00EB5D96"/>
    <w:rsid w:val="00ED6323"/>
    <w:rsid w:val="00F83F8E"/>
    <w:rsid w:val="00FB4E62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51427"/>
  <w15:chartTrackingRefBased/>
  <w15:docId w15:val="{1DC1E08F-C584-4378-8EAB-2987262B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  <w:style w:type="table" w:styleId="af">
    <w:name w:val="Table Grid"/>
    <w:basedOn w:val="a2"/>
    <w:uiPriority w:val="39"/>
    <w:rsid w:val="00460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46051F"/>
    <w:rPr>
      <w:rFonts w:ascii="FZDFS--GBK1-0" w:hAnsi="FZDFS--GBK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4605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e\practice\Computer_Network\Experiment\cni-exp\E2_3790\doc\E02-3790-&#39759;&#28165;&#2621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E02-3790-魏清晨.dotx</Template>
  <TotalTime>333</TotalTime>
  <Pages>1</Pages>
  <Words>78</Words>
  <Characters>447</Characters>
  <Application>Microsoft Office Word</Application>
  <DocSecurity>8</DocSecurity>
  <Lines>3</Lines>
  <Paragraphs>1</Paragraphs>
  <ScaleCrop>false</ScaleCrop>
  <Company>厦门大学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WQC20</dc:creator>
  <cp:keywords/>
  <dc:description/>
  <cp:lastModifiedBy>wqc200437@163.com</cp:lastModifiedBy>
  <cp:revision>27</cp:revision>
  <cp:lastPrinted>2024-10-14T15:50:00Z</cp:lastPrinted>
  <dcterms:created xsi:type="dcterms:W3CDTF">2024-10-06T07:35:00Z</dcterms:created>
  <dcterms:modified xsi:type="dcterms:W3CDTF">2024-10-14T15:50:00Z</dcterms:modified>
</cp:coreProperties>
</file>