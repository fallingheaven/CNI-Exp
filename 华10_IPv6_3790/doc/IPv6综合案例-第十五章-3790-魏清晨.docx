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B3545E7" w14:textId="77777777" w:rsidR="00361252" w:rsidRDefault="00361252" w:rsidP="00361252">
      <w:pPr>
        <w:pStyle w:val="a5"/>
        <w:spacing w:beforeLines="500" w:before="1200" w:after="240"/>
        <w:rPr>
          <w:rFonts w:hint="eastAsia"/>
          <w:sz w:val="24"/>
        </w:rPr>
      </w:pPr>
      <w:r w:rsidRPr="00AC1E74">
        <w:rPr>
          <w:noProof/>
        </w:rPr>
        <w:drawing>
          <wp:inline distT="0" distB="0" distL="0" distR="0" wp14:anchorId="4CC49F21" wp14:editId="2E199B1E">
            <wp:extent cx="2442681" cy="667738"/>
            <wp:effectExtent l="0" t="0" r="0" b="0"/>
            <wp:docPr id="5" name="Picture 5" descr="D:\Pictures\徽标\xmulogo\xmu-zi-jiage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Pictures\徽标\xmulogo\xmu-zi-jiageng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4390" cy="6846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C758E1" w14:textId="77777777" w:rsidR="00361252" w:rsidRDefault="00361252" w:rsidP="00361252">
      <w:pPr>
        <w:spacing w:beforeLines="200" w:before="480"/>
        <w:jc w:val="center"/>
        <w:rPr>
          <w:rFonts w:ascii="宋体" w:hAnsi="宋体" w:hint="eastAsia"/>
          <w:b/>
          <w:sz w:val="36"/>
          <w:szCs w:val="36"/>
        </w:rPr>
      </w:pPr>
      <w:r w:rsidRPr="00AC1E74">
        <w:rPr>
          <w:rFonts w:ascii="宋体" w:hAnsi="宋体"/>
          <w:b/>
          <w:noProof/>
          <w:sz w:val="36"/>
          <w:szCs w:val="36"/>
        </w:rPr>
        <w:drawing>
          <wp:inline distT="0" distB="0" distL="0" distR="0" wp14:anchorId="2760977B" wp14:editId="36FC0D3B">
            <wp:extent cx="1365929" cy="1365929"/>
            <wp:effectExtent l="0" t="0" r="5715" b="5715"/>
            <wp:docPr id="3" name="Picture 3" descr="D:\Pictures\徽标\厦门大学校徽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Pictures\徽标\厦门大学校徽1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1251" cy="13812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A97ECA" w14:textId="77777777" w:rsidR="00361252" w:rsidRPr="00D4081B" w:rsidRDefault="00361252" w:rsidP="00361252">
      <w:pPr>
        <w:pStyle w:val="a7"/>
        <w:spacing w:before="480" w:after="240"/>
        <w:jc w:val="center"/>
        <w:rPr>
          <w:rFonts w:ascii="楷体" w:eastAsia="楷体" w:hAnsi="楷体" w:hint="eastAsia"/>
          <w:sz w:val="52"/>
          <w:szCs w:val="28"/>
        </w:rPr>
      </w:pPr>
      <w:r w:rsidRPr="00D4081B">
        <w:rPr>
          <w:rFonts w:ascii="楷体" w:eastAsia="楷体" w:hAnsi="楷体" w:hint="eastAsia"/>
          <w:sz w:val="52"/>
          <w:szCs w:val="28"/>
        </w:rPr>
        <w:t>信息学院软件工程系</w:t>
      </w:r>
    </w:p>
    <w:p w14:paraId="5071D70F" w14:textId="77777777" w:rsidR="00361252" w:rsidRPr="00AC1E74" w:rsidRDefault="00361252" w:rsidP="00361252">
      <w:pPr>
        <w:pStyle w:val="a7"/>
        <w:spacing w:before="480" w:afterLines="400" w:after="960"/>
        <w:jc w:val="center"/>
        <w:rPr>
          <w:sz w:val="40"/>
        </w:rPr>
      </w:pPr>
      <w:r w:rsidRPr="00AC1E74">
        <w:rPr>
          <w:rFonts w:hint="eastAsia"/>
          <w:sz w:val="40"/>
        </w:rPr>
        <w:t>《计算机网络》</w:t>
      </w:r>
      <w:r w:rsidR="006E7238">
        <w:rPr>
          <w:rFonts w:hint="eastAsia"/>
          <w:sz w:val="40"/>
        </w:rPr>
        <w:t>实验</w:t>
      </w:r>
      <w:r w:rsidRPr="00AC1E74">
        <w:rPr>
          <w:rFonts w:hint="eastAsia"/>
          <w:sz w:val="40"/>
        </w:rPr>
        <w:t>报告</w:t>
      </w:r>
    </w:p>
    <w:p w14:paraId="3A5445D2" w14:textId="3D1D0B92" w:rsidR="00361252" w:rsidRPr="00020260" w:rsidRDefault="00361252" w:rsidP="00361252">
      <w:pPr>
        <w:tabs>
          <w:tab w:val="center" w:pos="4820"/>
          <w:tab w:val="left" w:pos="7230"/>
        </w:tabs>
        <w:spacing w:before="120" w:after="120" w:line="360" w:lineRule="auto"/>
        <w:ind w:firstLineChars="443" w:firstLine="1245"/>
        <w:rPr>
          <w:rFonts w:ascii="Times New Roman" w:hAnsi="Times New Roman"/>
          <w:b/>
          <w:sz w:val="28"/>
          <w:szCs w:val="28"/>
        </w:rPr>
      </w:pPr>
      <w:r w:rsidRPr="00020260">
        <w:rPr>
          <w:rFonts w:ascii="Times New Roman" w:hAnsi="Times New Roman" w:hint="eastAsia"/>
          <w:b/>
          <w:sz w:val="28"/>
          <w:szCs w:val="28"/>
        </w:rPr>
        <w:t>题　　目</w:t>
      </w:r>
      <w:r w:rsidRPr="00020260">
        <w:rPr>
          <w:rFonts w:ascii="Times New Roman" w:hAnsi="Times New Roman" w:hint="eastAsia"/>
          <w:b/>
          <w:sz w:val="28"/>
          <w:szCs w:val="28"/>
        </w:rPr>
        <w:t xml:space="preserve"> </w:t>
      </w:r>
      <w:r w:rsidRPr="00E5064E">
        <w:rPr>
          <w:rFonts w:ascii="Times New Roman" w:eastAsia="仿宋" w:hAnsi="Times New Roman"/>
          <w:b/>
          <w:sz w:val="28"/>
          <w:szCs w:val="28"/>
          <w:u w:val="single"/>
        </w:rPr>
        <w:tab/>
      </w:r>
      <w:r w:rsidRPr="00E5064E">
        <w:rPr>
          <w:rFonts w:ascii="Times New Roman" w:eastAsia="仿宋" w:hAnsi="Times New Roman" w:hint="eastAsia"/>
          <w:b/>
          <w:sz w:val="28"/>
          <w:szCs w:val="28"/>
          <w:u w:val="single"/>
        </w:rPr>
        <w:t>实验</w:t>
      </w:r>
      <w:permStart w:id="294873171" w:edGrp="everyone"/>
      <w:r w:rsidR="0013728C">
        <w:rPr>
          <w:rFonts w:ascii="Times New Roman" w:eastAsia="仿宋" w:hAnsi="Times New Roman" w:hint="eastAsia"/>
          <w:b/>
          <w:sz w:val="28"/>
          <w:szCs w:val="28"/>
          <w:u w:val="single"/>
        </w:rPr>
        <w:t>15</w:t>
      </w:r>
      <w:permEnd w:id="294873171"/>
      <w:r w:rsidRPr="00E5064E">
        <w:rPr>
          <w:rFonts w:ascii="Times New Roman" w:eastAsia="仿宋" w:hAnsi="Times New Roman" w:hint="eastAsia"/>
          <w:b/>
          <w:sz w:val="28"/>
          <w:szCs w:val="28"/>
          <w:u w:val="single"/>
        </w:rPr>
        <w:t xml:space="preserve">　</w:t>
      </w:r>
      <w:permStart w:id="122448546" w:edGrp="everyone"/>
      <w:r w:rsidR="009D564A" w:rsidRPr="009D564A">
        <w:rPr>
          <w:rFonts w:ascii="Times New Roman" w:eastAsia="仿宋" w:hAnsi="Times New Roman" w:hint="eastAsia"/>
          <w:b/>
          <w:sz w:val="28"/>
          <w:szCs w:val="28"/>
          <w:u w:val="single"/>
        </w:rPr>
        <w:t>IPv6</w:t>
      </w:r>
      <w:r w:rsidR="0013728C" w:rsidRPr="0013728C">
        <w:rPr>
          <w:rFonts w:ascii="Times New Roman" w:eastAsia="仿宋" w:hAnsi="Times New Roman" w:hint="eastAsia"/>
          <w:b/>
          <w:sz w:val="28"/>
          <w:szCs w:val="28"/>
          <w:u w:val="single"/>
        </w:rPr>
        <w:t>综合案例</w:t>
      </w:r>
      <w:permEnd w:id="122448546"/>
      <w:r w:rsidRPr="00E5064E">
        <w:rPr>
          <w:rFonts w:ascii="Times New Roman" w:eastAsia="仿宋" w:hAnsi="Times New Roman"/>
          <w:b/>
          <w:sz w:val="28"/>
          <w:szCs w:val="28"/>
          <w:u w:val="single"/>
        </w:rPr>
        <w:tab/>
      </w:r>
    </w:p>
    <w:p w14:paraId="4E076E4B" w14:textId="77777777" w:rsidR="00361252" w:rsidRPr="00020260" w:rsidRDefault="00361252" w:rsidP="00361252">
      <w:pPr>
        <w:tabs>
          <w:tab w:val="center" w:pos="4820"/>
          <w:tab w:val="left" w:pos="7230"/>
        </w:tabs>
        <w:spacing w:before="120" w:after="120" w:line="360" w:lineRule="auto"/>
        <w:ind w:firstLineChars="443" w:firstLine="1245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 w:hint="eastAsia"/>
          <w:b/>
          <w:sz w:val="28"/>
          <w:szCs w:val="28"/>
        </w:rPr>
        <w:t>班</w:t>
      </w:r>
      <w:r w:rsidRPr="00020260">
        <w:rPr>
          <w:rFonts w:ascii="Times New Roman" w:hAnsi="Times New Roman" w:hint="eastAsia"/>
          <w:b/>
          <w:sz w:val="28"/>
          <w:szCs w:val="28"/>
        </w:rPr>
        <w:t xml:space="preserve">　　</w:t>
      </w:r>
      <w:r>
        <w:rPr>
          <w:rFonts w:ascii="Times New Roman" w:hAnsi="Times New Roman" w:hint="eastAsia"/>
          <w:b/>
          <w:sz w:val="28"/>
          <w:szCs w:val="28"/>
        </w:rPr>
        <w:t>级</w:t>
      </w:r>
      <w:r w:rsidRPr="00020260">
        <w:rPr>
          <w:rFonts w:ascii="Times New Roman" w:hAnsi="Times New Roman" w:hint="eastAsia"/>
          <w:b/>
          <w:sz w:val="28"/>
          <w:szCs w:val="28"/>
        </w:rPr>
        <w:t xml:space="preserve"> </w:t>
      </w:r>
      <w:r w:rsidRPr="00E5064E">
        <w:rPr>
          <w:rFonts w:ascii="Times New Roman" w:eastAsia="仿宋" w:hAnsi="Times New Roman"/>
          <w:b/>
          <w:sz w:val="28"/>
          <w:szCs w:val="28"/>
          <w:u w:val="single"/>
        </w:rPr>
        <w:tab/>
      </w:r>
      <w:r w:rsidR="00496C85">
        <w:rPr>
          <w:rFonts w:ascii="Times New Roman" w:eastAsia="仿宋" w:hAnsi="Times New Roman" w:hint="eastAsia"/>
          <w:b/>
          <w:sz w:val="28"/>
          <w:szCs w:val="28"/>
          <w:u w:val="single"/>
        </w:rPr>
        <w:t>数字媒体技术</w:t>
      </w:r>
      <w:r w:rsidRPr="00E5064E">
        <w:rPr>
          <w:rFonts w:ascii="Times New Roman" w:eastAsia="仿宋" w:hAnsi="Times New Roman" w:hint="eastAsia"/>
          <w:b/>
          <w:sz w:val="28"/>
          <w:szCs w:val="28"/>
          <w:u w:val="single"/>
        </w:rPr>
        <w:t>2</w:t>
      </w:r>
      <w:r w:rsidRPr="00E5064E">
        <w:rPr>
          <w:rFonts w:ascii="Times New Roman" w:eastAsia="仿宋" w:hAnsi="Times New Roman"/>
          <w:b/>
          <w:sz w:val="28"/>
          <w:szCs w:val="28"/>
          <w:u w:val="single"/>
        </w:rPr>
        <w:t>0</w:t>
      </w:r>
      <w:r w:rsidR="00500BCA" w:rsidRPr="00E5064E">
        <w:rPr>
          <w:rFonts w:ascii="Times New Roman" w:eastAsia="仿宋" w:hAnsi="Times New Roman"/>
          <w:b/>
          <w:sz w:val="28"/>
          <w:szCs w:val="28"/>
          <w:u w:val="single"/>
        </w:rPr>
        <w:t>2</w:t>
      </w:r>
      <w:r w:rsidR="00496C85">
        <w:rPr>
          <w:rFonts w:ascii="Times New Roman" w:eastAsia="仿宋" w:hAnsi="Times New Roman" w:hint="eastAsia"/>
          <w:b/>
          <w:sz w:val="28"/>
          <w:szCs w:val="28"/>
          <w:u w:val="single"/>
        </w:rPr>
        <w:t>2</w:t>
      </w:r>
      <w:r w:rsidRPr="00E5064E">
        <w:rPr>
          <w:rFonts w:ascii="Times New Roman" w:eastAsia="仿宋" w:hAnsi="Times New Roman" w:hint="eastAsia"/>
          <w:b/>
          <w:sz w:val="28"/>
          <w:szCs w:val="28"/>
          <w:u w:val="single"/>
        </w:rPr>
        <w:t>级</w:t>
      </w:r>
      <w:r w:rsidR="00496C85">
        <w:rPr>
          <w:rFonts w:ascii="Times New Roman" w:eastAsia="仿宋" w:hAnsi="Times New Roman" w:hint="eastAsia"/>
          <w:b/>
          <w:sz w:val="28"/>
          <w:szCs w:val="28"/>
          <w:u w:val="single"/>
        </w:rPr>
        <w:t>1</w:t>
      </w:r>
      <w:r w:rsidRPr="00E5064E">
        <w:rPr>
          <w:rFonts w:ascii="Times New Roman" w:eastAsia="仿宋" w:hAnsi="Times New Roman" w:hint="eastAsia"/>
          <w:b/>
          <w:sz w:val="28"/>
          <w:szCs w:val="28"/>
          <w:u w:val="single"/>
        </w:rPr>
        <w:t>班</w:t>
      </w:r>
      <w:r w:rsidRPr="00E5064E">
        <w:rPr>
          <w:rFonts w:ascii="Times New Roman" w:eastAsia="仿宋" w:hAnsi="Times New Roman"/>
          <w:b/>
          <w:sz w:val="28"/>
          <w:szCs w:val="28"/>
          <w:u w:val="single"/>
        </w:rPr>
        <w:tab/>
      </w:r>
    </w:p>
    <w:p w14:paraId="0E1F0765" w14:textId="7F8D509A" w:rsidR="00361252" w:rsidRPr="00020260" w:rsidRDefault="00361252" w:rsidP="00361252">
      <w:pPr>
        <w:tabs>
          <w:tab w:val="center" w:pos="4820"/>
          <w:tab w:val="left" w:pos="7230"/>
        </w:tabs>
        <w:spacing w:before="120" w:after="120" w:line="360" w:lineRule="auto"/>
        <w:ind w:firstLineChars="443" w:firstLine="1245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 w:hint="eastAsia"/>
          <w:b/>
          <w:sz w:val="28"/>
          <w:szCs w:val="28"/>
        </w:rPr>
        <w:t>姓</w:t>
      </w:r>
      <w:r w:rsidRPr="00020260">
        <w:rPr>
          <w:rFonts w:ascii="Times New Roman" w:hAnsi="Times New Roman" w:hint="eastAsia"/>
          <w:b/>
          <w:sz w:val="28"/>
          <w:szCs w:val="28"/>
        </w:rPr>
        <w:t xml:space="preserve">　　</w:t>
      </w:r>
      <w:r>
        <w:rPr>
          <w:rFonts w:ascii="Times New Roman" w:hAnsi="Times New Roman" w:hint="eastAsia"/>
          <w:b/>
          <w:sz w:val="28"/>
          <w:szCs w:val="28"/>
        </w:rPr>
        <w:t>名</w:t>
      </w:r>
      <w:r w:rsidRPr="00020260">
        <w:rPr>
          <w:rFonts w:ascii="Times New Roman" w:hAnsi="Times New Roman" w:hint="eastAsia"/>
          <w:b/>
          <w:sz w:val="28"/>
          <w:szCs w:val="28"/>
        </w:rPr>
        <w:t xml:space="preserve"> </w:t>
      </w:r>
      <w:r w:rsidRPr="00E5064E">
        <w:rPr>
          <w:rFonts w:ascii="Times New Roman" w:eastAsia="仿宋" w:hAnsi="Times New Roman"/>
          <w:b/>
          <w:sz w:val="28"/>
          <w:szCs w:val="28"/>
          <w:u w:val="single"/>
        </w:rPr>
        <w:tab/>
      </w:r>
      <w:permStart w:id="758915932" w:edGrp="everyone"/>
      <w:r w:rsidR="00837297">
        <w:rPr>
          <w:rFonts w:ascii="Times New Roman" w:eastAsia="仿宋" w:hAnsi="Times New Roman" w:hint="eastAsia"/>
          <w:b/>
          <w:sz w:val="28"/>
          <w:szCs w:val="28"/>
          <w:u w:val="single"/>
        </w:rPr>
        <w:t>魏清晨</w:t>
      </w:r>
      <w:permEnd w:id="758915932"/>
      <w:r w:rsidRPr="00E5064E">
        <w:rPr>
          <w:rFonts w:ascii="Times New Roman" w:eastAsia="仿宋" w:hAnsi="Times New Roman"/>
          <w:b/>
          <w:sz w:val="28"/>
          <w:szCs w:val="28"/>
          <w:u w:val="single"/>
        </w:rPr>
        <w:tab/>
      </w:r>
    </w:p>
    <w:p w14:paraId="576B607E" w14:textId="1CC624E7" w:rsidR="00361252" w:rsidRPr="00020260" w:rsidRDefault="00361252" w:rsidP="00361252">
      <w:pPr>
        <w:tabs>
          <w:tab w:val="center" w:pos="4820"/>
          <w:tab w:val="left" w:pos="7230"/>
        </w:tabs>
        <w:spacing w:before="120" w:after="120" w:line="360" w:lineRule="auto"/>
        <w:ind w:firstLineChars="443" w:firstLine="1245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 w:hint="eastAsia"/>
          <w:b/>
          <w:sz w:val="28"/>
          <w:szCs w:val="28"/>
        </w:rPr>
        <w:t>学</w:t>
      </w:r>
      <w:r w:rsidRPr="00020260">
        <w:rPr>
          <w:rFonts w:ascii="Times New Roman" w:hAnsi="Times New Roman" w:hint="eastAsia"/>
          <w:b/>
          <w:sz w:val="28"/>
          <w:szCs w:val="28"/>
        </w:rPr>
        <w:t xml:space="preserve">　　</w:t>
      </w:r>
      <w:r>
        <w:rPr>
          <w:rFonts w:ascii="Times New Roman" w:hAnsi="Times New Roman" w:hint="eastAsia"/>
          <w:b/>
          <w:sz w:val="28"/>
          <w:szCs w:val="28"/>
        </w:rPr>
        <w:t>号</w:t>
      </w:r>
      <w:r w:rsidRPr="00020260">
        <w:rPr>
          <w:rFonts w:ascii="Times New Roman" w:hAnsi="Times New Roman" w:hint="eastAsia"/>
          <w:b/>
          <w:sz w:val="28"/>
          <w:szCs w:val="28"/>
        </w:rPr>
        <w:t xml:space="preserve"> </w:t>
      </w:r>
      <w:r w:rsidRPr="00E5064E">
        <w:rPr>
          <w:rFonts w:ascii="Times New Roman" w:eastAsia="仿宋" w:hAnsi="Times New Roman"/>
          <w:b/>
          <w:sz w:val="28"/>
          <w:szCs w:val="28"/>
          <w:u w:val="single"/>
        </w:rPr>
        <w:tab/>
      </w:r>
      <w:permStart w:id="612466653" w:edGrp="everyone"/>
      <w:r w:rsidR="00837297">
        <w:rPr>
          <w:rFonts w:ascii="Times New Roman" w:eastAsia="仿宋" w:hAnsi="Times New Roman" w:hint="eastAsia"/>
          <w:b/>
          <w:sz w:val="28"/>
          <w:szCs w:val="28"/>
          <w:u w:val="single"/>
        </w:rPr>
        <w:t>37220222203790</w:t>
      </w:r>
      <w:permEnd w:id="612466653"/>
      <w:r w:rsidRPr="00E5064E">
        <w:rPr>
          <w:rFonts w:ascii="Times New Roman" w:eastAsia="仿宋" w:hAnsi="Times New Roman"/>
          <w:b/>
          <w:sz w:val="28"/>
          <w:szCs w:val="28"/>
          <w:u w:val="single"/>
        </w:rPr>
        <w:tab/>
      </w:r>
    </w:p>
    <w:p w14:paraId="4D61A175" w14:textId="0996CE34" w:rsidR="00361252" w:rsidRPr="00020260" w:rsidRDefault="00361252" w:rsidP="00361252">
      <w:pPr>
        <w:tabs>
          <w:tab w:val="center" w:pos="4820"/>
          <w:tab w:val="left" w:pos="7230"/>
        </w:tabs>
        <w:spacing w:before="120" w:after="120" w:line="360" w:lineRule="auto"/>
        <w:ind w:firstLineChars="443" w:firstLine="1245"/>
        <w:rPr>
          <w:rFonts w:ascii="Times New Roman" w:hAnsi="Times New Roman"/>
          <w:sz w:val="28"/>
          <w:szCs w:val="28"/>
          <w:u w:val="single"/>
        </w:rPr>
      </w:pPr>
      <w:r w:rsidRPr="00020260">
        <w:rPr>
          <w:rFonts w:ascii="Times New Roman" w:hAnsi="Times New Roman" w:hint="eastAsia"/>
          <w:b/>
          <w:sz w:val="28"/>
          <w:szCs w:val="28"/>
        </w:rPr>
        <w:t>实验时间</w:t>
      </w:r>
      <w:r w:rsidRPr="00020260">
        <w:rPr>
          <w:rFonts w:ascii="Times New Roman" w:hAnsi="Times New Roman" w:hint="eastAsia"/>
          <w:b/>
          <w:sz w:val="28"/>
          <w:szCs w:val="28"/>
        </w:rPr>
        <w:t xml:space="preserve"> </w:t>
      </w:r>
      <w:r w:rsidRPr="00E5064E">
        <w:rPr>
          <w:rFonts w:ascii="Times New Roman" w:eastAsia="仿宋" w:hAnsi="Times New Roman"/>
          <w:b/>
          <w:sz w:val="28"/>
          <w:szCs w:val="28"/>
          <w:u w:val="single"/>
        </w:rPr>
        <w:tab/>
        <w:t>202</w:t>
      </w:r>
      <w:r w:rsidR="00496C85">
        <w:rPr>
          <w:rFonts w:ascii="Times New Roman" w:eastAsia="仿宋" w:hAnsi="Times New Roman" w:hint="eastAsia"/>
          <w:b/>
          <w:sz w:val="28"/>
          <w:szCs w:val="28"/>
          <w:u w:val="single"/>
        </w:rPr>
        <w:t>4</w:t>
      </w:r>
      <w:r w:rsidRPr="00E5064E">
        <w:rPr>
          <w:rFonts w:ascii="Times New Roman" w:eastAsia="仿宋" w:hAnsi="Times New Roman" w:hint="eastAsia"/>
          <w:b/>
          <w:sz w:val="28"/>
          <w:szCs w:val="28"/>
          <w:u w:val="single"/>
        </w:rPr>
        <w:t>年</w:t>
      </w:r>
      <w:permStart w:id="149892829" w:edGrp="everyone"/>
      <w:r w:rsidR="0013728C">
        <w:rPr>
          <w:rFonts w:ascii="Times New Roman" w:eastAsia="仿宋" w:hAnsi="Times New Roman" w:hint="eastAsia"/>
          <w:b/>
          <w:sz w:val="28"/>
          <w:szCs w:val="28"/>
          <w:u w:val="single"/>
        </w:rPr>
        <w:t>12</w:t>
      </w:r>
      <w:permEnd w:id="149892829"/>
      <w:r w:rsidRPr="00E5064E">
        <w:rPr>
          <w:rFonts w:ascii="Times New Roman" w:eastAsia="仿宋" w:hAnsi="Times New Roman" w:hint="eastAsia"/>
          <w:b/>
          <w:sz w:val="28"/>
          <w:szCs w:val="28"/>
          <w:u w:val="single"/>
        </w:rPr>
        <w:t>月</w:t>
      </w:r>
      <w:permStart w:id="975725295" w:edGrp="everyone"/>
      <w:r w:rsidR="0013728C">
        <w:rPr>
          <w:rFonts w:ascii="Times New Roman" w:eastAsia="仿宋" w:hAnsi="Times New Roman" w:hint="eastAsia"/>
          <w:b/>
          <w:sz w:val="28"/>
          <w:szCs w:val="28"/>
          <w:u w:val="single"/>
        </w:rPr>
        <w:t>6</w:t>
      </w:r>
      <w:permEnd w:id="975725295"/>
      <w:r w:rsidRPr="00E5064E">
        <w:rPr>
          <w:rFonts w:ascii="Times New Roman" w:eastAsia="仿宋" w:hAnsi="Times New Roman" w:hint="eastAsia"/>
          <w:b/>
          <w:sz w:val="28"/>
          <w:szCs w:val="28"/>
          <w:u w:val="single"/>
        </w:rPr>
        <w:t>日</w:t>
      </w:r>
      <w:r w:rsidRPr="00E5064E">
        <w:rPr>
          <w:rFonts w:ascii="Times New Roman" w:eastAsia="仿宋" w:hAnsi="Times New Roman"/>
          <w:b/>
          <w:sz w:val="28"/>
          <w:szCs w:val="28"/>
          <w:u w:val="single"/>
        </w:rPr>
        <w:tab/>
      </w:r>
    </w:p>
    <w:p w14:paraId="357BDD9F" w14:textId="70A191D2" w:rsidR="00361252" w:rsidRDefault="00361252" w:rsidP="00361252">
      <w:pPr>
        <w:spacing w:beforeLines="300" w:before="720"/>
        <w:jc w:val="center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20</w:t>
      </w:r>
      <w:r>
        <w:rPr>
          <w:b/>
          <w:sz w:val="28"/>
          <w:szCs w:val="28"/>
        </w:rPr>
        <w:t>2</w:t>
      </w:r>
      <w:r w:rsidR="00496C85">
        <w:rPr>
          <w:rFonts w:hint="eastAsia"/>
          <w:b/>
          <w:sz w:val="28"/>
          <w:szCs w:val="28"/>
        </w:rPr>
        <w:t>4</w:t>
      </w:r>
      <w:r>
        <w:rPr>
          <w:rFonts w:hint="eastAsia"/>
          <w:b/>
          <w:sz w:val="28"/>
          <w:szCs w:val="28"/>
        </w:rPr>
        <w:t>年</w:t>
      </w:r>
      <w:permStart w:id="291717281" w:edGrp="everyone"/>
      <w:r w:rsidR="00432323">
        <w:rPr>
          <w:rFonts w:hint="eastAsia"/>
          <w:b/>
          <w:sz w:val="28"/>
          <w:szCs w:val="28"/>
        </w:rPr>
        <w:t>1</w:t>
      </w:r>
      <w:r w:rsidR="0013728C">
        <w:rPr>
          <w:rFonts w:hint="eastAsia"/>
          <w:b/>
          <w:sz w:val="28"/>
          <w:szCs w:val="28"/>
        </w:rPr>
        <w:t>2</w:t>
      </w:r>
      <w:permEnd w:id="291717281"/>
      <w:r>
        <w:rPr>
          <w:rFonts w:hint="eastAsia"/>
          <w:b/>
          <w:sz w:val="28"/>
          <w:szCs w:val="28"/>
        </w:rPr>
        <w:t>月</w:t>
      </w:r>
      <w:permStart w:id="1856256389" w:edGrp="everyone"/>
      <w:r w:rsidR="0013728C">
        <w:rPr>
          <w:rFonts w:hint="eastAsia"/>
          <w:b/>
          <w:sz w:val="28"/>
          <w:szCs w:val="28"/>
        </w:rPr>
        <w:t>6</w:t>
      </w:r>
      <w:permEnd w:id="1856256389"/>
      <w:r>
        <w:rPr>
          <w:rFonts w:hint="eastAsia"/>
          <w:b/>
          <w:sz w:val="28"/>
          <w:szCs w:val="28"/>
        </w:rPr>
        <w:t>日</w:t>
      </w:r>
    </w:p>
    <w:p w14:paraId="6BF1E79D" w14:textId="77777777" w:rsidR="00361252" w:rsidRDefault="00361252" w:rsidP="00361252">
      <w:pPr>
        <w:sectPr w:rsidR="00361252">
          <w:pgSz w:w="12240" w:h="15840"/>
          <w:pgMar w:top="1440" w:right="1800" w:bottom="1440" w:left="1800" w:header="708" w:footer="708" w:gutter="0"/>
          <w:cols w:space="708"/>
          <w:docGrid w:linePitch="360"/>
        </w:sectPr>
      </w:pPr>
    </w:p>
    <w:p w14:paraId="3A4F5D7C" w14:textId="77777777" w:rsidR="00361252" w:rsidRPr="00650E28" w:rsidRDefault="00361252" w:rsidP="00361252">
      <w:pPr>
        <w:pStyle w:val="a7"/>
        <w:spacing w:before="480" w:afterLines="200" w:after="480"/>
        <w:jc w:val="center"/>
        <w:rPr>
          <w:rFonts w:ascii="楷体" w:eastAsia="楷体" w:hAnsi="楷体" w:hint="eastAsia"/>
          <w:sz w:val="52"/>
          <w:szCs w:val="28"/>
        </w:rPr>
      </w:pPr>
      <w:r w:rsidRPr="00650E28">
        <w:rPr>
          <w:rFonts w:ascii="楷体" w:eastAsia="楷体" w:hAnsi="楷体" w:hint="eastAsia"/>
          <w:sz w:val="52"/>
          <w:szCs w:val="28"/>
        </w:rPr>
        <w:lastRenderedPageBreak/>
        <w:t>填写说明</w:t>
      </w:r>
    </w:p>
    <w:p w14:paraId="11C223CF" w14:textId="77777777" w:rsidR="00361252" w:rsidRPr="009C2027" w:rsidRDefault="00361252" w:rsidP="009C2027">
      <w:pPr>
        <w:pStyle w:val="a0"/>
        <w:numPr>
          <w:ilvl w:val="0"/>
          <w:numId w:val="2"/>
        </w:numPr>
        <w:spacing w:before="120" w:after="120"/>
        <w:ind w:firstLineChars="0" w:hanging="436"/>
        <w:rPr>
          <w:rFonts w:eastAsia="仿宋"/>
          <w:sz w:val="28"/>
          <w:szCs w:val="32"/>
        </w:rPr>
      </w:pPr>
      <w:r w:rsidRPr="009C2027">
        <w:rPr>
          <w:rFonts w:eastAsia="仿宋" w:hint="eastAsia"/>
          <w:sz w:val="28"/>
          <w:szCs w:val="32"/>
        </w:rPr>
        <w:t>本文件为</w:t>
      </w:r>
      <w:r w:rsidRPr="009C2027">
        <w:rPr>
          <w:rFonts w:eastAsia="仿宋" w:hint="eastAsia"/>
          <w:sz w:val="28"/>
          <w:szCs w:val="32"/>
        </w:rPr>
        <w:t>Word</w:t>
      </w:r>
      <w:r w:rsidRPr="009C2027">
        <w:rPr>
          <w:rFonts w:eastAsia="仿宋" w:hint="eastAsia"/>
          <w:sz w:val="28"/>
          <w:szCs w:val="32"/>
        </w:rPr>
        <w:t>模板文件，建议使用</w:t>
      </w:r>
      <w:r w:rsidRPr="009C2027">
        <w:rPr>
          <w:rFonts w:eastAsia="仿宋" w:hint="eastAsia"/>
          <w:sz w:val="28"/>
          <w:szCs w:val="32"/>
        </w:rPr>
        <w:t>Microsoft</w:t>
      </w:r>
      <w:r w:rsidRPr="009C2027">
        <w:rPr>
          <w:rFonts w:eastAsia="仿宋"/>
          <w:sz w:val="28"/>
          <w:szCs w:val="32"/>
        </w:rPr>
        <w:t xml:space="preserve"> </w:t>
      </w:r>
      <w:r w:rsidRPr="009C2027">
        <w:rPr>
          <w:rFonts w:eastAsia="仿宋" w:hint="eastAsia"/>
          <w:sz w:val="28"/>
          <w:szCs w:val="32"/>
        </w:rPr>
        <w:t>Word</w:t>
      </w:r>
      <w:r w:rsidRPr="009C2027">
        <w:rPr>
          <w:rFonts w:eastAsia="仿宋"/>
          <w:sz w:val="28"/>
          <w:szCs w:val="32"/>
        </w:rPr>
        <w:t xml:space="preserve"> 20</w:t>
      </w:r>
      <w:r w:rsidR="00150537">
        <w:rPr>
          <w:rFonts w:eastAsia="仿宋"/>
          <w:sz w:val="28"/>
          <w:szCs w:val="32"/>
        </w:rPr>
        <w:t>21</w:t>
      </w:r>
      <w:r w:rsidRPr="009C2027">
        <w:rPr>
          <w:rFonts w:eastAsia="仿宋" w:hint="eastAsia"/>
          <w:sz w:val="28"/>
          <w:szCs w:val="32"/>
        </w:rPr>
        <w:t>打开，在可填写的区域中如实填写；</w:t>
      </w:r>
    </w:p>
    <w:p w14:paraId="5FE473CB" w14:textId="77777777" w:rsidR="00361252" w:rsidRPr="009C2027" w:rsidRDefault="00361252" w:rsidP="009C2027">
      <w:pPr>
        <w:pStyle w:val="a0"/>
        <w:numPr>
          <w:ilvl w:val="0"/>
          <w:numId w:val="2"/>
        </w:numPr>
        <w:spacing w:before="120" w:after="120"/>
        <w:ind w:firstLineChars="0" w:hanging="436"/>
        <w:rPr>
          <w:rFonts w:eastAsia="仿宋"/>
          <w:sz w:val="28"/>
          <w:szCs w:val="32"/>
        </w:rPr>
      </w:pPr>
      <w:r w:rsidRPr="009C2027">
        <w:rPr>
          <w:rFonts w:eastAsia="仿宋" w:hint="eastAsia"/>
          <w:sz w:val="28"/>
          <w:szCs w:val="32"/>
        </w:rPr>
        <w:t>填表时勿改</w:t>
      </w:r>
      <w:r w:rsidR="00150537">
        <w:rPr>
          <w:rFonts w:eastAsia="仿宋" w:hint="eastAsia"/>
          <w:sz w:val="28"/>
          <w:szCs w:val="32"/>
        </w:rPr>
        <w:t>变</w:t>
      </w:r>
      <w:r w:rsidRPr="009C2027">
        <w:rPr>
          <w:rFonts w:eastAsia="仿宋" w:hint="eastAsia"/>
          <w:sz w:val="28"/>
          <w:szCs w:val="32"/>
        </w:rPr>
        <w:t>字体字号，</w:t>
      </w:r>
      <w:r w:rsidR="00150537">
        <w:rPr>
          <w:rFonts w:eastAsia="仿宋" w:hint="eastAsia"/>
          <w:sz w:val="28"/>
          <w:szCs w:val="32"/>
        </w:rPr>
        <w:t>保持</w:t>
      </w:r>
      <w:r w:rsidR="00150537" w:rsidRPr="009C2027">
        <w:rPr>
          <w:rFonts w:eastAsia="仿宋" w:hint="eastAsia"/>
          <w:sz w:val="28"/>
          <w:szCs w:val="32"/>
        </w:rPr>
        <w:t>排版</w:t>
      </w:r>
      <w:r w:rsidR="00150537">
        <w:rPr>
          <w:rFonts w:eastAsia="仿宋" w:hint="eastAsia"/>
          <w:sz w:val="28"/>
          <w:szCs w:val="32"/>
        </w:rPr>
        <w:t>工整，</w:t>
      </w:r>
      <w:r w:rsidRPr="009C2027">
        <w:rPr>
          <w:rFonts w:eastAsia="仿宋" w:hint="eastAsia"/>
          <w:sz w:val="28"/>
          <w:szCs w:val="32"/>
        </w:rPr>
        <w:t>打印</w:t>
      </w:r>
      <w:r w:rsidR="00150537">
        <w:rPr>
          <w:rFonts w:eastAsia="仿宋" w:hint="eastAsia"/>
          <w:sz w:val="28"/>
          <w:szCs w:val="32"/>
        </w:rPr>
        <w:t>为</w:t>
      </w:r>
      <w:r w:rsidRPr="009C2027">
        <w:rPr>
          <w:rFonts w:eastAsia="仿宋" w:hint="eastAsia"/>
          <w:sz w:val="28"/>
          <w:szCs w:val="32"/>
        </w:rPr>
        <w:t>PDF</w:t>
      </w:r>
      <w:r w:rsidRPr="009C2027">
        <w:rPr>
          <w:rFonts w:eastAsia="仿宋" w:hint="eastAsia"/>
          <w:sz w:val="28"/>
          <w:szCs w:val="32"/>
        </w:rPr>
        <w:t>文件提交；</w:t>
      </w:r>
    </w:p>
    <w:p w14:paraId="5A3B2A68" w14:textId="77777777" w:rsidR="00361252" w:rsidRPr="009C2027" w:rsidRDefault="00361252" w:rsidP="009C2027">
      <w:pPr>
        <w:pStyle w:val="a0"/>
        <w:numPr>
          <w:ilvl w:val="0"/>
          <w:numId w:val="2"/>
        </w:numPr>
        <w:spacing w:before="120" w:after="120"/>
        <w:ind w:firstLineChars="0" w:hanging="436"/>
        <w:rPr>
          <w:rFonts w:eastAsia="仿宋"/>
          <w:sz w:val="28"/>
          <w:szCs w:val="32"/>
        </w:rPr>
      </w:pPr>
      <w:r w:rsidRPr="009C2027">
        <w:rPr>
          <w:rFonts w:eastAsia="仿宋" w:hint="eastAsia"/>
          <w:sz w:val="28"/>
          <w:szCs w:val="32"/>
        </w:rPr>
        <w:t>文件总大小尽量控制在</w:t>
      </w:r>
      <w:r w:rsidRPr="009C2027">
        <w:rPr>
          <w:rFonts w:eastAsia="仿宋" w:hint="eastAsia"/>
          <w:sz w:val="28"/>
          <w:szCs w:val="32"/>
        </w:rPr>
        <w:t>1MB</w:t>
      </w:r>
      <w:r w:rsidRPr="009C2027">
        <w:rPr>
          <w:rFonts w:eastAsia="仿宋" w:hint="eastAsia"/>
          <w:sz w:val="28"/>
          <w:szCs w:val="32"/>
        </w:rPr>
        <w:t>以下，</w:t>
      </w:r>
      <w:r w:rsidR="001B30D0">
        <w:rPr>
          <w:rFonts w:eastAsia="仿宋" w:hint="eastAsia"/>
          <w:sz w:val="28"/>
          <w:szCs w:val="32"/>
        </w:rPr>
        <w:t>最大</w:t>
      </w:r>
      <w:r w:rsidRPr="009C2027">
        <w:rPr>
          <w:rFonts w:eastAsia="仿宋" w:hint="eastAsia"/>
          <w:sz w:val="28"/>
          <w:szCs w:val="32"/>
        </w:rPr>
        <w:t>勿超过</w:t>
      </w:r>
      <w:r w:rsidRPr="009C2027">
        <w:rPr>
          <w:rFonts w:eastAsia="仿宋" w:hint="eastAsia"/>
          <w:sz w:val="28"/>
          <w:szCs w:val="32"/>
        </w:rPr>
        <w:t>5MB</w:t>
      </w:r>
      <w:r w:rsidRPr="009C2027">
        <w:rPr>
          <w:rFonts w:eastAsia="仿宋" w:hint="eastAsia"/>
          <w:sz w:val="28"/>
          <w:szCs w:val="32"/>
        </w:rPr>
        <w:t>；</w:t>
      </w:r>
    </w:p>
    <w:p w14:paraId="2AD6B4B2" w14:textId="77777777" w:rsidR="00361252" w:rsidRPr="009C2027" w:rsidRDefault="004F3C30" w:rsidP="009C2027">
      <w:pPr>
        <w:pStyle w:val="a0"/>
        <w:numPr>
          <w:ilvl w:val="0"/>
          <w:numId w:val="2"/>
        </w:numPr>
        <w:spacing w:before="120" w:after="120"/>
        <w:ind w:firstLineChars="0" w:hanging="436"/>
        <w:rPr>
          <w:rFonts w:eastAsia="仿宋"/>
          <w:sz w:val="28"/>
          <w:szCs w:val="32"/>
        </w:rPr>
      </w:pPr>
      <w:r>
        <w:rPr>
          <w:rFonts w:eastAsia="仿宋" w:hint="eastAsia"/>
          <w:sz w:val="28"/>
          <w:szCs w:val="32"/>
        </w:rPr>
        <w:t>应将</w:t>
      </w:r>
      <w:r w:rsidR="00361252" w:rsidRPr="009C2027">
        <w:rPr>
          <w:rFonts w:eastAsia="仿宋" w:hint="eastAsia"/>
          <w:sz w:val="28"/>
          <w:szCs w:val="32"/>
        </w:rPr>
        <w:t>材料清单上传在代码托管平台上；</w:t>
      </w:r>
    </w:p>
    <w:p w14:paraId="09DECD23" w14:textId="77777777" w:rsidR="00361252" w:rsidRPr="009C2027" w:rsidRDefault="00361252" w:rsidP="009C2027">
      <w:pPr>
        <w:pStyle w:val="a0"/>
        <w:numPr>
          <w:ilvl w:val="0"/>
          <w:numId w:val="2"/>
        </w:numPr>
        <w:spacing w:before="120" w:after="120"/>
        <w:ind w:firstLineChars="0" w:hanging="436"/>
        <w:rPr>
          <w:rFonts w:eastAsia="仿宋"/>
          <w:sz w:val="28"/>
          <w:szCs w:val="32"/>
        </w:rPr>
      </w:pPr>
      <w:r w:rsidRPr="009C2027">
        <w:rPr>
          <w:rFonts w:eastAsia="仿宋" w:hint="eastAsia"/>
          <w:sz w:val="28"/>
          <w:szCs w:val="32"/>
        </w:rPr>
        <w:t>在</w:t>
      </w:r>
      <w:r w:rsidR="002A1393">
        <w:rPr>
          <w:rFonts w:eastAsia="仿宋" w:hint="eastAsia"/>
          <w:sz w:val="28"/>
          <w:szCs w:val="32"/>
        </w:rPr>
        <w:t>实验课结束</w:t>
      </w:r>
      <w:r w:rsidR="002A1393">
        <w:rPr>
          <w:rFonts w:eastAsia="仿宋"/>
          <w:sz w:val="28"/>
          <w:szCs w:val="32"/>
        </w:rPr>
        <w:t>14</w:t>
      </w:r>
      <w:r w:rsidR="002A1393">
        <w:rPr>
          <w:rFonts w:eastAsia="仿宋" w:hint="eastAsia"/>
          <w:sz w:val="28"/>
          <w:szCs w:val="32"/>
        </w:rPr>
        <w:t>天内，</w:t>
      </w:r>
      <w:r w:rsidR="004F3C30">
        <w:rPr>
          <w:rFonts w:eastAsia="仿宋" w:hint="eastAsia"/>
          <w:sz w:val="28"/>
          <w:szCs w:val="32"/>
        </w:rPr>
        <w:t>按</w:t>
      </w:r>
      <w:r w:rsidR="006D2A23">
        <w:rPr>
          <w:rFonts w:eastAsia="仿宋" w:hint="eastAsia"/>
          <w:sz w:val="28"/>
          <w:szCs w:val="32"/>
        </w:rPr>
        <w:t>原文件</w:t>
      </w:r>
      <w:r w:rsidRPr="009C2027">
        <w:rPr>
          <w:rFonts w:eastAsia="仿宋" w:hint="eastAsia"/>
          <w:sz w:val="28"/>
          <w:szCs w:val="32"/>
        </w:rPr>
        <w:t>发送至</w:t>
      </w:r>
      <w:r w:rsidR="00CA5425">
        <w:rPr>
          <w:rFonts w:eastAsia="仿宋" w:hint="eastAsia"/>
          <w:sz w:val="28"/>
          <w:szCs w:val="32"/>
        </w:rPr>
        <w:t>课程</w:t>
      </w:r>
      <w:r w:rsidR="00CA5425">
        <w:rPr>
          <w:rFonts w:eastAsia="仿宋" w:hint="eastAsia"/>
          <w:sz w:val="28"/>
          <w:szCs w:val="32"/>
        </w:rPr>
        <w:t>FTP</w:t>
      </w:r>
      <w:r w:rsidR="00CA5425">
        <w:rPr>
          <w:rFonts w:eastAsia="仿宋" w:hint="eastAsia"/>
          <w:sz w:val="28"/>
          <w:szCs w:val="32"/>
        </w:rPr>
        <w:t>指定位置</w:t>
      </w:r>
      <w:r w:rsidRPr="009C2027">
        <w:rPr>
          <w:rFonts w:eastAsia="仿宋" w:hint="eastAsia"/>
          <w:sz w:val="28"/>
          <w:szCs w:val="32"/>
        </w:rPr>
        <w:t>。</w:t>
      </w:r>
    </w:p>
    <w:p w14:paraId="43705B3B" w14:textId="77777777" w:rsidR="00361252" w:rsidRPr="00361252" w:rsidRDefault="00361252" w:rsidP="00361252">
      <w:pPr>
        <w:sectPr w:rsidR="00361252" w:rsidRPr="00361252">
          <w:pgSz w:w="12240" w:h="15840"/>
          <w:pgMar w:top="1440" w:right="1800" w:bottom="1440" w:left="1800" w:header="708" w:footer="708" w:gutter="0"/>
          <w:cols w:space="708"/>
          <w:docGrid w:linePitch="360"/>
        </w:sectPr>
      </w:pPr>
    </w:p>
    <w:p w14:paraId="4868C405" w14:textId="77777777" w:rsidR="00361252" w:rsidRPr="0058242F" w:rsidRDefault="00361252" w:rsidP="00361252">
      <w:pPr>
        <w:pStyle w:val="1"/>
        <w:spacing w:before="240" w:after="240"/>
        <w:rPr>
          <w:rFonts w:eastAsia="黑体" w:hint="eastAsia"/>
        </w:rPr>
      </w:pPr>
      <w:r w:rsidRPr="0058242F">
        <w:rPr>
          <w:rFonts w:eastAsia="黑体" w:hint="eastAsia"/>
        </w:rPr>
        <w:lastRenderedPageBreak/>
        <w:t>实验目的</w:t>
      </w:r>
    </w:p>
    <w:p w14:paraId="6E36482E" w14:textId="4B0592F3" w:rsidR="007C1435" w:rsidRPr="002113C7" w:rsidRDefault="00E41BE3" w:rsidP="00E41BE3">
      <w:pPr>
        <w:pStyle w:val="a0"/>
        <w:numPr>
          <w:ilvl w:val="0"/>
          <w:numId w:val="6"/>
        </w:numPr>
        <w:spacing w:before="120" w:after="120"/>
        <w:ind w:firstLineChars="0"/>
        <w:jc w:val="left"/>
        <w:rPr>
          <w:rFonts w:ascii="FZDFS--GBK1-0" w:eastAsia="宋体" w:hAnsi="FZDFS--GBK1-0" w:cs="宋体" w:hint="eastAsia"/>
          <w:b/>
          <w:bCs/>
          <w:color w:val="000000"/>
        </w:rPr>
      </w:pPr>
      <w:permStart w:id="1940210324" w:edGrp="everyone"/>
      <w:r w:rsidRPr="002113C7">
        <w:rPr>
          <w:rFonts w:ascii="FZDFS--GBK1-0" w:eastAsia="宋体" w:hAnsi="FZDFS--GBK1-0" w:cs="宋体" w:hint="eastAsia"/>
          <w:b/>
          <w:bCs/>
          <w:color w:val="000000"/>
        </w:rPr>
        <w:t>构建一个典型的</w:t>
      </w:r>
      <w:r w:rsidRPr="002113C7">
        <w:rPr>
          <w:rFonts w:ascii="FZDFS--GBK1-0" w:eastAsia="宋体" w:hAnsi="FZDFS--GBK1-0" w:cs="宋体" w:hint="eastAsia"/>
          <w:b/>
          <w:bCs/>
          <w:color w:val="000000"/>
        </w:rPr>
        <w:t xml:space="preserve"> IPv6 </w:t>
      </w:r>
      <w:r w:rsidRPr="002113C7">
        <w:rPr>
          <w:rFonts w:ascii="FZDFS--GBK1-0" w:eastAsia="宋体" w:hAnsi="FZDFS--GBK1-0" w:cs="宋体" w:hint="eastAsia"/>
          <w:b/>
          <w:bCs/>
          <w:color w:val="000000"/>
        </w:rPr>
        <w:t>园区网络（无</w:t>
      </w:r>
      <w:r w:rsidRPr="002113C7">
        <w:rPr>
          <w:rFonts w:ascii="FZDFS--GBK1-0" w:eastAsia="宋体" w:hAnsi="FZDFS--GBK1-0" w:cs="宋体" w:hint="eastAsia"/>
          <w:b/>
          <w:bCs/>
          <w:color w:val="000000"/>
        </w:rPr>
        <w:t xml:space="preserve"> FW</w:t>
      </w:r>
      <w:r w:rsidRPr="002113C7">
        <w:rPr>
          <w:rFonts w:ascii="FZDFS--GBK1-0" w:eastAsia="宋体" w:hAnsi="FZDFS--GBK1-0" w:cs="宋体" w:hint="eastAsia"/>
          <w:b/>
          <w:bCs/>
          <w:color w:val="000000"/>
        </w:rPr>
        <w:t>）</w:t>
      </w:r>
    </w:p>
    <w:p w14:paraId="1F1C69BB" w14:textId="2390DCC2" w:rsidR="00FE5770" w:rsidRPr="00FE5770" w:rsidRDefault="00FE5770" w:rsidP="00FE5770">
      <w:pPr>
        <w:pStyle w:val="a0"/>
        <w:spacing w:before="120" w:after="120"/>
        <w:ind w:leftChars="229" w:left="481" w:firstLineChars="175" w:firstLine="420"/>
        <w:jc w:val="left"/>
        <w:rPr>
          <w:rFonts w:ascii="FZDFS--GBK1-0" w:eastAsia="宋体" w:hAnsi="FZDFS--GBK1-0" w:cs="宋体" w:hint="eastAsia"/>
          <w:color w:val="000000"/>
        </w:rPr>
      </w:pPr>
      <w:r>
        <w:rPr>
          <w:rFonts w:ascii="FZDFS--GBK1-0" w:eastAsia="宋体" w:hAnsi="FZDFS--GBK1-0" w:cs="宋体" w:hint="eastAsia"/>
          <w:color w:val="000000"/>
        </w:rPr>
        <w:t xml:space="preserve">1. </w:t>
      </w:r>
      <w:r w:rsidRPr="00FE5770">
        <w:rPr>
          <w:rFonts w:ascii="FZDFS--GBK1-0" w:eastAsia="宋体" w:hAnsi="FZDFS--GBK1-0" w:cs="宋体" w:hint="eastAsia"/>
          <w:color w:val="000000"/>
        </w:rPr>
        <w:t>掌握以太网二层交换基础配置，包括</w:t>
      </w:r>
      <w:r w:rsidRPr="00FE5770">
        <w:rPr>
          <w:rFonts w:ascii="FZDFS--GBK1-0" w:eastAsia="宋体" w:hAnsi="FZDFS--GBK1-0" w:cs="宋体" w:hint="eastAsia"/>
          <w:color w:val="000000"/>
        </w:rPr>
        <w:t xml:space="preserve"> VLAN</w:t>
      </w:r>
      <w:r w:rsidRPr="00FE5770">
        <w:rPr>
          <w:rFonts w:ascii="FZDFS--GBK1-0" w:eastAsia="宋体" w:hAnsi="FZDFS--GBK1-0" w:cs="宋体" w:hint="eastAsia"/>
          <w:color w:val="000000"/>
        </w:rPr>
        <w:t>、</w:t>
      </w:r>
      <w:r w:rsidRPr="00FE5770">
        <w:rPr>
          <w:rFonts w:ascii="FZDFS--GBK1-0" w:eastAsia="宋体" w:hAnsi="FZDFS--GBK1-0" w:cs="宋体" w:hint="eastAsia"/>
          <w:color w:val="000000"/>
        </w:rPr>
        <w:t xml:space="preserve"> Trunk </w:t>
      </w:r>
      <w:r w:rsidRPr="00FE5770">
        <w:rPr>
          <w:rFonts w:ascii="FZDFS--GBK1-0" w:eastAsia="宋体" w:hAnsi="FZDFS--GBK1-0" w:cs="宋体" w:hint="eastAsia"/>
          <w:color w:val="000000"/>
        </w:rPr>
        <w:t>等。</w:t>
      </w:r>
    </w:p>
    <w:p w14:paraId="5342C7B2" w14:textId="2010EFB8" w:rsidR="00E41BE3" w:rsidRDefault="00FE5770" w:rsidP="00FE5770">
      <w:pPr>
        <w:pStyle w:val="a0"/>
        <w:spacing w:before="120" w:after="120"/>
        <w:ind w:leftChars="429" w:left="901" w:firstLineChars="0" w:firstLine="0"/>
        <w:jc w:val="left"/>
        <w:rPr>
          <w:rFonts w:ascii="FZDFS--GBK1-0" w:eastAsia="宋体" w:hAnsi="FZDFS--GBK1-0" w:cs="宋体" w:hint="eastAsia"/>
          <w:color w:val="000000"/>
        </w:rPr>
      </w:pPr>
      <w:r w:rsidRPr="00FE5770">
        <w:rPr>
          <w:rFonts w:ascii="FZDFS--GBK1-0" w:eastAsia="宋体" w:hAnsi="FZDFS--GBK1-0" w:cs="宋体" w:hint="eastAsia"/>
          <w:color w:val="000000"/>
        </w:rPr>
        <w:t xml:space="preserve">2. </w:t>
      </w:r>
      <w:r w:rsidRPr="00FE5770">
        <w:rPr>
          <w:rFonts w:ascii="FZDFS--GBK1-0" w:eastAsia="宋体" w:hAnsi="FZDFS--GBK1-0" w:cs="宋体" w:hint="eastAsia"/>
          <w:color w:val="000000"/>
        </w:rPr>
        <w:t>掌握使用</w:t>
      </w:r>
      <w:r w:rsidRPr="00FE5770">
        <w:rPr>
          <w:rFonts w:ascii="FZDFS--GBK1-0" w:eastAsia="宋体" w:hAnsi="FZDFS--GBK1-0" w:cs="宋体" w:hint="eastAsia"/>
          <w:color w:val="000000"/>
        </w:rPr>
        <w:t xml:space="preserve"> VLANIF </w:t>
      </w:r>
      <w:r w:rsidRPr="00FE5770">
        <w:rPr>
          <w:rFonts w:ascii="FZDFS--GBK1-0" w:eastAsia="宋体" w:hAnsi="FZDFS--GBK1-0" w:cs="宋体" w:hint="eastAsia"/>
          <w:color w:val="000000"/>
        </w:rPr>
        <w:t>实现</w:t>
      </w:r>
      <w:r w:rsidRPr="00FE5770">
        <w:rPr>
          <w:rFonts w:ascii="FZDFS--GBK1-0" w:eastAsia="宋体" w:hAnsi="FZDFS--GBK1-0" w:cs="宋体" w:hint="eastAsia"/>
          <w:color w:val="000000"/>
        </w:rPr>
        <w:t xml:space="preserve"> VLAN </w:t>
      </w:r>
      <w:r w:rsidRPr="00FE5770">
        <w:rPr>
          <w:rFonts w:ascii="FZDFS--GBK1-0" w:eastAsia="宋体" w:hAnsi="FZDFS--GBK1-0" w:cs="宋体" w:hint="eastAsia"/>
          <w:color w:val="000000"/>
        </w:rPr>
        <w:t>间通信的方法。</w:t>
      </w:r>
    </w:p>
    <w:p w14:paraId="128CB860" w14:textId="04F695D5" w:rsidR="00FE5770" w:rsidRPr="00FE5770" w:rsidRDefault="00FE5770" w:rsidP="00FE5770">
      <w:pPr>
        <w:pStyle w:val="a0"/>
        <w:spacing w:before="120" w:after="120"/>
        <w:ind w:leftChars="200" w:left="420" w:firstLine="480"/>
        <w:jc w:val="left"/>
        <w:rPr>
          <w:rFonts w:ascii="FZDFS--GBK1-0" w:eastAsia="宋体" w:hAnsi="FZDFS--GBK1-0" w:cs="宋体" w:hint="eastAsia"/>
          <w:color w:val="000000"/>
        </w:rPr>
      </w:pPr>
      <w:r>
        <w:rPr>
          <w:rFonts w:ascii="FZDFS--GBK1-0" w:eastAsia="宋体" w:hAnsi="FZDFS--GBK1-0" w:cs="宋体" w:hint="eastAsia"/>
          <w:color w:val="000000"/>
        </w:rPr>
        <w:t xml:space="preserve">3. </w:t>
      </w:r>
      <w:r w:rsidRPr="00FE5770">
        <w:rPr>
          <w:rFonts w:ascii="FZDFS--GBK1-0" w:eastAsia="宋体" w:hAnsi="FZDFS--GBK1-0" w:cs="宋体" w:hint="eastAsia"/>
          <w:color w:val="000000"/>
        </w:rPr>
        <w:t>掌握以太网链路聚合的基础配置。</w:t>
      </w:r>
    </w:p>
    <w:p w14:paraId="3B89FC5D" w14:textId="77777777" w:rsidR="00FE5770" w:rsidRPr="00FE5770" w:rsidRDefault="00FE5770" w:rsidP="00FE5770">
      <w:pPr>
        <w:pStyle w:val="a0"/>
        <w:spacing w:before="120" w:after="120"/>
        <w:ind w:leftChars="200" w:left="420" w:firstLine="480"/>
        <w:jc w:val="left"/>
        <w:rPr>
          <w:rFonts w:ascii="FZDFS--GBK1-0" w:eastAsia="宋体" w:hAnsi="FZDFS--GBK1-0" w:cs="宋体" w:hint="eastAsia"/>
          <w:color w:val="000000"/>
        </w:rPr>
      </w:pPr>
      <w:r w:rsidRPr="00FE5770">
        <w:rPr>
          <w:rFonts w:ascii="FZDFS--GBK1-0" w:eastAsia="宋体" w:hAnsi="FZDFS--GBK1-0" w:cs="宋体" w:hint="eastAsia"/>
          <w:color w:val="000000"/>
        </w:rPr>
        <w:t xml:space="preserve">4. </w:t>
      </w:r>
      <w:r w:rsidRPr="00FE5770">
        <w:rPr>
          <w:rFonts w:ascii="FZDFS--GBK1-0" w:eastAsia="宋体" w:hAnsi="FZDFS--GBK1-0" w:cs="宋体" w:hint="eastAsia"/>
          <w:color w:val="000000"/>
        </w:rPr>
        <w:t>掌握</w:t>
      </w:r>
      <w:r w:rsidRPr="00FE5770">
        <w:rPr>
          <w:rFonts w:ascii="FZDFS--GBK1-0" w:eastAsia="宋体" w:hAnsi="FZDFS--GBK1-0" w:cs="宋体" w:hint="eastAsia"/>
          <w:color w:val="000000"/>
        </w:rPr>
        <w:t xml:space="preserve"> DHCPv6 </w:t>
      </w:r>
      <w:r w:rsidRPr="00FE5770">
        <w:rPr>
          <w:rFonts w:ascii="FZDFS--GBK1-0" w:eastAsia="宋体" w:hAnsi="FZDFS--GBK1-0" w:cs="宋体" w:hint="eastAsia"/>
          <w:color w:val="000000"/>
        </w:rPr>
        <w:t>及无状态地址自动配置的部署与应用。</w:t>
      </w:r>
    </w:p>
    <w:p w14:paraId="76273F0E" w14:textId="0EAE7D18" w:rsidR="00FE5770" w:rsidRDefault="00FE5770" w:rsidP="00FE5770">
      <w:pPr>
        <w:pStyle w:val="a0"/>
        <w:spacing w:before="120" w:after="120"/>
        <w:ind w:leftChars="429" w:left="901" w:firstLineChars="0" w:firstLine="0"/>
        <w:jc w:val="left"/>
        <w:rPr>
          <w:rFonts w:ascii="FZDFS--GBK1-0" w:eastAsia="宋体" w:hAnsi="FZDFS--GBK1-0" w:cs="宋体" w:hint="eastAsia"/>
          <w:color w:val="000000"/>
        </w:rPr>
      </w:pPr>
      <w:r w:rsidRPr="00FE5770">
        <w:rPr>
          <w:rFonts w:ascii="FZDFS--GBK1-0" w:eastAsia="宋体" w:hAnsi="FZDFS--GBK1-0" w:cs="宋体" w:hint="eastAsia"/>
          <w:color w:val="000000"/>
        </w:rPr>
        <w:t xml:space="preserve">5. </w:t>
      </w:r>
      <w:r w:rsidRPr="00FE5770">
        <w:rPr>
          <w:rFonts w:ascii="FZDFS--GBK1-0" w:eastAsia="宋体" w:hAnsi="FZDFS--GBK1-0" w:cs="宋体" w:hint="eastAsia"/>
          <w:color w:val="000000"/>
        </w:rPr>
        <w:t>掌握</w:t>
      </w:r>
      <w:r w:rsidRPr="00FE5770">
        <w:rPr>
          <w:rFonts w:ascii="FZDFS--GBK1-0" w:eastAsia="宋体" w:hAnsi="FZDFS--GBK1-0" w:cs="宋体" w:hint="eastAsia"/>
          <w:color w:val="000000"/>
        </w:rPr>
        <w:t xml:space="preserve"> OSPFv3 </w:t>
      </w:r>
      <w:r w:rsidRPr="00FE5770">
        <w:rPr>
          <w:rFonts w:ascii="FZDFS--GBK1-0" w:eastAsia="宋体" w:hAnsi="FZDFS--GBK1-0" w:cs="宋体" w:hint="eastAsia"/>
          <w:color w:val="000000"/>
        </w:rPr>
        <w:t>的配置</w:t>
      </w:r>
      <w:r>
        <w:rPr>
          <w:rFonts w:ascii="FZDFS--GBK1-0" w:eastAsia="宋体" w:hAnsi="FZDFS--GBK1-0" w:cs="宋体" w:hint="eastAsia"/>
          <w:color w:val="000000"/>
        </w:rPr>
        <w:t>。</w:t>
      </w:r>
    </w:p>
    <w:p w14:paraId="3F1E9C39" w14:textId="63F993B9" w:rsidR="00E41BE3" w:rsidRPr="002113C7" w:rsidRDefault="00E41BE3" w:rsidP="00E41BE3">
      <w:pPr>
        <w:pStyle w:val="a0"/>
        <w:numPr>
          <w:ilvl w:val="0"/>
          <w:numId w:val="6"/>
        </w:numPr>
        <w:spacing w:before="120" w:after="120"/>
        <w:ind w:firstLineChars="0"/>
        <w:jc w:val="left"/>
        <w:rPr>
          <w:rFonts w:ascii="FZDFS--GBK1-0" w:eastAsia="宋体" w:hAnsi="FZDFS--GBK1-0" w:cs="宋体" w:hint="eastAsia"/>
          <w:b/>
          <w:bCs/>
          <w:color w:val="000000"/>
        </w:rPr>
      </w:pPr>
      <w:r w:rsidRPr="002113C7">
        <w:rPr>
          <w:rFonts w:ascii="FZDFS--GBK1-0" w:eastAsia="宋体" w:hAnsi="FZDFS--GBK1-0" w:cs="宋体" w:hint="eastAsia"/>
          <w:b/>
          <w:bCs/>
          <w:color w:val="000000"/>
        </w:rPr>
        <w:t>构建一个典型的</w:t>
      </w:r>
      <w:r w:rsidRPr="002113C7">
        <w:rPr>
          <w:rFonts w:ascii="FZDFS--GBK1-0" w:eastAsia="宋体" w:hAnsi="FZDFS--GBK1-0" w:cs="宋体" w:hint="eastAsia"/>
          <w:b/>
          <w:bCs/>
          <w:color w:val="000000"/>
        </w:rPr>
        <w:t xml:space="preserve"> IPv6 </w:t>
      </w:r>
      <w:r w:rsidRPr="002113C7">
        <w:rPr>
          <w:rFonts w:ascii="FZDFS--GBK1-0" w:eastAsia="宋体" w:hAnsi="FZDFS--GBK1-0" w:cs="宋体" w:hint="eastAsia"/>
          <w:b/>
          <w:bCs/>
          <w:color w:val="000000"/>
        </w:rPr>
        <w:t>园区网络（有</w:t>
      </w:r>
      <w:r w:rsidRPr="002113C7">
        <w:rPr>
          <w:rFonts w:ascii="FZDFS--GBK1-0" w:eastAsia="宋体" w:hAnsi="FZDFS--GBK1-0" w:cs="宋体" w:hint="eastAsia"/>
          <w:b/>
          <w:bCs/>
          <w:color w:val="000000"/>
        </w:rPr>
        <w:t xml:space="preserve"> FW</w:t>
      </w:r>
      <w:r w:rsidRPr="002113C7">
        <w:rPr>
          <w:rFonts w:ascii="FZDFS--GBK1-0" w:eastAsia="宋体" w:hAnsi="FZDFS--GBK1-0" w:cs="宋体" w:hint="eastAsia"/>
          <w:b/>
          <w:bCs/>
          <w:color w:val="000000"/>
        </w:rPr>
        <w:t>）</w:t>
      </w:r>
    </w:p>
    <w:p w14:paraId="7484C542" w14:textId="65119C04" w:rsidR="00E41BE3" w:rsidRPr="00E41BE3" w:rsidRDefault="00E41BE3" w:rsidP="00E41BE3">
      <w:pPr>
        <w:pStyle w:val="a0"/>
        <w:spacing w:before="120" w:after="120"/>
        <w:ind w:leftChars="200" w:left="420" w:firstLine="480"/>
        <w:jc w:val="left"/>
        <w:rPr>
          <w:rFonts w:ascii="FZDFS--GBK1-0" w:eastAsia="宋体" w:hAnsi="FZDFS--GBK1-0" w:cs="宋体" w:hint="eastAsia"/>
          <w:color w:val="000000"/>
        </w:rPr>
      </w:pPr>
      <w:r>
        <w:rPr>
          <w:rFonts w:ascii="FZDFS--GBK1-0" w:eastAsia="宋体" w:hAnsi="FZDFS--GBK1-0" w:cs="宋体" w:hint="eastAsia"/>
          <w:color w:val="000000"/>
        </w:rPr>
        <w:t xml:space="preserve">1. </w:t>
      </w:r>
      <w:r w:rsidRPr="00E41BE3">
        <w:rPr>
          <w:rFonts w:ascii="FZDFS--GBK1-0" w:eastAsia="宋体" w:hAnsi="FZDFS--GBK1-0" w:cs="宋体" w:hint="eastAsia"/>
          <w:color w:val="000000"/>
        </w:rPr>
        <w:t>掌握以太网二层交换基础配置，包括</w:t>
      </w:r>
      <w:r w:rsidRPr="00E41BE3">
        <w:rPr>
          <w:rFonts w:ascii="FZDFS--GBK1-0" w:eastAsia="宋体" w:hAnsi="FZDFS--GBK1-0" w:cs="宋体" w:hint="eastAsia"/>
          <w:color w:val="000000"/>
        </w:rPr>
        <w:t xml:space="preserve"> VLAN</w:t>
      </w:r>
      <w:r w:rsidRPr="00E41BE3">
        <w:rPr>
          <w:rFonts w:ascii="FZDFS--GBK1-0" w:eastAsia="宋体" w:hAnsi="FZDFS--GBK1-0" w:cs="宋体" w:hint="eastAsia"/>
          <w:color w:val="000000"/>
        </w:rPr>
        <w:t>、</w:t>
      </w:r>
      <w:r w:rsidRPr="00E41BE3">
        <w:rPr>
          <w:rFonts w:ascii="FZDFS--GBK1-0" w:eastAsia="宋体" w:hAnsi="FZDFS--GBK1-0" w:cs="宋体" w:hint="eastAsia"/>
          <w:color w:val="000000"/>
        </w:rPr>
        <w:t xml:space="preserve"> Trunk </w:t>
      </w:r>
      <w:r w:rsidRPr="00E41BE3">
        <w:rPr>
          <w:rFonts w:ascii="FZDFS--GBK1-0" w:eastAsia="宋体" w:hAnsi="FZDFS--GBK1-0" w:cs="宋体" w:hint="eastAsia"/>
          <w:color w:val="000000"/>
        </w:rPr>
        <w:t>等。</w:t>
      </w:r>
    </w:p>
    <w:p w14:paraId="24906539" w14:textId="77777777" w:rsidR="00E41BE3" w:rsidRPr="00E41BE3" w:rsidRDefault="00E41BE3" w:rsidP="00E41BE3">
      <w:pPr>
        <w:pStyle w:val="a0"/>
        <w:spacing w:before="120" w:after="120"/>
        <w:ind w:leftChars="200" w:left="420" w:firstLine="480"/>
        <w:jc w:val="left"/>
        <w:rPr>
          <w:rFonts w:ascii="FZDFS--GBK1-0" w:eastAsia="宋体" w:hAnsi="FZDFS--GBK1-0" w:cs="宋体" w:hint="eastAsia"/>
          <w:color w:val="000000"/>
        </w:rPr>
      </w:pPr>
      <w:r w:rsidRPr="00E41BE3">
        <w:rPr>
          <w:rFonts w:ascii="FZDFS--GBK1-0" w:eastAsia="宋体" w:hAnsi="FZDFS--GBK1-0" w:cs="宋体" w:hint="eastAsia"/>
          <w:color w:val="000000"/>
        </w:rPr>
        <w:t xml:space="preserve">2. </w:t>
      </w:r>
      <w:r w:rsidRPr="00E41BE3">
        <w:rPr>
          <w:rFonts w:ascii="FZDFS--GBK1-0" w:eastAsia="宋体" w:hAnsi="FZDFS--GBK1-0" w:cs="宋体" w:hint="eastAsia"/>
          <w:color w:val="000000"/>
        </w:rPr>
        <w:t>掌握使用</w:t>
      </w:r>
      <w:r w:rsidRPr="00E41BE3">
        <w:rPr>
          <w:rFonts w:ascii="FZDFS--GBK1-0" w:eastAsia="宋体" w:hAnsi="FZDFS--GBK1-0" w:cs="宋体" w:hint="eastAsia"/>
          <w:color w:val="000000"/>
        </w:rPr>
        <w:t xml:space="preserve"> VLANIF </w:t>
      </w:r>
      <w:r w:rsidRPr="00E41BE3">
        <w:rPr>
          <w:rFonts w:ascii="FZDFS--GBK1-0" w:eastAsia="宋体" w:hAnsi="FZDFS--GBK1-0" w:cs="宋体" w:hint="eastAsia"/>
          <w:color w:val="000000"/>
        </w:rPr>
        <w:t>实现</w:t>
      </w:r>
      <w:r w:rsidRPr="00E41BE3">
        <w:rPr>
          <w:rFonts w:ascii="FZDFS--GBK1-0" w:eastAsia="宋体" w:hAnsi="FZDFS--GBK1-0" w:cs="宋体" w:hint="eastAsia"/>
          <w:color w:val="000000"/>
        </w:rPr>
        <w:t xml:space="preserve"> VLAN </w:t>
      </w:r>
      <w:r w:rsidRPr="00E41BE3">
        <w:rPr>
          <w:rFonts w:ascii="FZDFS--GBK1-0" w:eastAsia="宋体" w:hAnsi="FZDFS--GBK1-0" w:cs="宋体" w:hint="eastAsia"/>
          <w:color w:val="000000"/>
        </w:rPr>
        <w:t>间通信的方法。</w:t>
      </w:r>
    </w:p>
    <w:p w14:paraId="5287F314" w14:textId="77777777" w:rsidR="00E41BE3" w:rsidRPr="00E41BE3" w:rsidRDefault="00E41BE3" w:rsidP="00E41BE3">
      <w:pPr>
        <w:pStyle w:val="a0"/>
        <w:spacing w:before="120" w:after="120"/>
        <w:ind w:leftChars="200" w:left="420" w:firstLine="480"/>
        <w:jc w:val="left"/>
        <w:rPr>
          <w:rFonts w:ascii="FZDFS--GBK1-0" w:eastAsia="宋体" w:hAnsi="FZDFS--GBK1-0" w:cs="宋体" w:hint="eastAsia"/>
          <w:color w:val="000000"/>
        </w:rPr>
      </w:pPr>
      <w:r w:rsidRPr="00E41BE3">
        <w:rPr>
          <w:rFonts w:ascii="FZDFS--GBK1-0" w:eastAsia="宋体" w:hAnsi="FZDFS--GBK1-0" w:cs="宋体" w:hint="eastAsia"/>
          <w:color w:val="000000"/>
        </w:rPr>
        <w:t xml:space="preserve">3. </w:t>
      </w:r>
      <w:r w:rsidRPr="00E41BE3">
        <w:rPr>
          <w:rFonts w:ascii="FZDFS--GBK1-0" w:eastAsia="宋体" w:hAnsi="FZDFS--GBK1-0" w:cs="宋体" w:hint="eastAsia"/>
          <w:color w:val="000000"/>
        </w:rPr>
        <w:t>掌握以太网链路聚合的基础配置。</w:t>
      </w:r>
    </w:p>
    <w:p w14:paraId="44852905" w14:textId="77777777" w:rsidR="00E41BE3" w:rsidRPr="00E41BE3" w:rsidRDefault="00E41BE3" w:rsidP="00E41BE3">
      <w:pPr>
        <w:pStyle w:val="a0"/>
        <w:spacing w:before="120" w:after="120"/>
        <w:ind w:leftChars="200" w:left="420" w:firstLine="480"/>
        <w:jc w:val="left"/>
        <w:rPr>
          <w:rFonts w:ascii="FZDFS--GBK1-0" w:eastAsia="宋体" w:hAnsi="FZDFS--GBK1-0" w:cs="宋体" w:hint="eastAsia"/>
          <w:color w:val="000000"/>
        </w:rPr>
      </w:pPr>
      <w:r w:rsidRPr="00E41BE3">
        <w:rPr>
          <w:rFonts w:ascii="FZDFS--GBK1-0" w:eastAsia="宋体" w:hAnsi="FZDFS--GBK1-0" w:cs="宋体" w:hint="eastAsia"/>
          <w:color w:val="000000"/>
        </w:rPr>
        <w:t xml:space="preserve">4. </w:t>
      </w:r>
      <w:r w:rsidRPr="00E41BE3">
        <w:rPr>
          <w:rFonts w:ascii="FZDFS--GBK1-0" w:eastAsia="宋体" w:hAnsi="FZDFS--GBK1-0" w:cs="宋体" w:hint="eastAsia"/>
          <w:color w:val="000000"/>
        </w:rPr>
        <w:t>掌握</w:t>
      </w:r>
      <w:r w:rsidRPr="00E41BE3">
        <w:rPr>
          <w:rFonts w:ascii="FZDFS--GBK1-0" w:eastAsia="宋体" w:hAnsi="FZDFS--GBK1-0" w:cs="宋体" w:hint="eastAsia"/>
          <w:color w:val="000000"/>
        </w:rPr>
        <w:t xml:space="preserve"> DHCPv6 </w:t>
      </w:r>
      <w:r w:rsidRPr="00E41BE3">
        <w:rPr>
          <w:rFonts w:ascii="FZDFS--GBK1-0" w:eastAsia="宋体" w:hAnsi="FZDFS--GBK1-0" w:cs="宋体" w:hint="eastAsia"/>
          <w:color w:val="000000"/>
        </w:rPr>
        <w:t>及无状态地址自动配置的部署与应用。</w:t>
      </w:r>
    </w:p>
    <w:p w14:paraId="027E4AA9" w14:textId="77777777" w:rsidR="00E41BE3" w:rsidRDefault="00E41BE3" w:rsidP="00E41BE3">
      <w:pPr>
        <w:pStyle w:val="a0"/>
        <w:spacing w:before="120" w:after="120"/>
        <w:ind w:leftChars="200" w:left="420" w:firstLine="480"/>
        <w:jc w:val="left"/>
        <w:rPr>
          <w:rFonts w:ascii="FZDFS--GBK1-0" w:eastAsia="宋体" w:hAnsi="FZDFS--GBK1-0" w:cs="宋体" w:hint="eastAsia"/>
          <w:color w:val="000000"/>
        </w:rPr>
      </w:pPr>
      <w:r w:rsidRPr="00E41BE3">
        <w:rPr>
          <w:rFonts w:ascii="FZDFS--GBK1-0" w:eastAsia="宋体" w:hAnsi="FZDFS--GBK1-0" w:cs="宋体" w:hint="eastAsia"/>
          <w:color w:val="000000"/>
        </w:rPr>
        <w:t xml:space="preserve">5. </w:t>
      </w:r>
      <w:r w:rsidRPr="00E41BE3">
        <w:rPr>
          <w:rFonts w:ascii="FZDFS--GBK1-0" w:eastAsia="宋体" w:hAnsi="FZDFS--GBK1-0" w:cs="宋体" w:hint="eastAsia"/>
          <w:color w:val="000000"/>
        </w:rPr>
        <w:t>掌握</w:t>
      </w:r>
      <w:r w:rsidRPr="00E41BE3">
        <w:rPr>
          <w:rFonts w:ascii="FZDFS--GBK1-0" w:eastAsia="宋体" w:hAnsi="FZDFS--GBK1-0" w:cs="宋体" w:hint="eastAsia"/>
          <w:color w:val="000000"/>
        </w:rPr>
        <w:t xml:space="preserve"> OSPFv3 </w:t>
      </w:r>
      <w:r w:rsidRPr="00E41BE3">
        <w:rPr>
          <w:rFonts w:ascii="FZDFS--GBK1-0" w:eastAsia="宋体" w:hAnsi="FZDFS--GBK1-0" w:cs="宋体" w:hint="eastAsia"/>
          <w:color w:val="000000"/>
        </w:rPr>
        <w:t>的配置。</w:t>
      </w:r>
    </w:p>
    <w:p w14:paraId="12D2F64D" w14:textId="166381FB" w:rsidR="00E41BE3" w:rsidRDefault="00E41BE3" w:rsidP="00E41BE3">
      <w:pPr>
        <w:pStyle w:val="a0"/>
        <w:spacing w:before="120" w:after="120"/>
        <w:ind w:leftChars="200" w:left="420" w:firstLine="480"/>
        <w:jc w:val="left"/>
        <w:rPr>
          <w:rFonts w:ascii="FZDFS--GBK1-0" w:eastAsia="宋体" w:hAnsi="FZDFS--GBK1-0" w:cs="宋体" w:hint="eastAsia"/>
          <w:color w:val="000000"/>
        </w:rPr>
      </w:pPr>
      <w:r w:rsidRPr="00E41BE3">
        <w:rPr>
          <w:rFonts w:ascii="FZDFS--GBK1-0" w:eastAsia="宋体" w:hAnsi="FZDFS--GBK1-0" w:cs="宋体" w:hint="eastAsia"/>
          <w:color w:val="000000"/>
        </w:rPr>
        <w:t xml:space="preserve">6. </w:t>
      </w:r>
      <w:r w:rsidRPr="00E41BE3">
        <w:rPr>
          <w:rFonts w:ascii="FZDFS--GBK1-0" w:eastAsia="宋体" w:hAnsi="FZDFS--GBK1-0" w:cs="宋体" w:hint="eastAsia"/>
          <w:color w:val="000000"/>
        </w:rPr>
        <w:t>掌握</w:t>
      </w:r>
      <w:r w:rsidRPr="00E41BE3">
        <w:rPr>
          <w:rFonts w:ascii="FZDFS--GBK1-0" w:eastAsia="宋体" w:hAnsi="FZDFS--GBK1-0" w:cs="宋体" w:hint="eastAsia"/>
          <w:color w:val="000000"/>
        </w:rPr>
        <w:t xml:space="preserve"> USG </w:t>
      </w:r>
      <w:r w:rsidRPr="00E41BE3">
        <w:rPr>
          <w:rFonts w:ascii="FZDFS--GBK1-0" w:eastAsia="宋体" w:hAnsi="FZDFS--GBK1-0" w:cs="宋体" w:hint="eastAsia"/>
          <w:color w:val="000000"/>
        </w:rPr>
        <w:t>防火墙的</w:t>
      </w:r>
      <w:r w:rsidRPr="00E41BE3">
        <w:rPr>
          <w:rFonts w:ascii="FZDFS--GBK1-0" w:eastAsia="宋体" w:hAnsi="FZDFS--GBK1-0" w:cs="宋体" w:hint="eastAsia"/>
          <w:color w:val="000000"/>
        </w:rPr>
        <w:t xml:space="preserve"> IPv6 </w:t>
      </w:r>
      <w:r w:rsidRPr="00E41BE3">
        <w:rPr>
          <w:rFonts w:ascii="FZDFS--GBK1-0" w:eastAsia="宋体" w:hAnsi="FZDFS--GBK1-0" w:cs="宋体" w:hint="eastAsia"/>
          <w:color w:val="000000"/>
        </w:rPr>
        <w:t>相关配置。</w:t>
      </w:r>
    </w:p>
    <w:p w14:paraId="6FF363AB" w14:textId="5E89DA25" w:rsidR="00E41BE3" w:rsidRPr="002113C7" w:rsidRDefault="00E41BE3" w:rsidP="00E41BE3">
      <w:pPr>
        <w:pStyle w:val="a0"/>
        <w:numPr>
          <w:ilvl w:val="0"/>
          <w:numId w:val="6"/>
        </w:numPr>
        <w:spacing w:before="120" w:after="120"/>
        <w:ind w:firstLineChars="0"/>
        <w:jc w:val="left"/>
        <w:rPr>
          <w:rFonts w:ascii="FZDFS--GBK1-0" w:eastAsia="宋体" w:hAnsi="FZDFS--GBK1-0" w:cs="宋体" w:hint="eastAsia"/>
          <w:b/>
          <w:bCs/>
          <w:color w:val="000000"/>
        </w:rPr>
      </w:pPr>
      <w:r w:rsidRPr="002113C7">
        <w:rPr>
          <w:rFonts w:ascii="FZDFS--GBK1-0" w:eastAsia="宋体" w:hAnsi="FZDFS--GBK1-0" w:cs="宋体" w:hint="eastAsia"/>
          <w:b/>
          <w:bCs/>
          <w:color w:val="000000"/>
        </w:rPr>
        <w:t xml:space="preserve">IPv6 </w:t>
      </w:r>
      <w:r w:rsidRPr="002113C7">
        <w:rPr>
          <w:rFonts w:ascii="FZDFS--GBK1-0" w:eastAsia="宋体" w:hAnsi="FZDFS--GBK1-0" w:cs="宋体" w:hint="eastAsia"/>
          <w:b/>
          <w:bCs/>
          <w:color w:val="000000"/>
        </w:rPr>
        <w:t>路由交换综合实验</w:t>
      </w:r>
    </w:p>
    <w:p w14:paraId="3F6F69FC" w14:textId="0F9F1C06" w:rsidR="00E41BE3" w:rsidRPr="00E41BE3" w:rsidRDefault="00E41BE3" w:rsidP="00E41BE3">
      <w:pPr>
        <w:pStyle w:val="a0"/>
        <w:spacing w:before="120" w:after="120"/>
        <w:ind w:leftChars="200" w:left="420" w:firstLine="480"/>
        <w:jc w:val="left"/>
        <w:rPr>
          <w:rFonts w:ascii="FZDFS--GBK1-0" w:eastAsia="宋体" w:hAnsi="FZDFS--GBK1-0" w:cs="宋体" w:hint="eastAsia"/>
          <w:color w:val="000000"/>
        </w:rPr>
      </w:pPr>
      <w:r>
        <w:rPr>
          <w:rFonts w:ascii="FZDFS--GBK1-0" w:eastAsia="宋体" w:hAnsi="FZDFS--GBK1-0" w:cs="宋体" w:hint="eastAsia"/>
          <w:color w:val="000000"/>
        </w:rPr>
        <w:t xml:space="preserve">1. </w:t>
      </w:r>
      <w:r w:rsidRPr="00E41BE3">
        <w:rPr>
          <w:rFonts w:ascii="FZDFS--GBK1-0" w:eastAsia="宋体" w:hAnsi="FZDFS--GBK1-0" w:cs="宋体" w:hint="eastAsia"/>
          <w:color w:val="000000"/>
        </w:rPr>
        <w:t>掌握以太网二层交换基础配置，包括</w:t>
      </w:r>
      <w:r w:rsidRPr="00E41BE3">
        <w:rPr>
          <w:rFonts w:ascii="FZDFS--GBK1-0" w:eastAsia="宋体" w:hAnsi="FZDFS--GBK1-0" w:cs="宋体" w:hint="eastAsia"/>
          <w:color w:val="000000"/>
        </w:rPr>
        <w:t xml:space="preserve"> VLAN</w:t>
      </w:r>
      <w:r w:rsidRPr="00E41BE3">
        <w:rPr>
          <w:rFonts w:ascii="FZDFS--GBK1-0" w:eastAsia="宋体" w:hAnsi="FZDFS--GBK1-0" w:cs="宋体" w:hint="eastAsia"/>
          <w:color w:val="000000"/>
        </w:rPr>
        <w:t>、</w:t>
      </w:r>
      <w:r w:rsidRPr="00E41BE3">
        <w:rPr>
          <w:rFonts w:ascii="FZDFS--GBK1-0" w:eastAsia="宋体" w:hAnsi="FZDFS--GBK1-0" w:cs="宋体" w:hint="eastAsia"/>
          <w:color w:val="000000"/>
        </w:rPr>
        <w:t xml:space="preserve"> Trunk </w:t>
      </w:r>
      <w:r w:rsidRPr="00E41BE3">
        <w:rPr>
          <w:rFonts w:ascii="FZDFS--GBK1-0" w:eastAsia="宋体" w:hAnsi="FZDFS--GBK1-0" w:cs="宋体" w:hint="eastAsia"/>
          <w:color w:val="000000"/>
        </w:rPr>
        <w:t>等。</w:t>
      </w:r>
    </w:p>
    <w:p w14:paraId="3041AE02" w14:textId="77777777" w:rsidR="00E41BE3" w:rsidRPr="00E41BE3" w:rsidRDefault="00E41BE3" w:rsidP="00E41BE3">
      <w:pPr>
        <w:pStyle w:val="a0"/>
        <w:spacing w:before="120" w:after="120"/>
        <w:ind w:leftChars="200" w:left="420" w:firstLine="480"/>
        <w:jc w:val="left"/>
        <w:rPr>
          <w:rFonts w:ascii="FZDFS--GBK1-0" w:eastAsia="宋体" w:hAnsi="FZDFS--GBK1-0" w:cs="宋体" w:hint="eastAsia"/>
          <w:color w:val="000000"/>
        </w:rPr>
      </w:pPr>
      <w:r w:rsidRPr="00E41BE3">
        <w:rPr>
          <w:rFonts w:ascii="FZDFS--GBK1-0" w:eastAsia="宋体" w:hAnsi="FZDFS--GBK1-0" w:cs="宋体" w:hint="eastAsia"/>
          <w:color w:val="000000"/>
        </w:rPr>
        <w:t xml:space="preserve">2. </w:t>
      </w:r>
      <w:r w:rsidRPr="00E41BE3">
        <w:rPr>
          <w:rFonts w:ascii="FZDFS--GBK1-0" w:eastAsia="宋体" w:hAnsi="FZDFS--GBK1-0" w:cs="宋体" w:hint="eastAsia"/>
          <w:color w:val="000000"/>
        </w:rPr>
        <w:t>掌握使用</w:t>
      </w:r>
      <w:r w:rsidRPr="00E41BE3">
        <w:rPr>
          <w:rFonts w:ascii="FZDFS--GBK1-0" w:eastAsia="宋体" w:hAnsi="FZDFS--GBK1-0" w:cs="宋体" w:hint="eastAsia"/>
          <w:color w:val="000000"/>
        </w:rPr>
        <w:t xml:space="preserve"> VLANIF </w:t>
      </w:r>
      <w:r w:rsidRPr="00E41BE3">
        <w:rPr>
          <w:rFonts w:ascii="FZDFS--GBK1-0" w:eastAsia="宋体" w:hAnsi="FZDFS--GBK1-0" w:cs="宋体" w:hint="eastAsia"/>
          <w:color w:val="000000"/>
        </w:rPr>
        <w:t>实现</w:t>
      </w:r>
      <w:r w:rsidRPr="00E41BE3">
        <w:rPr>
          <w:rFonts w:ascii="FZDFS--GBK1-0" w:eastAsia="宋体" w:hAnsi="FZDFS--GBK1-0" w:cs="宋体" w:hint="eastAsia"/>
          <w:color w:val="000000"/>
        </w:rPr>
        <w:t xml:space="preserve"> VLAN </w:t>
      </w:r>
      <w:r w:rsidRPr="00E41BE3">
        <w:rPr>
          <w:rFonts w:ascii="FZDFS--GBK1-0" w:eastAsia="宋体" w:hAnsi="FZDFS--GBK1-0" w:cs="宋体" w:hint="eastAsia"/>
          <w:color w:val="000000"/>
        </w:rPr>
        <w:t>间通信的方法。</w:t>
      </w:r>
    </w:p>
    <w:p w14:paraId="62BD44D0" w14:textId="77777777" w:rsidR="00E41BE3" w:rsidRPr="00E41BE3" w:rsidRDefault="00E41BE3" w:rsidP="00E41BE3">
      <w:pPr>
        <w:pStyle w:val="a0"/>
        <w:spacing w:before="120" w:after="120"/>
        <w:ind w:leftChars="200" w:left="420" w:firstLine="480"/>
        <w:jc w:val="left"/>
        <w:rPr>
          <w:rFonts w:ascii="FZDFS--GBK1-0" w:eastAsia="宋体" w:hAnsi="FZDFS--GBK1-0" w:cs="宋体" w:hint="eastAsia"/>
          <w:color w:val="000000"/>
        </w:rPr>
      </w:pPr>
      <w:r w:rsidRPr="00E41BE3">
        <w:rPr>
          <w:rFonts w:ascii="FZDFS--GBK1-0" w:eastAsia="宋体" w:hAnsi="FZDFS--GBK1-0" w:cs="宋体" w:hint="eastAsia"/>
          <w:color w:val="000000"/>
        </w:rPr>
        <w:t xml:space="preserve">3. </w:t>
      </w:r>
      <w:r w:rsidRPr="00E41BE3">
        <w:rPr>
          <w:rFonts w:ascii="FZDFS--GBK1-0" w:eastAsia="宋体" w:hAnsi="FZDFS--GBK1-0" w:cs="宋体" w:hint="eastAsia"/>
          <w:color w:val="000000"/>
        </w:rPr>
        <w:t>掌握以太网链路聚合的基础配置。</w:t>
      </w:r>
    </w:p>
    <w:p w14:paraId="1205C159" w14:textId="77777777" w:rsidR="00E41BE3" w:rsidRPr="00E41BE3" w:rsidRDefault="00E41BE3" w:rsidP="00E41BE3">
      <w:pPr>
        <w:pStyle w:val="a0"/>
        <w:spacing w:before="120" w:after="120"/>
        <w:ind w:leftChars="200" w:left="420" w:firstLine="480"/>
        <w:jc w:val="left"/>
        <w:rPr>
          <w:rFonts w:ascii="FZDFS--GBK1-0" w:eastAsia="宋体" w:hAnsi="FZDFS--GBK1-0" w:cs="宋体" w:hint="eastAsia"/>
          <w:color w:val="000000"/>
        </w:rPr>
      </w:pPr>
      <w:r w:rsidRPr="00E41BE3">
        <w:rPr>
          <w:rFonts w:ascii="FZDFS--GBK1-0" w:eastAsia="宋体" w:hAnsi="FZDFS--GBK1-0" w:cs="宋体" w:hint="eastAsia"/>
          <w:color w:val="000000"/>
        </w:rPr>
        <w:t xml:space="preserve">4. </w:t>
      </w:r>
      <w:r w:rsidRPr="00E41BE3">
        <w:rPr>
          <w:rFonts w:ascii="FZDFS--GBK1-0" w:eastAsia="宋体" w:hAnsi="FZDFS--GBK1-0" w:cs="宋体" w:hint="eastAsia"/>
          <w:color w:val="000000"/>
        </w:rPr>
        <w:t>掌握</w:t>
      </w:r>
      <w:r w:rsidRPr="00E41BE3">
        <w:rPr>
          <w:rFonts w:ascii="FZDFS--GBK1-0" w:eastAsia="宋体" w:hAnsi="FZDFS--GBK1-0" w:cs="宋体" w:hint="eastAsia"/>
          <w:color w:val="000000"/>
        </w:rPr>
        <w:t xml:space="preserve"> DHCPv6 </w:t>
      </w:r>
      <w:r w:rsidRPr="00E41BE3">
        <w:rPr>
          <w:rFonts w:ascii="FZDFS--GBK1-0" w:eastAsia="宋体" w:hAnsi="FZDFS--GBK1-0" w:cs="宋体" w:hint="eastAsia"/>
          <w:color w:val="000000"/>
        </w:rPr>
        <w:t>及无状态地址自动配置的部署与应用。</w:t>
      </w:r>
    </w:p>
    <w:p w14:paraId="4D622059" w14:textId="01D72863" w:rsidR="00E41BE3" w:rsidRPr="00E41BE3" w:rsidRDefault="00E41BE3" w:rsidP="00E41BE3">
      <w:pPr>
        <w:pStyle w:val="a0"/>
        <w:spacing w:before="120" w:after="120"/>
        <w:ind w:leftChars="429" w:left="901" w:firstLineChars="0" w:firstLine="0"/>
        <w:jc w:val="left"/>
        <w:rPr>
          <w:rFonts w:ascii="FZDFS--GBK1-0" w:eastAsia="宋体" w:hAnsi="FZDFS--GBK1-0" w:cs="宋体" w:hint="eastAsia"/>
          <w:color w:val="000000"/>
        </w:rPr>
      </w:pPr>
      <w:r w:rsidRPr="00E41BE3">
        <w:rPr>
          <w:rFonts w:ascii="FZDFS--GBK1-0" w:eastAsia="宋体" w:hAnsi="FZDFS--GBK1-0" w:cs="宋体" w:hint="eastAsia"/>
          <w:color w:val="000000"/>
        </w:rPr>
        <w:t xml:space="preserve">5. </w:t>
      </w:r>
      <w:r w:rsidRPr="00E41BE3">
        <w:rPr>
          <w:rFonts w:ascii="FZDFS--GBK1-0" w:eastAsia="宋体" w:hAnsi="FZDFS--GBK1-0" w:cs="宋体" w:hint="eastAsia"/>
          <w:color w:val="000000"/>
        </w:rPr>
        <w:t>掌握</w:t>
      </w:r>
      <w:r w:rsidRPr="00E41BE3">
        <w:rPr>
          <w:rFonts w:ascii="FZDFS--GBK1-0" w:eastAsia="宋体" w:hAnsi="FZDFS--GBK1-0" w:cs="宋体" w:hint="eastAsia"/>
          <w:color w:val="000000"/>
        </w:rPr>
        <w:t xml:space="preserve"> OSPFv3 </w:t>
      </w:r>
      <w:r w:rsidRPr="00E41BE3">
        <w:rPr>
          <w:rFonts w:ascii="FZDFS--GBK1-0" w:eastAsia="宋体" w:hAnsi="FZDFS--GBK1-0" w:cs="宋体" w:hint="eastAsia"/>
          <w:color w:val="000000"/>
        </w:rPr>
        <w:t>的配置</w:t>
      </w:r>
    </w:p>
    <w:permEnd w:id="1940210324"/>
    <w:p w14:paraId="6201E05E" w14:textId="77777777" w:rsidR="00361252" w:rsidRDefault="00361252" w:rsidP="00361252">
      <w:pPr>
        <w:pStyle w:val="1"/>
        <w:spacing w:before="240" w:after="240"/>
        <w:rPr>
          <w:rFonts w:hint="eastAsia"/>
        </w:rPr>
      </w:pPr>
      <w:r>
        <w:lastRenderedPageBreak/>
        <w:t>实验环境</w:t>
      </w:r>
    </w:p>
    <w:p w14:paraId="7D09572D" w14:textId="3593B07A" w:rsidR="00361252" w:rsidRDefault="00837297" w:rsidP="00361252">
      <w:pPr>
        <w:pStyle w:val="a0"/>
        <w:spacing w:before="120" w:after="120"/>
        <w:ind w:firstLine="480"/>
      </w:pPr>
      <w:permStart w:id="1038293568" w:edGrp="everyone"/>
      <w:r w:rsidRPr="00837297">
        <w:rPr>
          <w:rFonts w:hint="eastAsia"/>
        </w:rPr>
        <w:t>操作系统：</w:t>
      </w:r>
      <w:r w:rsidRPr="00837297">
        <w:rPr>
          <w:rFonts w:hint="eastAsia"/>
        </w:rPr>
        <w:t>Win11</w:t>
      </w:r>
      <w:r w:rsidR="00E10C5C">
        <w:rPr>
          <w:rFonts w:hint="eastAsia"/>
        </w:rPr>
        <w:t xml:space="preserve"> </w:t>
      </w:r>
      <w:r w:rsidR="00E10C5C">
        <w:t>平台：华为</w:t>
      </w:r>
      <w:proofErr w:type="spellStart"/>
      <w:r w:rsidR="00E10C5C">
        <w:t>eNSP</w:t>
      </w:r>
      <w:proofErr w:type="spellEnd"/>
    </w:p>
    <w:permEnd w:id="1038293568"/>
    <w:p w14:paraId="6A62622A" w14:textId="77777777" w:rsidR="00361252" w:rsidRDefault="00361252" w:rsidP="00361252">
      <w:pPr>
        <w:pStyle w:val="1"/>
        <w:spacing w:before="240" w:after="240"/>
        <w:rPr>
          <w:rFonts w:hint="eastAsia"/>
        </w:rPr>
      </w:pPr>
      <w:r>
        <w:rPr>
          <w:rFonts w:hint="eastAsia"/>
        </w:rPr>
        <w:t>实验结果</w:t>
      </w:r>
    </w:p>
    <w:p w14:paraId="7290002C" w14:textId="77777777" w:rsidR="00740333" w:rsidRDefault="00740333" w:rsidP="00740333">
      <w:pPr>
        <w:pStyle w:val="a0"/>
        <w:numPr>
          <w:ilvl w:val="0"/>
          <w:numId w:val="7"/>
        </w:numPr>
        <w:spacing w:before="120" w:after="120"/>
        <w:ind w:firstLineChars="0"/>
        <w:jc w:val="left"/>
        <w:rPr>
          <w:rFonts w:ascii="FZDFS--GBK1-0" w:eastAsia="宋体" w:hAnsi="FZDFS--GBK1-0" w:cs="宋体" w:hint="eastAsia"/>
          <w:b/>
          <w:bCs/>
          <w:color w:val="000000"/>
        </w:rPr>
      </w:pPr>
      <w:permStart w:id="737480772" w:edGrp="everyone"/>
      <w:r w:rsidRPr="002113C7">
        <w:rPr>
          <w:rFonts w:ascii="FZDFS--GBK1-0" w:eastAsia="宋体" w:hAnsi="FZDFS--GBK1-0" w:cs="宋体" w:hint="eastAsia"/>
          <w:b/>
          <w:bCs/>
          <w:color w:val="000000"/>
        </w:rPr>
        <w:t>构建一个典型的</w:t>
      </w:r>
      <w:r w:rsidRPr="002113C7">
        <w:rPr>
          <w:rFonts w:ascii="FZDFS--GBK1-0" w:eastAsia="宋体" w:hAnsi="FZDFS--GBK1-0" w:cs="宋体" w:hint="eastAsia"/>
          <w:b/>
          <w:bCs/>
          <w:color w:val="000000"/>
        </w:rPr>
        <w:t xml:space="preserve"> IPv6 </w:t>
      </w:r>
      <w:r w:rsidRPr="002113C7">
        <w:rPr>
          <w:rFonts w:ascii="FZDFS--GBK1-0" w:eastAsia="宋体" w:hAnsi="FZDFS--GBK1-0" w:cs="宋体" w:hint="eastAsia"/>
          <w:b/>
          <w:bCs/>
          <w:color w:val="000000"/>
        </w:rPr>
        <w:t>园区网络（无</w:t>
      </w:r>
      <w:r w:rsidRPr="002113C7">
        <w:rPr>
          <w:rFonts w:ascii="FZDFS--GBK1-0" w:eastAsia="宋体" w:hAnsi="FZDFS--GBK1-0" w:cs="宋体" w:hint="eastAsia"/>
          <w:b/>
          <w:bCs/>
          <w:color w:val="000000"/>
        </w:rPr>
        <w:t xml:space="preserve"> FW</w:t>
      </w:r>
      <w:r w:rsidRPr="002113C7">
        <w:rPr>
          <w:rFonts w:ascii="FZDFS--GBK1-0" w:eastAsia="宋体" w:hAnsi="FZDFS--GBK1-0" w:cs="宋体" w:hint="eastAsia"/>
          <w:b/>
          <w:bCs/>
          <w:color w:val="000000"/>
        </w:rPr>
        <w:t>）</w:t>
      </w:r>
    </w:p>
    <w:p w14:paraId="1B70F037" w14:textId="61EAF66F" w:rsidR="00680404" w:rsidRDefault="00680404" w:rsidP="00680404">
      <w:pPr>
        <w:pStyle w:val="a0"/>
        <w:numPr>
          <w:ilvl w:val="0"/>
          <w:numId w:val="8"/>
        </w:numPr>
        <w:spacing w:before="120" w:after="120"/>
        <w:ind w:firstLineChars="0"/>
        <w:jc w:val="left"/>
        <w:rPr>
          <w:rFonts w:ascii="FZDFS--GBK1-0" w:eastAsia="宋体" w:hAnsi="FZDFS--GBK1-0" w:cs="宋体" w:hint="eastAsia"/>
          <w:b/>
          <w:bCs/>
          <w:color w:val="000000"/>
        </w:rPr>
      </w:pPr>
      <w:r>
        <w:rPr>
          <w:rFonts w:ascii="FZDFS--GBK1-0" w:eastAsia="宋体" w:hAnsi="FZDFS--GBK1-0" w:cs="宋体" w:hint="eastAsia"/>
          <w:b/>
          <w:bCs/>
          <w:color w:val="000000"/>
        </w:rPr>
        <w:t>建立拓扑</w:t>
      </w:r>
    </w:p>
    <w:p w14:paraId="00AC7542" w14:textId="04F359FB" w:rsidR="00680404" w:rsidRDefault="00484798" w:rsidP="00680404">
      <w:pPr>
        <w:pStyle w:val="a0"/>
        <w:spacing w:before="120" w:after="120"/>
        <w:ind w:left="1500" w:firstLineChars="0" w:firstLine="0"/>
        <w:jc w:val="left"/>
        <w:rPr>
          <w:rFonts w:ascii="FZDFS--GBK1-0" w:eastAsia="宋体" w:hAnsi="FZDFS--GBK1-0" w:cs="宋体" w:hint="eastAsia"/>
          <w:b/>
          <w:bCs/>
          <w:color w:val="000000"/>
        </w:rPr>
      </w:pPr>
      <w:r w:rsidRPr="00484798">
        <w:rPr>
          <w:rFonts w:ascii="FZDFS--GBK1-0" w:eastAsia="宋体" w:hAnsi="FZDFS--GBK1-0" w:cs="宋体"/>
          <w:b/>
          <w:bCs/>
          <w:noProof/>
          <w:color w:val="000000"/>
        </w:rPr>
        <w:drawing>
          <wp:inline distT="0" distB="0" distL="0" distR="0" wp14:anchorId="06CF957B" wp14:editId="122D5AAE">
            <wp:extent cx="5006340" cy="3241373"/>
            <wp:effectExtent l="0" t="0" r="3810" b="0"/>
            <wp:docPr id="12252405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24057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09590" cy="3243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E27D6" w14:textId="2EA35566" w:rsidR="00680404" w:rsidRDefault="00B049DD" w:rsidP="00680404">
      <w:pPr>
        <w:pStyle w:val="a0"/>
        <w:numPr>
          <w:ilvl w:val="0"/>
          <w:numId w:val="8"/>
        </w:numPr>
        <w:spacing w:before="120" w:after="120"/>
        <w:ind w:firstLineChars="0"/>
        <w:jc w:val="left"/>
        <w:rPr>
          <w:rFonts w:ascii="FZDFS--GBK1-0" w:eastAsia="宋体" w:hAnsi="FZDFS--GBK1-0" w:cs="宋体" w:hint="eastAsia"/>
          <w:b/>
          <w:bCs/>
          <w:color w:val="000000"/>
        </w:rPr>
      </w:pPr>
      <w:r w:rsidRPr="00B049DD">
        <w:rPr>
          <w:rFonts w:ascii="FZDFS--GBK1-0" w:eastAsia="宋体" w:hAnsi="FZDFS--GBK1-0" w:cs="宋体" w:hint="eastAsia"/>
          <w:b/>
          <w:bCs/>
          <w:color w:val="000000"/>
        </w:rPr>
        <w:t>完成汇聚交换机</w:t>
      </w:r>
      <w:r w:rsidRPr="00B049DD">
        <w:rPr>
          <w:rFonts w:ascii="FZDFS--GBK1-0" w:eastAsia="宋体" w:hAnsi="FZDFS--GBK1-0" w:cs="宋体" w:hint="eastAsia"/>
          <w:b/>
          <w:bCs/>
          <w:color w:val="000000"/>
        </w:rPr>
        <w:t>AGG1</w:t>
      </w:r>
      <w:r w:rsidRPr="00B049DD">
        <w:rPr>
          <w:rFonts w:ascii="FZDFS--GBK1-0" w:eastAsia="宋体" w:hAnsi="FZDFS--GBK1-0" w:cs="宋体" w:hint="eastAsia"/>
          <w:b/>
          <w:bCs/>
          <w:color w:val="000000"/>
        </w:rPr>
        <w:t>及其下联交换网络部署</w:t>
      </w:r>
    </w:p>
    <w:p w14:paraId="428FE1D5" w14:textId="26CF3958" w:rsidR="00B049DD" w:rsidRDefault="00DC40B0" w:rsidP="00B049DD">
      <w:pPr>
        <w:pStyle w:val="a0"/>
        <w:spacing w:before="120" w:after="120"/>
        <w:ind w:left="1500" w:firstLineChars="0" w:firstLine="0"/>
        <w:jc w:val="left"/>
        <w:rPr>
          <w:rFonts w:ascii="FZDFS--GBK1-0" w:eastAsia="宋体" w:hAnsi="FZDFS--GBK1-0" w:cs="宋体" w:hint="eastAsia"/>
          <w:b/>
          <w:bCs/>
          <w:color w:val="000000"/>
        </w:rPr>
      </w:pPr>
      <w:r>
        <w:rPr>
          <w:rFonts w:ascii="FZDFS--GBK1-0" w:eastAsia="宋体" w:hAnsi="FZDFS--GBK1-0" w:cs="宋体" w:hint="eastAsia"/>
          <w:b/>
          <w:bCs/>
          <w:color w:val="000000"/>
        </w:rPr>
        <w:lastRenderedPageBreak/>
        <w:t>ACC1</w:t>
      </w:r>
      <w:r>
        <w:rPr>
          <w:rFonts w:ascii="FZDFS--GBK1-0" w:eastAsia="宋体" w:hAnsi="FZDFS--GBK1-0" w:cs="宋体" w:hint="eastAsia"/>
          <w:b/>
          <w:bCs/>
          <w:color w:val="000000"/>
        </w:rPr>
        <w:t>配置：</w:t>
      </w:r>
      <w:r>
        <w:rPr>
          <w:rFonts w:ascii="FZDFS--GBK1-0" w:eastAsia="宋体" w:hAnsi="FZDFS--GBK1-0" w:cs="宋体"/>
          <w:b/>
          <w:bCs/>
          <w:color w:val="000000"/>
        </w:rPr>
        <w:br/>
      </w:r>
      <w:r w:rsidRPr="00DC40B0">
        <w:rPr>
          <w:rFonts w:ascii="FZDFS--GBK1-0" w:eastAsia="宋体" w:hAnsi="FZDFS--GBK1-0" w:cs="宋体"/>
          <w:b/>
          <w:bCs/>
          <w:noProof/>
          <w:color w:val="000000"/>
        </w:rPr>
        <w:drawing>
          <wp:inline distT="0" distB="0" distL="0" distR="0" wp14:anchorId="76D7BA3C" wp14:editId="34BD3C2C">
            <wp:extent cx="3939908" cy="4838700"/>
            <wp:effectExtent l="0" t="0" r="3810" b="0"/>
            <wp:docPr id="1628402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84028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41422" cy="484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378AC" w14:textId="2B35157B" w:rsidR="00465461" w:rsidRDefault="00465461" w:rsidP="00465461">
      <w:pPr>
        <w:pStyle w:val="a0"/>
        <w:spacing w:before="120" w:after="120"/>
        <w:ind w:left="1500" w:firstLineChars="0" w:firstLine="0"/>
        <w:jc w:val="left"/>
        <w:rPr>
          <w:rFonts w:ascii="FZDFS--GBK1-0" w:eastAsia="宋体" w:hAnsi="FZDFS--GBK1-0" w:cs="宋体" w:hint="eastAsia"/>
          <w:b/>
          <w:bCs/>
          <w:color w:val="000000"/>
        </w:rPr>
      </w:pPr>
      <w:r>
        <w:rPr>
          <w:rFonts w:ascii="FZDFS--GBK1-0" w:eastAsia="宋体" w:hAnsi="FZDFS--GBK1-0" w:cs="宋体" w:hint="eastAsia"/>
          <w:b/>
          <w:bCs/>
          <w:color w:val="000000"/>
        </w:rPr>
        <w:t>AGG1</w:t>
      </w:r>
      <w:r>
        <w:rPr>
          <w:rFonts w:ascii="FZDFS--GBK1-0" w:eastAsia="宋体" w:hAnsi="FZDFS--GBK1-0" w:cs="宋体" w:hint="eastAsia"/>
          <w:b/>
          <w:bCs/>
          <w:color w:val="000000"/>
        </w:rPr>
        <w:t>配置：</w:t>
      </w:r>
    </w:p>
    <w:p w14:paraId="61BE7276" w14:textId="077CDDF8" w:rsidR="00465461" w:rsidRDefault="006B3745" w:rsidP="00465461">
      <w:pPr>
        <w:pStyle w:val="a0"/>
        <w:spacing w:before="120" w:after="120"/>
        <w:ind w:left="1500" w:firstLineChars="0" w:firstLine="0"/>
        <w:jc w:val="left"/>
        <w:rPr>
          <w:rFonts w:ascii="FZDFS--GBK1-0" w:eastAsia="宋体" w:hAnsi="FZDFS--GBK1-0" w:cs="宋体" w:hint="eastAsia"/>
          <w:b/>
          <w:bCs/>
          <w:color w:val="000000"/>
        </w:rPr>
      </w:pPr>
      <w:r w:rsidRPr="006B3745">
        <w:rPr>
          <w:rFonts w:ascii="FZDFS--GBK1-0" w:eastAsia="宋体" w:hAnsi="FZDFS--GBK1-0" w:cs="宋体"/>
          <w:b/>
          <w:bCs/>
          <w:noProof/>
          <w:color w:val="000000"/>
        </w:rPr>
        <w:lastRenderedPageBreak/>
        <w:drawing>
          <wp:inline distT="0" distB="0" distL="0" distR="0" wp14:anchorId="5C5C25E5" wp14:editId="19676B93">
            <wp:extent cx="3910385" cy="6301740"/>
            <wp:effectExtent l="0" t="0" r="0" b="3810"/>
            <wp:docPr id="3451197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11971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912440" cy="6305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6C229" w14:textId="67E6B892" w:rsidR="006B3745" w:rsidRDefault="006B3745" w:rsidP="00465461">
      <w:pPr>
        <w:pStyle w:val="a0"/>
        <w:spacing w:before="120" w:after="120"/>
        <w:ind w:left="1500" w:firstLineChars="0" w:firstLine="0"/>
        <w:jc w:val="left"/>
        <w:rPr>
          <w:rFonts w:ascii="FZDFS--GBK1-0" w:eastAsia="宋体" w:hAnsi="FZDFS--GBK1-0" w:cs="宋体" w:hint="eastAsia"/>
          <w:b/>
          <w:bCs/>
          <w:color w:val="000000"/>
        </w:rPr>
      </w:pPr>
      <w:r w:rsidRPr="006B3745">
        <w:rPr>
          <w:rFonts w:ascii="FZDFS--GBK1-0" w:eastAsia="宋体" w:hAnsi="FZDFS--GBK1-0" w:cs="宋体"/>
          <w:b/>
          <w:bCs/>
          <w:noProof/>
          <w:color w:val="000000"/>
        </w:rPr>
        <w:drawing>
          <wp:inline distT="0" distB="0" distL="0" distR="0" wp14:anchorId="3CDB0E42" wp14:editId="4221683C">
            <wp:extent cx="3915943" cy="1097280"/>
            <wp:effectExtent l="0" t="0" r="8890" b="7620"/>
            <wp:docPr id="13336591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365910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923274" cy="1099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3979">
        <w:rPr>
          <w:rFonts w:ascii="FZDFS--GBK1-0" w:eastAsia="宋体" w:hAnsi="FZDFS--GBK1-0" w:cs="宋体"/>
          <w:b/>
          <w:bCs/>
          <w:color w:val="000000"/>
        </w:rPr>
        <w:br/>
      </w:r>
      <w:r w:rsidR="00F83979" w:rsidRPr="00F83979">
        <w:rPr>
          <w:rFonts w:ascii="FZDFS--GBK1-0" w:eastAsia="宋体" w:hAnsi="FZDFS--GBK1-0" w:cs="宋体" w:hint="eastAsia"/>
          <w:b/>
          <w:bCs/>
          <w:color w:val="000000"/>
        </w:rPr>
        <w:t>在</w:t>
      </w:r>
      <w:r w:rsidR="00F83979" w:rsidRPr="00F83979">
        <w:rPr>
          <w:rFonts w:ascii="FZDFS--GBK1-0" w:eastAsia="宋体" w:hAnsi="FZDFS--GBK1-0" w:cs="宋体" w:hint="eastAsia"/>
          <w:b/>
          <w:bCs/>
          <w:color w:val="000000"/>
        </w:rPr>
        <w:t xml:space="preserve"> DHCP Server </w:t>
      </w:r>
      <w:r w:rsidR="00F83979" w:rsidRPr="00F83979">
        <w:rPr>
          <w:rFonts w:ascii="FZDFS--GBK1-0" w:eastAsia="宋体" w:hAnsi="FZDFS--GBK1-0" w:cs="宋体" w:hint="eastAsia"/>
          <w:b/>
          <w:bCs/>
          <w:color w:val="000000"/>
        </w:rPr>
        <w:t>上部署</w:t>
      </w:r>
      <w:r w:rsidR="00F83979" w:rsidRPr="00F83979">
        <w:rPr>
          <w:rFonts w:ascii="FZDFS--GBK1-0" w:eastAsia="宋体" w:hAnsi="FZDFS--GBK1-0" w:cs="宋体" w:hint="eastAsia"/>
          <w:b/>
          <w:bCs/>
          <w:color w:val="000000"/>
        </w:rPr>
        <w:t xml:space="preserve"> DHCPv6 </w:t>
      </w:r>
      <w:r w:rsidR="00F83979" w:rsidRPr="00F83979">
        <w:rPr>
          <w:rFonts w:ascii="FZDFS--GBK1-0" w:eastAsia="宋体" w:hAnsi="FZDFS--GBK1-0" w:cs="宋体" w:hint="eastAsia"/>
          <w:b/>
          <w:bCs/>
          <w:color w:val="000000"/>
        </w:rPr>
        <w:t>服务</w:t>
      </w:r>
      <w:r w:rsidR="002A18AA">
        <w:rPr>
          <w:rFonts w:ascii="FZDFS--GBK1-0" w:eastAsia="宋体" w:hAnsi="FZDFS--GBK1-0" w:cs="宋体" w:hint="eastAsia"/>
          <w:b/>
          <w:bCs/>
          <w:color w:val="000000"/>
        </w:rPr>
        <w:t>：</w:t>
      </w:r>
    </w:p>
    <w:p w14:paraId="51102BC7" w14:textId="24F7EC4F" w:rsidR="002A18AA" w:rsidRDefault="002A18AA" w:rsidP="00465461">
      <w:pPr>
        <w:pStyle w:val="a0"/>
        <w:spacing w:before="120" w:after="120"/>
        <w:ind w:left="1500" w:firstLineChars="0" w:firstLine="0"/>
        <w:jc w:val="left"/>
        <w:rPr>
          <w:rFonts w:ascii="FZDFS--GBK1-0" w:eastAsia="宋体" w:hAnsi="FZDFS--GBK1-0" w:cs="宋体" w:hint="eastAsia"/>
          <w:b/>
          <w:bCs/>
          <w:color w:val="000000"/>
        </w:rPr>
      </w:pPr>
      <w:r w:rsidRPr="002A18AA">
        <w:rPr>
          <w:rFonts w:ascii="FZDFS--GBK1-0" w:eastAsia="宋体" w:hAnsi="FZDFS--GBK1-0" w:cs="宋体"/>
          <w:b/>
          <w:bCs/>
          <w:noProof/>
          <w:color w:val="000000"/>
        </w:rPr>
        <w:lastRenderedPageBreak/>
        <w:drawing>
          <wp:inline distT="0" distB="0" distL="0" distR="0" wp14:anchorId="563155C2" wp14:editId="55EBCE20">
            <wp:extent cx="5184635" cy="3916680"/>
            <wp:effectExtent l="0" t="0" r="0" b="7620"/>
            <wp:docPr id="15152358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23587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86195" cy="3917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99533" w14:textId="48F9D23C" w:rsidR="005F0802" w:rsidRDefault="005F0802" w:rsidP="005F0802">
      <w:pPr>
        <w:pStyle w:val="a0"/>
        <w:spacing w:before="120" w:after="120"/>
        <w:ind w:left="1500" w:firstLineChars="0" w:firstLine="0"/>
        <w:jc w:val="left"/>
        <w:rPr>
          <w:rFonts w:ascii="FZDFS--GBK1-0" w:eastAsia="宋体" w:hAnsi="FZDFS--GBK1-0" w:cs="宋体" w:hint="eastAsia"/>
          <w:b/>
          <w:bCs/>
          <w:color w:val="000000"/>
        </w:rPr>
      </w:pPr>
      <w:r>
        <w:rPr>
          <w:rFonts w:ascii="FZDFS--GBK1-0" w:eastAsia="宋体" w:hAnsi="FZDFS--GBK1-0" w:cs="宋体" w:hint="eastAsia"/>
          <w:b/>
          <w:bCs/>
          <w:color w:val="000000"/>
        </w:rPr>
        <w:t>PC</w:t>
      </w:r>
      <w:r>
        <w:rPr>
          <w:rFonts w:ascii="FZDFS--GBK1-0" w:eastAsia="宋体" w:hAnsi="FZDFS--GBK1-0" w:cs="宋体" w:hint="eastAsia"/>
          <w:b/>
          <w:bCs/>
          <w:color w:val="000000"/>
        </w:rPr>
        <w:t>配置：</w:t>
      </w:r>
    </w:p>
    <w:p w14:paraId="17E0F667" w14:textId="072FA7DC" w:rsidR="005F0802" w:rsidRDefault="00E76A1E" w:rsidP="005F0802">
      <w:pPr>
        <w:pStyle w:val="a0"/>
        <w:spacing w:before="120" w:after="120"/>
        <w:ind w:left="1500" w:firstLineChars="0" w:firstLine="0"/>
        <w:jc w:val="left"/>
        <w:rPr>
          <w:rFonts w:ascii="FZDFS--GBK1-0" w:eastAsia="MS Mincho" w:hAnsi="FZDFS--GBK1-0" w:cs="宋体" w:hint="eastAsia"/>
          <w:b/>
          <w:bCs/>
          <w:color w:val="000000"/>
          <w:lang w:eastAsia="ja-JP"/>
        </w:rPr>
      </w:pPr>
      <w:r w:rsidRPr="00E76A1E">
        <w:rPr>
          <w:rFonts w:ascii="FZDFS--GBK1-0" w:eastAsia="MS Mincho" w:hAnsi="FZDFS--GBK1-0" w:cs="宋体"/>
          <w:b/>
          <w:bCs/>
          <w:noProof/>
          <w:color w:val="000000"/>
          <w:lang w:eastAsia="ja-JP"/>
        </w:rPr>
        <w:drawing>
          <wp:inline distT="0" distB="0" distL="0" distR="0" wp14:anchorId="4A476648" wp14:editId="622ED332">
            <wp:extent cx="4754880" cy="3244765"/>
            <wp:effectExtent l="0" t="0" r="7620" b="0"/>
            <wp:docPr id="13353039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30399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56327" cy="3245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657AD" w14:textId="2647F105" w:rsidR="00E76A1E" w:rsidRDefault="0018236A" w:rsidP="005F0802">
      <w:pPr>
        <w:pStyle w:val="a0"/>
        <w:spacing w:before="120" w:after="120"/>
        <w:ind w:left="1500" w:firstLineChars="0" w:firstLine="0"/>
        <w:jc w:val="left"/>
        <w:rPr>
          <w:rFonts w:ascii="FZDFS--GBK1-0" w:hAnsi="FZDFS--GBK1-0" w:cs="宋体" w:hint="eastAsia"/>
          <w:b/>
          <w:bCs/>
          <w:color w:val="000000"/>
        </w:rPr>
      </w:pPr>
      <w:r w:rsidRPr="0018236A">
        <w:rPr>
          <w:rFonts w:ascii="FZDFS--GBK1-0" w:hAnsi="FZDFS--GBK1-0" w:cs="宋体"/>
          <w:b/>
          <w:bCs/>
          <w:noProof/>
          <w:color w:val="000000"/>
        </w:rPr>
        <w:lastRenderedPageBreak/>
        <w:drawing>
          <wp:inline distT="0" distB="0" distL="0" distR="0" wp14:anchorId="30F62528" wp14:editId="041CEF5E">
            <wp:extent cx="5114188" cy="3489960"/>
            <wp:effectExtent l="0" t="0" r="0" b="0"/>
            <wp:docPr id="15878083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780830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15149" cy="3490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0C950" w14:textId="312D4ABF" w:rsidR="00B85A88" w:rsidRDefault="00B85A88" w:rsidP="005F0802">
      <w:pPr>
        <w:pStyle w:val="a0"/>
        <w:spacing w:before="120" w:after="120"/>
        <w:ind w:left="1500" w:firstLineChars="0" w:firstLine="0"/>
        <w:jc w:val="left"/>
        <w:rPr>
          <w:rFonts w:ascii="FZDFS--GBK1-0" w:hAnsi="FZDFS--GBK1-0" w:cs="宋体" w:hint="eastAsia"/>
          <w:b/>
          <w:bCs/>
          <w:color w:val="000000"/>
        </w:rPr>
      </w:pPr>
      <w:r>
        <w:rPr>
          <w:rFonts w:ascii="FZDFS--GBK1-0" w:hAnsi="FZDFS--GBK1-0" w:cs="宋体" w:hint="eastAsia"/>
          <w:b/>
          <w:bCs/>
          <w:color w:val="000000"/>
        </w:rPr>
        <w:t>测试</w:t>
      </w:r>
      <w:proofErr w:type="spellStart"/>
      <w:r>
        <w:rPr>
          <w:rFonts w:ascii="FZDFS--GBK1-0" w:hAnsi="FZDFS--GBK1-0" w:cs="宋体" w:hint="eastAsia"/>
          <w:b/>
          <w:bCs/>
          <w:color w:val="000000"/>
        </w:rPr>
        <w:t>dhcp</w:t>
      </w:r>
      <w:proofErr w:type="spellEnd"/>
      <w:r>
        <w:rPr>
          <w:rFonts w:ascii="FZDFS--GBK1-0" w:hAnsi="FZDFS--GBK1-0" w:cs="宋体" w:hint="eastAsia"/>
          <w:b/>
          <w:bCs/>
          <w:color w:val="000000"/>
        </w:rPr>
        <w:t>和</w:t>
      </w:r>
      <w:r>
        <w:rPr>
          <w:rFonts w:ascii="FZDFS--GBK1-0" w:hAnsi="FZDFS--GBK1-0" w:cs="宋体" w:hint="eastAsia"/>
          <w:b/>
          <w:bCs/>
          <w:color w:val="000000"/>
        </w:rPr>
        <w:t>ping</w:t>
      </w:r>
      <w:r>
        <w:rPr>
          <w:rFonts w:ascii="FZDFS--GBK1-0" w:hAnsi="FZDFS--GBK1-0" w:cs="宋体" w:hint="eastAsia"/>
          <w:b/>
          <w:bCs/>
          <w:color w:val="000000"/>
        </w:rPr>
        <w:t>连接</w:t>
      </w:r>
    </w:p>
    <w:p w14:paraId="5425CBB6" w14:textId="54B68B54" w:rsidR="0018236A" w:rsidRPr="0018236A" w:rsidRDefault="00B85A88" w:rsidP="005F0802">
      <w:pPr>
        <w:pStyle w:val="a0"/>
        <w:spacing w:before="120" w:after="120"/>
        <w:ind w:left="1500" w:firstLineChars="0" w:firstLine="0"/>
        <w:jc w:val="left"/>
        <w:rPr>
          <w:rFonts w:ascii="FZDFS--GBK1-0" w:hAnsi="FZDFS--GBK1-0" w:cs="宋体" w:hint="eastAsia"/>
          <w:b/>
          <w:bCs/>
          <w:color w:val="000000"/>
        </w:rPr>
      </w:pPr>
      <w:r w:rsidRPr="00B85A88">
        <w:rPr>
          <w:rFonts w:ascii="FZDFS--GBK1-0" w:hAnsi="FZDFS--GBK1-0" w:cs="宋体"/>
          <w:b/>
          <w:bCs/>
          <w:noProof/>
          <w:color w:val="000000"/>
        </w:rPr>
        <w:drawing>
          <wp:inline distT="0" distB="0" distL="0" distR="0" wp14:anchorId="7A0C005C" wp14:editId="3021E605">
            <wp:extent cx="4853940" cy="4012366"/>
            <wp:effectExtent l="0" t="0" r="3810" b="7620"/>
            <wp:docPr id="18335870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58700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55613" cy="4013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EDD9D" w14:textId="6BDA7552" w:rsidR="00B049DD" w:rsidRDefault="00A67133" w:rsidP="00680404">
      <w:pPr>
        <w:pStyle w:val="a0"/>
        <w:numPr>
          <w:ilvl w:val="0"/>
          <w:numId w:val="8"/>
        </w:numPr>
        <w:spacing w:before="120" w:after="120"/>
        <w:ind w:firstLineChars="0"/>
        <w:jc w:val="left"/>
        <w:rPr>
          <w:rFonts w:ascii="FZDFS--GBK1-0" w:eastAsia="宋体" w:hAnsi="FZDFS--GBK1-0" w:cs="宋体" w:hint="eastAsia"/>
          <w:b/>
          <w:bCs/>
          <w:color w:val="000000"/>
        </w:rPr>
      </w:pPr>
      <w:r w:rsidRPr="00A67133">
        <w:rPr>
          <w:rFonts w:ascii="FZDFS--GBK1-0" w:eastAsia="宋体" w:hAnsi="FZDFS--GBK1-0" w:cs="宋体" w:hint="eastAsia"/>
          <w:b/>
          <w:bCs/>
          <w:color w:val="000000"/>
        </w:rPr>
        <w:lastRenderedPageBreak/>
        <w:t>完成汇聚交换机</w:t>
      </w:r>
      <w:r w:rsidRPr="00A67133">
        <w:rPr>
          <w:rFonts w:ascii="FZDFS--GBK1-0" w:eastAsia="宋体" w:hAnsi="FZDFS--GBK1-0" w:cs="宋体" w:hint="eastAsia"/>
          <w:b/>
          <w:bCs/>
          <w:color w:val="000000"/>
        </w:rPr>
        <w:t>AGG2</w:t>
      </w:r>
      <w:r w:rsidRPr="00A67133">
        <w:rPr>
          <w:rFonts w:ascii="FZDFS--GBK1-0" w:eastAsia="宋体" w:hAnsi="FZDFS--GBK1-0" w:cs="宋体" w:hint="eastAsia"/>
          <w:b/>
          <w:bCs/>
          <w:color w:val="000000"/>
        </w:rPr>
        <w:t>及其下联交换网络部署</w:t>
      </w:r>
    </w:p>
    <w:p w14:paraId="5BD9A84B" w14:textId="01002987" w:rsidR="00A67133" w:rsidRDefault="000B28BD" w:rsidP="00A67133">
      <w:pPr>
        <w:pStyle w:val="a0"/>
        <w:spacing w:before="120" w:after="120"/>
        <w:ind w:left="1500" w:firstLineChars="0" w:firstLine="0"/>
        <w:jc w:val="left"/>
        <w:rPr>
          <w:rFonts w:ascii="FZDFS--GBK1-0" w:eastAsia="宋体" w:hAnsi="FZDFS--GBK1-0" w:cs="宋体" w:hint="eastAsia"/>
          <w:b/>
          <w:bCs/>
          <w:color w:val="000000"/>
        </w:rPr>
      </w:pPr>
      <w:r>
        <w:rPr>
          <w:rFonts w:ascii="FZDFS--GBK1-0" w:eastAsia="宋体" w:hAnsi="FZDFS--GBK1-0" w:cs="宋体" w:hint="eastAsia"/>
          <w:b/>
          <w:bCs/>
          <w:color w:val="000000"/>
        </w:rPr>
        <w:t>ACC2</w:t>
      </w:r>
      <w:r>
        <w:rPr>
          <w:rFonts w:ascii="FZDFS--GBK1-0" w:eastAsia="宋体" w:hAnsi="FZDFS--GBK1-0" w:cs="宋体" w:hint="eastAsia"/>
          <w:b/>
          <w:bCs/>
          <w:color w:val="000000"/>
        </w:rPr>
        <w:t>配置：</w:t>
      </w:r>
    </w:p>
    <w:p w14:paraId="59A4F1E8" w14:textId="12CC9E79" w:rsidR="000B28BD" w:rsidRDefault="00F30713" w:rsidP="00A67133">
      <w:pPr>
        <w:pStyle w:val="a0"/>
        <w:spacing w:before="120" w:after="120"/>
        <w:ind w:left="1500" w:firstLineChars="0" w:firstLine="0"/>
        <w:jc w:val="left"/>
        <w:rPr>
          <w:rFonts w:ascii="FZDFS--GBK1-0" w:eastAsia="宋体" w:hAnsi="FZDFS--GBK1-0" w:cs="宋体" w:hint="eastAsia"/>
          <w:b/>
          <w:bCs/>
          <w:color w:val="000000"/>
        </w:rPr>
      </w:pPr>
      <w:r w:rsidRPr="00F30713">
        <w:rPr>
          <w:rFonts w:ascii="FZDFS--GBK1-0" w:eastAsia="宋体" w:hAnsi="FZDFS--GBK1-0" w:cs="宋体"/>
          <w:b/>
          <w:bCs/>
          <w:noProof/>
          <w:color w:val="000000"/>
        </w:rPr>
        <w:drawing>
          <wp:inline distT="0" distB="0" distL="0" distR="0" wp14:anchorId="4EE83D01" wp14:editId="26612821">
            <wp:extent cx="4353311" cy="5311140"/>
            <wp:effectExtent l="0" t="0" r="9525" b="3810"/>
            <wp:docPr id="9210650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06501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54059" cy="531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5EF59" w14:textId="662BA3B8" w:rsidR="00F30713" w:rsidRDefault="00F30713" w:rsidP="00A67133">
      <w:pPr>
        <w:pStyle w:val="a0"/>
        <w:spacing w:before="120" w:after="120"/>
        <w:ind w:left="1500" w:firstLineChars="0" w:firstLine="0"/>
        <w:jc w:val="left"/>
        <w:rPr>
          <w:rFonts w:ascii="FZDFS--GBK1-0" w:eastAsia="宋体" w:hAnsi="FZDFS--GBK1-0" w:cs="宋体" w:hint="eastAsia"/>
          <w:b/>
          <w:bCs/>
          <w:color w:val="000000"/>
        </w:rPr>
      </w:pPr>
      <w:r>
        <w:rPr>
          <w:rFonts w:ascii="FZDFS--GBK1-0" w:eastAsia="宋体" w:hAnsi="FZDFS--GBK1-0" w:cs="宋体" w:hint="eastAsia"/>
          <w:b/>
          <w:bCs/>
          <w:color w:val="000000"/>
        </w:rPr>
        <w:t>AGG2</w:t>
      </w:r>
      <w:r>
        <w:rPr>
          <w:rFonts w:ascii="FZDFS--GBK1-0" w:eastAsia="宋体" w:hAnsi="FZDFS--GBK1-0" w:cs="宋体" w:hint="eastAsia"/>
          <w:b/>
          <w:bCs/>
          <w:color w:val="000000"/>
        </w:rPr>
        <w:t>配置：</w:t>
      </w:r>
    </w:p>
    <w:p w14:paraId="0735CE34" w14:textId="4A607A07" w:rsidR="00F30713" w:rsidRDefault="00385698" w:rsidP="00A67133">
      <w:pPr>
        <w:pStyle w:val="a0"/>
        <w:spacing w:before="120" w:after="120"/>
        <w:ind w:left="1500" w:firstLineChars="0" w:firstLine="0"/>
        <w:jc w:val="left"/>
        <w:rPr>
          <w:rFonts w:ascii="FZDFS--GBK1-0" w:eastAsia="宋体" w:hAnsi="FZDFS--GBK1-0" w:cs="宋体" w:hint="eastAsia"/>
          <w:b/>
          <w:bCs/>
          <w:color w:val="000000"/>
        </w:rPr>
      </w:pPr>
      <w:r w:rsidRPr="00385698">
        <w:rPr>
          <w:rFonts w:ascii="FZDFS--GBK1-0" w:eastAsia="宋体" w:hAnsi="FZDFS--GBK1-0" w:cs="宋体"/>
          <w:b/>
          <w:bCs/>
          <w:noProof/>
          <w:color w:val="000000"/>
        </w:rPr>
        <w:lastRenderedPageBreak/>
        <w:drawing>
          <wp:inline distT="0" distB="0" distL="0" distR="0" wp14:anchorId="72362965" wp14:editId="59F97CDE">
            <wp:extent cx="4442460" cy="5137109"/>
            <wp:effectExtent l="0" t="0" r="0" b="6985"/>
            <wp:docPr id="8814796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47962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45760" cy="5140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A03F6" w14:textId="11C525E5" w:rsidR="00385698" w:rsidRDefault="00E25EAD" w:rsidP="00A67133">
      <w:pPr>
        <w:pStyle w:val="a0"/>
        <w:spacing w:before="120" w:after="120"/>
        <w:ind w:left="1500" w:firstLineChars="0" w:firstLine="0"/>
        <w:jc w:val="left"/>
        <w:rPr>
          <w:rFonts w:ascii="FZDFS--GBK1-0" w:eastAsia="宋体" w:hAnsi="FZDFS--GBK1-0" w:cs="宋体" w:hint="eastAsia"/>
          <w:b/>
          <w:bCs/>
          <w:color w:val="000000"/>
        </w:rPr>
      </w:pPr>
      <w:r>
        <w:rPr>
          <w:rFonts w:ascii="FZDFS--GBK1-0" w:eastAsia="宋体" w:hAnsi="FZDFS--GBK1-0" w:cs="宋体" w:hint="eastAsia"/>
          <w:b/>
          <w:bCs/>
          <w:color w:val="000000"/>
        </w:rPr>
        <w:t>Device</w:t>
      </w:r>
      <w:r>
        <w:rPr>
          <w:rFonts w:ascii="FZDFS--GBK1-0" w:eastAsia="宋体" w:hAnsi="FZDFS--GBK1-0" w:cs="宋体" w:hint="eastAsia"/>
          <w:b/>
          <w:bCs/>
          <w:color w:val="000000"/>
        </w:rPr>
        <w:t>配置：</w:t>
      </w:r>
    </w:p>
    <w:p w14:paraId="1443AC63" w14:textId="52EC5D78" w:rsidR="00E25EAD" w:rsidRDefault="002753D8" w:rsidP="00A67133">
      <w:pPr>
        <w:pStyle w:val="a0"/>
        <w:spacing w:before="120" w:after="120"/>
        <w:ind w:left="1500" w:firstLineChars="0" w:firstLine="0"/>
        <w:jc w:val="left"/>
        <w:rPr>
          <w:rFonts w:ascii="FZDFS--GBK1-0" w:eastAsia="宋体" w:hAnsi="FZDFS--GBK1-0" w:cs="宋体" w:hint="eastAsia"/>
          <w:b/>
          <w:bCs/>
          <w:color w:val="000000"/>
        </w:rPr>
      </w:pPr>
      <w:r w:rsidRPr="002753D8">
        <w:rPr>
          <w:rFonts w:ascii="FZDFS--GBK1-0" w:eastAsia="宋体" w:hAnsi="FZDFS--GBK1-0" w:cs="宋体"/>
          <w:b/>
          <w:bCs/>
          <w:noProof/>
          <w:color w:val="000000"/>
        </w:rPr>
        <w:drawing>
          <wp:inline distT="0" distB="0" distL="0" distR="0" wp14:anchorId="50CA9717" wp14:editId="1F9D3471">
            <wp:extent cx="3970020" cy="1362856"/>
            <wp:effectExtent l="0" t="0" r="0" b="8890"/>
            <wp:docPr id="13924315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43159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980088" cy="1366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5AEF1" w14:textId="00C2D890" w:rsidR="002753D8" w:rsidRDefault="005916E1" w:rsidP="00A67133">
      <w:pPr>
        <w:pStyle w:val="a0"/>
        <w:spacing w:before="120" w:after="120"/>
        <w:ind w:left="1500" w:firstLineChars="0" w:firstLine="0"/>
        <w:jc w:val="left"/>
        <w:rPr>
          <w:rFonts w:ascii="FZDFS--GBK1-0" w:eastAsia="宋体" w:hAnsi="FZDFS--GBK1-0" w:cs="宋体" w:hint="eastAsia"/>
          <w:b/>
          <w:bCs/>
          <w:color w:val="000000"/>
        </w:rPr>
      </w:pPr>
      <w:r w:rsidRPr="005916E1">
        <w:rPr>
          <w:rFonts w:ascii="FZDFS--GBK1-0" w:eastAsia="宋体" w:hAnsi="FZDFS--GBK1-0" w:cs="宋体"/>
          <w:b/>
          <w:bCs/>
          <w:noProof/>
          <w:color w:val="000000"/>
        </w:rPr>
        <w:lastRenderedPageBreak/>
        <w:drawing>
          <wp:inline distT="0" distB="0" distL="0" distR="0" wp14:anchorId="4DFABAC4" wp14:editId="4515B723">
            <wp:extent cx="4221480" cy="1169212"/>
            <wp:effectExtent l="0" t="0" r="7620" b="0"/>
            <wp:docPr id="16159432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94321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35426" cy="117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1BAF2" w14:textId="113A4081" w:rsidR="008E1339" w:rsidRDefault="008E1339" w:rsidP="00A67133">
      <w:pPr>
        <w:pStyle w:val="a0"/>
        <w:spacing w:before="120" w:after="120"/>
        <w:ind w:left="1500" w:firstLineChars="0" w:firstLine="0"/>
        <w:jc w:val="left"/>
        <w:rPr>
          <w:rFonts w:ascii="FZDFS--GBK1-0" w:eastAsia="宋体" w:hAnsi="FZDFS--GBK1-0" w:cs="宋体" w:hint="eastAsia"/>
          <w:b/>
          <w:bCs/>
          <w:color w:val="000000"/>
        </w:rPr>
      </w:pPr>
      <w:r>
        <w:rPr>
          <w:rFonts w:ascii="FZDFS--GBK1-0" w:eastAsia="宋体" w:hAnsi="FZDFS--GBK1-0" w:cs="宋体" w:hint="eastAsia"/>
          <w:b/>
          <w:bCs/>
          <w:color w:val="000000"/>
        </w:rPr>
        <w:t>Device2</w:t>
      </w:r>
      <w:r>
        <w:rPr>
          <w:rFonts w:ascii="FZDFS--GBK1-0" w:eastAsia="宋体" w:hAnsi="FZDFS--GBK1-0" w:cs="宋体" w:hint="eastAsia"/>
          <w:b/>
          <w:bCs/>
          <w:color w:val="000000"/>
        </w:rPr>
        <w:t>可以</w:t>
      </w:r>
      <w:r>
        <w:rPr>
          <w:rFonts w:ascii="FZDFS--GBK1-0" w:eastAsia="宋体" w:hAnsi="FZDFS--GBK1-0" w:cs="宋体" w:hint="eastAsia"/>
          <w:b/>
          <w:bCs/>
          <w:color w:val="000000"/>
        </w:rPr>
        <w:t>ping</w:t>
      </w:r>
      <w:r>
        <w:rPr>
          <w:rFonts w:ascii="FZDFS--GBK1-0" w:eastAsia="宋体" w:hAnsi="FZDFS--GBK1-0" w:cs="宋体" w:hint="eastAsia"/>
          <w:b/>
          <w:bCs/>
          <w:color w:val="000000"/>
        </w:rPr>
        <w:t>通</w:t>
      </w:r>
      <w:r>
        <w:rPr>
          <w:rFonts w:ascii="FZDFS--GBK1-0" w:eastAsia="宋体" w:hAnsi="FZDFS--GBK1-0" w:cs="宋体" w:hint="eastAsia"/>
          <w:b/>
          <w:bCs/>
          <w:color w:val="000000"/>
        </w:rPr>
        <w:t>Device1</w:t>
      </w:r>
    </w:p>
    <w:p w14:paraId="7DD7EF8F" w14:textId="0FBD9D91" w:rsidR="008E1339" w:rsidRDefault="008E1339" w:rsidP="00A67133">
      <w:pPr>
        <w:pStyle w:val="a0"/>
        <w:spacing w:before="120" w:after="120"/>
        <w:ind w:left="1500" w:firstLineChars="0" w:firstLine="0"/>
        <w:jc w:val="left"/>
        <w:rPr>
          <w:rFonts w:ascii="FZDFS--GBK1-0" w:eastAsia="宋体" w:hAnsi="FZDFS--GBK1-0" w:cs="宋体" w:hint="eastAsia"/>
          <w:b/>
          <w:bCs/>
          <w:color w:val="000000"/>
        </w:rPr>
      </w:pPr>
      <w:r w:rsidRPr="008E1339">
        <w:rPr>
          <w:rFonts w:ascii="FZDFS--GBK1-0" w:eastAsia="宋体" w:hAnsi="FZDFS--GBK1-0" w:cs="宋体"/>
          <w:b/>
          <w:bCs/>
          <w:noProof/>
          <w:color w:val="000000"/>
        </w:rPr>
        <w:drawing>
          <wp:inline distT="0" distB="0" distL="0" distR="0" wp14:anchorId="78529040" wp14:editId="54079E03">
            <wp:extent cx="4488180" cy="3059131"/>
            <wp:effectExtent l="0" t="0" r="7620" b="8255"/>
            <wp:docPr id="15540779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07791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490581" cy="3060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05368" w14:textId="26EEA04C" w:rsidR="00A67133" w:rsidRDefault="00030B70" w:rsidP="00680404">
      <w:pPr>
        <w:pStyle w:val="a0"/>
        <w:numPr>
          <w:ilvl w:val="0"/>
          <w:numId w:val="8"/>
        </w:numPr>
        <w:spacing w:before="120" w:after="120"/>
        <w:ind w:firstLineChars="0"/>
        <w:jc w:val="left"/>
        <w:rPr>
          <w:rFonts w:ascii="FZDFS--GBK1-0" w:eastAsia="宋体" w:hAnsi="FZDFS--GBK1-0" w:cs="宋体" w:hint="eastAsia"/>
          <w:b/>
          <w:bCs/>
          <w:color w:val="000000"/>
        </w:rPr>
      </w:pPr>
      <w:r w:rsidRPr="00030B70">
        <w:rPr>
          <w:rFonts w:ascii="FZDFS--GBK1-0" w:eastAsia="宋体" w:hAnsi="FZDFS--GBK1-0" w:cs="宋体" w:hint="eastAsia"/>
          <w:b/>
          <w:bCs/>
          <w:color w:val="000000"/>
        </w:rPr>
        <w:t>完成汇聚交换机</w:t>
      </w:r>
      <w:r w:rsidRPr="00030B70">
        <w:rPr>
          <w:rFonts w:ascii="FZDFS--GBK1-0" w:eastAsia="宋体" w:hAnsi="FZDFS--GBK1-0" w:cs="宋体" w:hint="eastAsia"/>
          <w:b/>
          <w:bCs/>
          <w:color w:val="000000"/>
        </w:rPr>
        <w:t>AGG1</w:t>
      </w:r>
      <w:r w:rsidRPr="00030B70">
        <w:rPr>
          <w:rFonts w:ascii="FZDFS--GBK1-0" w:eastAsia="宋体" w:hAnsi="FZDFS--GBK1-0" w:cs="宋体" w:hint="eastAsia"/>
          <w:b/>
          <w:bCs/>
          <w:color w:val="000000"/>
        </w:rPr>
        <w:t>、</w:t>
      </w:r>
      <w:r w:rsidRPr="00030B70">
        <w:rPr>
          <w:rFonts w:ascii="FZDFS--GBK1-0" w:eastAsia="宋体" w:hAnsi="FZDFS--GBK1-0" w:cs="宋体" w:hint="eastAsia"/>
          <w:b/>
          <w:bCs/>
          <w:color w:val="000000"/>
        </w:rPr>
        <w:t xml:space="preserve"> AGG2</w:t>
      </w:r>
      <w:r w:rsidRPr="00030B70">
        <w:rPr>
          <w:rFonts w:ascii="FZDFS--GBK1-0" w:eastAsia="宋体" w:hAnsi="FZDFS--GBK1-0" w:cs="宋体" w:hint="eastAsia"/>
          <w:b/>
          <w:bCs/>
          <w:color w:val="000000"/>
        </w:rPr>
        <w:t>与</w:t>
      </w:r>
      <w:r w:rsidRPr="00030B70">
        <w:rPr>
          <w:rFonts w:ascii="FZDFS--GBK1-0" w:eastAsia="宋体" w:hAnsi="FZDFS--GBK1-0" w:cs="宋体" w:hint="eastAsia"/>
          <w:b/>
          <w:bCs/>
          <w:color w:val="000000"/>
        </w:rPr>
        <w:t>Core</w:t>
      </w:r>
      <w:r w:rsidRPr="00030B70">
        <w:rPr>
          <w:rFonts w:ascii="FZDFS--GBK1-0" w:eastAsia="宋体" w:hAnsi="FZDFS--GBK1-0" w:cs="宋体" w:hint="eastAsia"/>
          <w:b/>
          <w:bCs/>
          <w:color w:val="000000"/>
        </w:rPr>
        <w:t>的对接</w:t>
      </w:r>
    </w:p>
    <w:p w14:paraId="153C8775" w14:textId="1839697F" w:rsidR="0065220B" w:rsidRDefault="0065220B" w:rsidP="0065220B">
      <w:pPr>
        <w:pStyle w:val="a0"/>
        <w:spacing w:before="120" w:after="120"/>
        <w:ind w:left="1500" w:firstLineChars="0" w:firstLine="0"/>
        <w:jc w:val="left"/>
        <w:rPr>
          <w:rFonts w:ascii="FZDFS--GBK1-0" w:eastAsia="宋体" w:hAnsi="FZDFS--GBK1-0" w:cs="宋体" w:hint="eastAsia"/>
          <w:b/>
          <w:bCs/>
          <w:color w:val="000000"/>
        </w:rPr>
      </w:pPr>
      <w:r>
        <w:rPr>
          <w:rFonts w:ascii="FZDFS--GBK1-0" w:eastAsia="宋体" w:hAnsi="FZDFS--GBK1-0" w:cs="宋体" w:hint="eastAsia"/>
          <w:b/>
          <w:bCs/>
          <w:color w:val="000000"/>
        </w:rPr>
        <w:t>AGG1</w:t>
      </w:r>
      <w:r>
        <w:rPr>
          <w:rFonts w:ascii="FZDFS--GBK1-0" w:eastAsia="宋体" w:hAnsi="FZDFS--GBK1-0" w:cs="宋体" w:hint="eastAsia"/>
          <w:b/>
          <w:bCs/>
          <w:color w:val="000000"/>
        </w:rPr>
        <w:t>配置：</w:t>
      </w:r>
    </w:p>
    <w:p w14:paraId="6BB7C52D" w14:textId="6D3284E1" w:rsidR="0065220B" w:rsidRDefault="0065220B" w:rsidP="0065220B">
      <w:pPr>
        <w:pStyle w:val="a0"/>
        <w:spacing w:before="120" w:after="120"/>
        <w:ind w:left="1500" w:firstLineChars="0" w:firstLine="0"/>
        <w:jc w:val="left"/>
        <w:rPr>
          <w:rFonts w:ascii="FZDFS--GBK1-0" w:eastAsia="宋体" w:hAnsi="FZDFS--GBK1-0" w:cs="宋体" w:hint="eastAsia"/>
          <w:b/>
          <w:bCs/>
          <w:color w:val="000000"/>
        </w:rPr>
      </w:pPr>
      <w:r w:rsidRPr="0065220B">
        <w:rPr>
          <w:rFonts w:ascii="FZDFS--GBK1-0" w:eastAsia="宋体" w:hAnsi="FZDFS--GBK1-0" w:cs="宋体"/>
          <w:b/>
          <w:bCs/>
          <w:noProof/>
          <w:color w:val="000000"/>
        </w:rPr>
        <w:lastRenderedPageBreak/>
        <w:drawing>
          <wp:inline distT="0" distB="0" distL="0" distR="0" wp14:anchorId="46208A39" wp14:editId="5BFA452D">
            <wp:extent cx="4694682" cy="4823460"/>
            <wp:effectExtent l="0" t="0" r="0" b="0"/>
            <wp:docPr id="5310443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04437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695068" cy="4823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ED1F3" w14:textId="718F0013" w:rsidR="0065220B" w:rsidRDefault="0065220B" w:rsidP="0065220B">
      <w:pPr>
        <w:pStyle w:val="a0"/>
        <w:spacing w:before="120" w:after="120"/>
        <w:ind w:left="1500" w:firstLineChars="0" w:firstLine="0"/>
        <w:jc w:val="left"/>
        <w:rPr>
          <w:rFonts w:ascii="FZDFS--GBK1-0" w:eastAsia="宋体" w:hAnsi="FZDFS--GBK1-0" w:cs="宋体" w:hint="eastAsia"/>
          <w:b/>
          <w:bCs/>
          <w:color w:val="000000"/>
        </w:rPr>
      </w:pPr>
      <w:r>
        <w:rPr>
          <w:rFonts w:ascii="FZDFS--GBK1-0" w:eastAsia="宋体" w:hAnsi="FZDFS--GBK1-0" w:cs="宋体" w:hint="eastAsia"/>
          <w:b/>
          <w:bCs/>
          <w:color w:val="000000"/>
        </w:rPr>
        <w:t>Core</w:t>
      </w:r>
      <w:r>
        <w:rPr>
          <w:rFonts w:ascii="FZDFS--GBK1-0" w:eastAsia="宋体" w:hAnsi="FZDFS--GBK1-0" w:cs="宋体" w:hint="eastAsia"/>
          <w:b/>
          <w:bCs/>
          <w:color w:val="000000"/>
        </w:rPr>
        <w:t>配置：</w:t>
      </w:r>
    </w:p>
    <w:p w14:paraId="069A6F32" w14:textId="1A771F7B" w:rsidR="0065220B" w:rsidRDefault="003C7AE6" w:rsidP="0065220B">
      <w:pPr>
        <w:pStyle w:val="a0"/>
        <w:spacing w:before="120" w:after="120"/>
        <w:ind w:left="1500" w:firstLineChars="0" w:firstLine="0"/>
        <w:jc w:val="left"/>
        <w:rPr>
          <w:rFonts w:ascii="FZDFS--GBK1-0" w:eastAsia="宋体" w:hAnsi="FZDFS--GBK1-0" w:cs="宋体" w:hint="eastAsia"/>
          <w:b/>
          <w:bCs/>
          <w:color w:val="000000"/>
        </w:rPr>
      </w:pPr>
      <w:r w:rsidRPr="003C7AE6">
        <w:rPr>
          <w:rFonts w:ascii="FZDFS--GBK1-0" w:eastAsia="宋体" w:hAnsi="FZDFS--GBK1-0" w:cs="宋体"/>
          <w:b/>
          <w:bCs/>
          <w:noProof/>
          <w:color w:val="000000"/>
        </w:rPr>
        <w:lastRenderedPageBreak/>
        <w:drawing>
          <wp:inline distT="0" distB="0" distL="0" distR="0" wp14:anchorId="66FF80BB" wp14:editId="750D8901">
            <wp:extent cx="3926617" cy="5783580"/>
            <wp:effectExtent l="0" t="0" r="0" b="7620"/>
            <wp:docPr id="1388136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1360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927194" cy="578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70A97" w14:textId="4389EE26" w:rsidR="003C7AE6" w:rsidRDefault="003C7AE6" w:rsidP="0065220B">
      <w:pPr>
        <w:pStyle w:val="a0"/>
        <w:spacing w:before="120" w:after="120"/>
        <w:ind w:left="1500" w:firstLineChars="0" w:firstLine="0"/>
        <w:jc w:val="left"/>
        <w:rPr>
          <w:rFonts w:ascii="FZDFS--GBK1-0" w:eastAsia="宋体" w:hAnsi="FZDFS--GBK1-0" w:cs="宋体" w:hint="eastAsia"/>
          <w:b/>
          <w:bCs/>
          <w:color w:val="000000"/>
        </w:rPr>
      </w:pPr>
      <w:r w:rsidRPr="003C7AE6">
        <w:rPr>
          <w:rFonts w:ascii="FZDFS--GBK1-0" w:eastAsia="宋体" w:hAnsi="FZDFS--GBK1-0" w:cs="宋体"/>
          <w:b/>
          <w:bCs/>
          <w:noProof/>
          <w:color w:val="000000"/>
        </w:rPr>
        <w:lastRenderedPageBreak/>
        <w:drawing>
          <wp:inline distT="0" distB="0" distL="0" distR="0" wp14:anchorId="1D820924" wp14:editId="0471ACE7">
            <wp:extent cx="4386888" cy="2994660"/>
            <wp:effectExtent l="0" t="0" r="0" b="0"/>
            <wp:docPr id="14122563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225632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91661" cy="2997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D08C8" w14:textId="21F41336" w:rsidR="003C7AE6" w:rsidRDefault="003C7AE6" w:rsidP="0065220B">
      <w:pPr>
        <w:pStyle w:val="a0"/>
        <w:spacing w:before="120" w:after="120"/>
        <w:ind w:left="1500" w:firstLineChars="0" w:firstLine="0"/>
        <w:jc w:val="left"/>
        <w:rPr>
          <w:rFonts w:ascii="FZDFS--GBK1-0" w:eastAsia="宋体" w:hAnsi="FZDFS--GBK1-0" w:cs="宋体" w:hint="eastAsia"/>
          <w:b/>
          <w:bCs/>
          <w:color w:val="000000"/>
        </w:rPr>
      </w:pPr>
      <w:r>
        <w:rPr>
          <w:rFonts w:ascii="FZDFS--GBK1-0" w:eastAsia="宋体" w:hAnsi="FZDFS--GBK1-0" w:cs="宋体" w:hint="eastAsia"/>
          <w:b/>
          <w:bCs/>
          <w:color w:val="000000"/>
        </w:rPr>
        <w:t>AGG2</w:t>
      </w:r>
      <w:r>
        <w:rPr>
          <w:rFonts w:ascii="FZDFS--GBK1-0" w:eastAsia="宋体" w:hAnsi="FZDFS--GBK1-0" w:cs="宋体" w:hint="eastAsia"/>
          <w:b/>
          <w:bCs/>
          <w:color w:val="000000"/>
        </w:rPr>
        <w:t>配置：</w:t>
      </w:r>
    </w:p>
    <w:p w14:paraId="0FC61041" w14:textId="02E1FA09" w:rsidR="003C7AE6" w:rsidRDefault="00CF4634" w:rsidP="0065220B">
      <w:pPr>
        <w:pStyle w:val="a0"/>
        <w:spacing w:before="120" w:after="120"/>
        <w:ind w:left="1500" w:firstLineChars="0" w:firstLine="0"/>
        <w:jc w:val="left"/>
        <w:rPr>
          <w:rFonts w:ascii="FZDFS--GBK1-0" w:eastAsia="宋体" w:hAnsi="FZDFS--GBK1-0" w:cs="宋体" w:hint="eastAsia"/>
          <w:b/>
          <w:bCs/>
          <w:color w:val="000000"/>
        </w:rPr>
      </w:pPr>
      <w:r w:rsidRPr="00CF4634">
        <w:rPr>
          <w:rFonts w:ascii="FZDFS--GBK1-0" w:eastAsia="宋体" w:hAnsi="FZDFS--GBK1-0" w:cs="宋体"/>
          <w:b/>
          <w:bCs/>
          <w:noProof/>
          <w:color w:val="000000"/>
        </w:rPr>
        <w:drawing>
          <wp:inline distT="0" distB="0" distL="0" distR="0" wp14:anchorId="3241DE12" wp14:editId="1B8B4C69">
            <wp:extent cx="4526280" cy="4372785"/>
            <wp:effectExtent l="0" t="0" r="7620" b="8890"/>
            <wp:docPr id="16334480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44804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527082" cy="437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9A79D" w14:textId="4F40492F" w:rsidR="007F5C1A" w:rsidRDefault="007F5C1A" w:rsidP="0065220B">
      <w:pPr>
        <w:pStyle w:val="a0"/>
        <w:spacing w:before="120" w:after="120"/>
        <w:ind w:left="1500" w:firstLineChars="0" w:firstLine="0"/>
        <w:jc w:val="left"/>
        <w:rPr>
          <w:rFonts w:ascii="FZDFS--GBK1-0" w:eastAsia="宋体" w:hAnsi="FZDFS--GBK1-0" w:cs="宋体" w:hint="eastAsia"/>
          <w:b/>
          <w:bCs/>
          <w:color w:val="000000"/>
        </w:rPr>
      </w:pPr>
      <w:r w:rsidRPr="007F5C1A">
        <w:rPr>
          <w:rFonts w:ascii="FZDFS--GBK1-0" w:eastAsia="宋体" w:hAnsi="FZDFS--GBK1-0" w:cs="宋体" w:hint="eastAsia"/>
          <w:b/>
          <w:bCs/>
          <w:color w:val="000000"/>
        </w:rPr>
        <w:lastRenderedPageBreak/>
        <w:t>AGG1</w:t>
      </w:r>
      <w:r w:rsidR="00EC6F9D">
        <w:rPr>
          <w:rFonts w:ascii="FZDFS--GBK1-0" w:eastAsia="宋体" w:hAnsi="FZDFS--GBK1-0" w:cs="宋体" w:hint="eastAsia"/>
          <w:b/>
          <w:bCs/>
          <w:color w:val="000000"/>
        </w:rPr>
        <w:t>、</w:t>
      </w:r>
      <w:r w:rsidR="00EC6F9D">
        <w:rPr>
          <w:rFonts w:ascii="FZDFS--GBK1-0" w:eastAsia="宋体" w:hAnsi="FZDFS--GBK1-0" w:cs="宋体" w:hint="eastAsia"/>
          <w:b/>
          <w:bCs/>
          <w:color w:val="000000"/>
        </w:rPr>
        <w:t>Core</w:t>
      </w:r>
      <w:r w:rsidR="00EC6F9D">
        <w:rPr>
          <w:rFonts w:ascii="FZDFS--GBK1-0" w:eastAsia="宋体" w:hAnsi="FZDFS--GBK1-0" w:cs="宋体" w:hint="eastAsia"/>
          <w:b/>
          <w:bCs/>
          <w:color w:val="000000"/>
        </w:rPr>
        <w:t>、</w:t>
      </w:r>
      <w:r w:rsidR="00EC6F9D">
        <w:rPr>
          <w:rFonts w:ascii="FZDFS--GBK1-0" w:eastAsia="宋体" w:hAnsi="FZDFS--GBK1-0" w:cs="宋体" w:hint="eastAsia"/>
          <w:b/>
          <w:bCs/>
          <w:color w:val="000000"/>
        </w:rPr>
        <w:t>AGG2</w:t>
      </w:r>
      <w:r w:rsidRPr="007F5C1A">
        <w:rPr>
          <w:rFonts w:ascii="FZDFS--GBK1-0" w:eastAsia="宋体" w:hAnsi="FZDFS--GBK1-0" w:cs="宋体" w:hint="eastAsia"/>
          <w:b/>
          <w:bCs/>
          <w:color w:val="000000"/>
        </w:rPr>
        <w:t>上部署</w:t>
      </w:r>
      <w:r w:rsidRPr="007F5C1A">
        <w:rPr>
          <w:rFonts w:ascii="FZDFS--GBK1-0" w:eastAsia="宋体" w:hAnsi="FZDFS--GBK1-0" w:cs="宋体" w:hint="eastAsia"/>
          <w:b/>
          <w:bCs/>
          <w:color w:val="000000"/>
        </w:rPr>
        <w:t xml:space="preserve"> OSPFv3</w:t>
      </w:r>
      <w:r>
        <w:rPr>
          <w:rFonts w:ascii="FZDFS--GBK1-0" w:eastAsia="宋体" w:hAnsi="FZDFS--GBK1-0" w:cs="宋体" w:hint="eastAsia"/>
          <w:b/>
          <w:bCs/>
          <w:color w:val="000000"/>
        </w:rPr>
        <w:t>：</w:t>
      </w:r>
    </w:p>
    <w:p w14:paraId="69004612" w14:textId="2D0577F5" w:rsidR="007F5C1A" w:rsidRDefault="001C62D1" w:rsidP="0065220B">
      <w:pPr>
        <w:pStyle w:val="a0"/>
        <w:spacing w:before="120" w:after="120"/>
        <w:ind w:left="1500" w:firstLineChars="0" w:firstLine="0"/>
        <w:jc w:val="left"/>
        <w:rPr>
          <w:rFonts w:ascii="FZDFS--GBK1-0" w:eastAsia="宋体" w:hAnsi="FZDFS--GBK1-0" w:cs="宋体" w:hint="eastAsia"/>
          <w:b/>
          <w:bCs/>
          <w:color w:val="000000"/>
        </w:rPr>
      </w:pPr>
      <w:r w:rsidRPr="001C62D1">
        <w:rPr>
          <w:rFonts w:ascii="FZDFS--GBK1-0" w:eastAsia="宋体" w:hAnsi="FZDFS--GBK1-0" w:cs="宋体"/>
          <w:b/>
          <w:bCs/>
          <w:noProof/>
          <w:color w:val="000000"/>
        </w:rPr>
        <w:drawing>
          <wp:inline distT="0" distB="0" distL="0" distR="0" wp14:anchorId="45D7B5F7" wp14:editId="3D98C92B">
            <wp:extent cx="4560080" cy="3360420"/>
            <wp:effectExtent l="0" t="0" r="0" b="0"/>
            <wp:docPr id="14114783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47835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60533" cy="3360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E0CEA" w14:textId="02CE7AB0" w:rsidR="001C62D1" w:rsidRDefault="00EA07C8" w:rsidP="0065220B">
      <w:pPr>
        <w:pStyle w:val="a0"/>
        <w:spacing w:before="120" w:after="120"/>
        <w:ind w:left="1500" w:firstLineChars="0" w:firstLine="0"/>
        <w:jc w:val="left"/>
        <w:rPr>
          <w:rFonts w:ascii="FZDFS--GBK1-0" w:eastAsia="宋体" w:hAnsi="FZDFS--GBK1-0" w:cs="宋体" w:hint="eastAsia"/>
          <w:b/>
          <w:bCs/>
          <w:color w:val="000000"/>
        </w:rPr>
      </w:pPr>
      <w:r w:rsidRPr="00EA07C8">
        <w:rPr>
          <w:rFonts w:ascii="FZDFS--GBK1-0" w:eastAsia="宋体" w:hAnsi="FZDFS--GBK1-0" w:cs="宋体"/>
          <w:b/>
          <w:bCs/>
          <w:noProof/>
          <w:color w:val="000000"/>
        </w:rPr>
        <w:drawing>
          <wp:inline distT="0" distB="0" distL="0" distR="0" wp14:anchorId="4645621E" wp14:editId="3FA38667">
            <wp:extent cx="4991100" cy="2369039"/>
            <wp:effectExtent l="0" t="0" r="0" b="0"/>
            <wp:docPr id="8297306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73060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01238" cy="2373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A1246" w14:textId="7D4EFB4D" w:rsidR="00EA07C8" w:rsidRDefault="00AC2B54" w:rsidP="0065220B">
      <w:pPr>
        <w:pStyle w:val="a0"/>
        <w:spacing w:before="120" w:after="120"/>
        <w:ind w:left="1500" w:firstLineChars="0" w:firstLine="0"/>
        <w:jc w:val="left"/>
        <w:rPr>
          <w:rFonts w:ascii="FZDFS--GBK1-0" w:eastAsia="宋体" w:hAnsi="FZDFS--GBK1-0" w:cs="宋体" w:hint="eastAsia"/>
          <w:b/>
          <w:bCs/>
          <w:color w:val="000000"/>
        </w:rPr>
      </w:pPr>
      <w:r w:rsidRPr="00AC2B54">
        <w:rPr>
          <w:rFonts w:ascii="FZDFS--GBK1-0" w:eastAsia="宋体" w:hAnsi="FZDFS--GBK1-0" w:cs="宋体"/>
          <w:b/>
          <w:bCs/>
          <w:noProof/>
          <w:color w:val="000000"/>
        </w:rPr>
        <w:lastRenderedPageBreak/>
        <w:drawing>
          <wp:inline distT="0" distB="0" distL="0" distR="0" wp14:anchorId="5A0BB820" wp14:editId="66AB4AA4">
            <wp:extent cx="5113020" cy="3000940"/>
            <wp:effectExtent l="0" t="0" r="0" b="9525"/>
            <wp:docPr id="6583560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356094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115764" cy="300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B067E" w14:textId="74A289DD" w:rsidR="008A2D96" w:rsidRDefault="008A2D96" w:rsidP="0065220B">
      <w:pPr>
        <w:pStyle w:val="a0"/>
        <w:spacing w:before="120" w:after="120"/>
        <w:ind w:left="1500" w:firstLineChars="0" w:firstLine="0"/>
        <w:jc w:val="left"/>
        <w:rPr>
          <w:rFonts w:ascii="FZDFS--GBK1-0" w:eastAsia="宋体" w:hAnsi="FZDFS--GBK1-0" w:cs="宋体" w:hint="eastAsia"/>
          <w:b/>
          <w:bCs/>
          <w:color w:val="000000"/>
        </w:rPr>
      </w:pPr>
      <w:r>
        <w:rPr>
          <w:rFonts w:ascii="FZDFS--GBK1-0" w:eastAsia="宋体" w:hAnsi="FZDFS--GBK1-0" w:cs="宋体" w:hint="eastAsia"/>
          <w:b/>
          <w:bCs/>
          <w:color w:val="000000"/>
        </w:rPr>
        <w:t>PC2</w:t>
      </w:r>
      <w:r>
        <w:rPr>
          <w:rFonts w:ascii="FZDFS--GBK1-0" w:eastAsia="宋体" w:hAnsi="FZDFS--GBK1-0" w:cs="宋体" w:hint="eastAsia"/>
          <w:b/>
          <w:bCs/>
          <w:color w:val="000000"/>
        </w:rPr>
        <w:t>能</w:t>
      </w:r>
      <w:r>
        <w:rPr>
          <w:rFonts w:ascii="FZDFS--GBK1-0" w:eastAsia="宋体" w:hAnsi="FZDFS--GBK1-0" w:cs="宋体" w:hint="eastAsia"/>
          <w:b/>
          <w:bCs/>
          <w:color w:val="000000"/>
        </w:rPr>
        <w:t>ping</w:t>
      </w:r>
      <w:r>
        <w:rPr>
          <w:rFonts w:ascii="FZDFS--GBK1-0" w:eastAsia="宋体" w:hAnsi="FZDFS--GBK1-0" w:cs="宋体" w:hint="eastAsia"/>
          <w:b/>
          <w:bCs/>
          <w:color w:val="000000"/>
        </w:rPr>
        <w:t>通</w:t>
      </w:r>
      <w:r>
        <w:rPr>
          <w:rFonts w:ascii="FZDFS--GBK1-0" w:eastAsia="宋体" w:hAnsi="FZDFS--GBK1-0" w:cs="宋体" w:hint="eastAsia"/>
          <w:b/>
          <w:bCs/>
          <w:color w:val="000000"/>
        </w:rPr>
        <w:t>Device2</w:t>
      </w:r>
    </w:p>
    <w:p w14:paraId="27341ED5" w14:textId="530888DA" w:rsidR="00030B70" w:rsidRPr="006E4E45" w:rsidRDefault="008A2D96" w:rsidP="006E4E45">
      <w:pPr>
        <w:pStyle w:val="a0"/>
        <w:spacing w:before="120" w:after="120"/>
        <w:ind w:left="1500" w:firstLineChars="0" w:firstLine="0"/>
        <w:jc w:val="left"/>
        <w:rPr>
          <w:rFonts w:ascii="FZDFS--GBK1-0" w:eastAsia="宋体" w:hAnsi="FZDFS--GBK1-0" w:cs="宋体" w:hint="eastAsia"/>
          <w:b/>
          <w:bCs/>
          <w:color w:val="000000"/>
        </w:rPr>
      </w:pPr>
      <w:r w:rsidRPr="008A2D96">
        <w:rPr>
          <w:rFonts w:ascii="FZDFS--GBK1-0" w:eastAsia="宋体" w:hAnsi="FZDFS--GBK1-0" w:cs="宋体"/>
          <w:b/>
          <w:bCs/>
          <w:noProof/>
          <w:color w:val="000000"/>
        </w:rPr>
        <w:drawing>
          <wp:inline distT="0" distB="0" distL="0" distR="0" wp14:anchorId="413B8339" wp14:editId="59E58B46">
            <wp:extent cx="5486400" cy="1984375"/>
            <wp:effectExtent l="0" t="0" r="0" b="0"/>
            <wp:docPr id="12523516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35166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8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EF22D" w14:textId="41A4AC73" w:rsidR="00740333" w:rsidRDefault="00740333" w:rsidP="00740333">
      <w:pPr>
        <w:pStyle w:val="a0"/>
        <w:numPr>
          <w:ilvl w:val="0"/>
          <w:numId w:val="7"/>
        </w:numPr>
        <w:spacing w:before="120" w:after="120"/>
        <w:ind w:firstLineChars="0"/>
        <w:jc w:val="left"/>
        <w:rPr>
          <w:rFonts w:ascii="FZDFS--GBK1-0" w:eastAsia="宋体" w:hAnsi="FZDFS--GBK1-0" w:cs="宋体" w:hint="eastAsia"/>
          <w:b/>
          <w:bCs/>
          <w:color w:val="000000"/>
        </w:rPr>
      </w:pPr>
      <w:r w:rsidRPr="002113C7">
        <w:rPr>
          <w:rFonts w:ascii="FZDFS--GBK1-0" w:eastAsia="宋体" w:hAnsi="FZDFS--GBK1-0" w:cs="宋体" w:hint="eastAsia"/>
          <w:b/>
          <w:bCs/>
          <w:color w:val="000000"/>
        </w:rPr>
        <w:t>构建一个典型的</w:t>
      </w:r>
      <w:r w:rsidRPr="002113C7">
        <w:rPr>
          <w:rFonts w:ascii="FZDFS--GBK1-0" w:eastAsia="宋体" w:hAnsi="FZDFS--GBK1-0" w:cs="宋体" w:hint="eastAsia"/>
          <w:b/>
          <w:bCs/>
          <w:color w:val="000000"/>
        </w:rPr>
        <w:t xml:space="preserve"> IPv6 </w:t>
      </w:r>
      <w:r w:rsidRPr="002113C7">
        <w:rPr>
          <w:rFonts w:ascii="FZDFS--GBK1-0" w:eastAsia="宋体" w:hAnsi="FZDFS--GBK1-0" w:cs="宋体" w:hint="eastAsia"/>
          <w:b/>
          <w:bCs/>
          <w:color w:val="000000"/>
        </w:rPr>
        <w:t>园区网络（有</w:t>
      </w:r>
      <w:r w:rsidRPr="002113C7">
        <w:rPr>
          <w:rFonts w:ascii="FZDFS--GBK1-0" w:eastAsia="宋体" w:hAnsi="FZDFS--GBK1-0" w:cs="宋体" w:hint="eastAsia"/>
          <w:b/>
          <w:bCs/>
          <w:color w:val="000000"/>
        </w:rPr>
        <w:t xml:space="preserve"> FW</w:t>
      </w:r>
      <w:r>
        <w:rPr>
          <w:rFonts w:ascii="FZDFS--GBK1-0" w:eastAsia="宋体" w:hAnsi="FZDFS--GBK1-0" w:cs="宋体" w:hint="eastAsia"/>
          <w:b/>
          <w:bCs/>
          <w:color w:val="000000"/>
        </w:rPr>
        <w:t>）</w:t>
      </w:r>
    </w:p>
    <w:p w14:paraId="33A4FD77" w14:textId="527511A6" w:rsidR="0086187B" w:rsidRDefault="00B74D13" w:rsidP="00B74D13">
      <w:pPr>
        <w:pStyle w:val="a0"/>
        <w:numPr>
          <w:ilvl w:val="0"/>
          <w:numId w:val="9"/>
        </w:numPr>
        <w:spacing w:before="120" w:after="120"/>
        <w:ind w:firstLineChars="0"/>
        <w:jc w:val="left"/>
        <w:rPr>
          <w:rFonts w:ascii="FZDFS--GBK1-0" w:eastAsia="宋体" w:hAnsi="FZDFS--GBK1-0" w:cs="宋体" w:hint="eastAsia"/>
          <w:b/>
          <w:bCs/>
          <w:color w:val="000000"/>
        </w:rPr>
      </w:pPr>
      <w:r>
        <w:rPr>
          <w:rFonts w:ascii="FZDFS--GBK1-0" w:eastAsia="宋体" w:hAnsi="FZDFS--GBK1-0" w:cs="宋体" w:hint="eastAsia"/>
          <w:b/>
          <w:bCs/>
          <w:color w:val="000000"/>
        </w:rPr>
        <w:t>建立拓扑</w:t>
      </w:r>
    </w:p>
    <w:p w14:paraId="43AE526D" w14:textId="23B8FDAD" w:rsidR="00CA1BFA" w:rsidRDefault="00CA1BFA" w:rsidP="00CA1BFA">
      <w:pPr>
        <w:pStyle w:val="a0"/>
        <w:spacing w:before="120" w:after="120"/>
        <w:ind w:left="1500" w:firstLineChars="0" w:firstLine="0"/>
        <w:jc w:val="left"/>
        <w:rPr>
          <w:rFonts w:ascii="FZDFS--GBK1-0" w:eastAsia="宋体" w:hAnsi="FZDFS--GBK1-0" w:cs="宋体" w:hint="eastAsia"/>
          <w:b/>
          <w:bCs/>
          <w:color w:val="000000"/>
        </w:rPr>
      </w:pPr>
      <w:r w:rsidRPr="00CA1BFA">
        <w:rPr>
          <w:rFonts w:ascii="FZDFS--GBK1-0" w:eastAsia="宋体" w:hAnsi="FZDFS--GBK1-0" w:cs="宋体"/>
          <w:b/>
          <w:bCs/>
          <w:noProof/>
          <w:color w:val="000000"/>
        </w:rPr>
        <w:lastRenderedPageBreak/>
        <w:drawing>
          <wp:inline distT="0" distB="0" distL="0" distR="0" wp14:anchorId="0AE8A5F3" wp14:editId="78C9E2B2">
            <wp:extent cx="3947160" cy="3611377"/>
            <wp:effectExtent l="0" t="0" r="0" b="8255"/>
            <wp:docPr id="7186797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67973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947849" cy="3612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A739F" w14:textId="521FF744" w:rsidR="00B74D13" w:rsidRDefault="00B07B35" w:rsidP="00B74D13">
      <w:pPr>
        <w:pStyle w:val="a0"/>
        <w:numPr>
          <w:ilvl w:val="0"/>
          <w:numId w:val="9"/>
        </w:numPr>
        <w:spacing w:before="120" w:after="120"/>
        <w:ind w:firstLineChars="0"/>
        <w:jc w:val="left"/>
        <w:rPr>
          <w:rFonts w:ascii="FZDFS--GBK1-0" w:eastAsia="宋体" w:hAnsi="FZDFS--GBK1-0" w:cs="宋体" w:hint="eastAsia"/>
          <w:b/>
          <w:bCs/>
          <w:color w:val="000000"/>
        </w:rPr>
      </w:pPr>
      <w:r w:rsidRPr="00B07B35">
        <w:rPr>
          <w:rFonts w:ascii="FZDFS--GBK1-0" w:eastAsia="宋体" w:hAnsi="FZDFS--GBK1-0" w:cs="宋体" w:hint="eastAsia"/>
          <w:b/>
          <w:bCs/>
          <w:color w:val="000000"/>
        </w:rPr>
        <w:t>完成汇聚交换机</w:t>
      </w:r>
      <w:r w:rsidRPr="00B07B35">
        <w:rPr>
          <w:rFonts w:ascii="FZDFS--GBK1-0" w:eastAsia="宋体" w:hAnsi="FZDFS--GBK1-0" w:cs="宋体" w:hint="eastAsia"/>
          <w:b/>
          <w:bCs/>
          <w:color w:val="000000"/>
        </w:rPr>
        <w:t>AGG1</w:t>
      </w:r>
      <w:r w:rsidRPr="00B07B35">
        <w:rPr>
          <w:rFonts w:ascii="FZDFS--GBK1-0" w:eastAsia="宋体" w:hAnsi="FZDFS--GBK1-0" w:cs="宋体" w:hint="eastAsia"/>
          <w:b/>
          <w:bCs/>
          <w:color w:val="000000"/>
        </w:rPr>
        <w:t>及其下联交换网络部署</w:t>
      </w:r>
    </w:p>
    <w:p w14:paraId="5A1C3EBE" w14:textId="2493FAB0" w:rsidR="00B07B35" w:rsidRDefault="00B07B35" w:rsidP="00B07B35">
      <w:pPr>
        <w:pStyle w:val="a0"/>
        <w:spacing w:before="120" w:after="120"/>
        <w:ind w:left="1500" w:firstLineChars="0" w:firstLine="0"/>
        <w:jc w:val="left"/>
        <w:rPr>
          <w:rFonts w:ascii="FZDFS--GBK1-0" w:eastAsia="宋体" w:hAnsi="FZDFS--GBK1-0" w:cs="宋体" w:hint="eastAsia"/>
          <w:b/>
          <w:bCs/>
          <w:color w:val="000000"/>
        </w:rPr>
      </w:pPr>
      <w:r>
        <w:rPr>
          <w:rFonts w:ascii="FZDFS--GBK1-0" w:eastAsia="宋体" w:hAnsi="FZDFS--GBK1-0" w:cs="宋体" w:hint="eastAsia"/>
          <w:b/>
          <w:bCs/>
          <w:color w:val="000000"/>
        </w:rPr>
        <w:t>ACC1</w:t>
      </w:r>
      <w:r>
        <w:rPr>
          <w:rFonts w:ascii="FZDFS--GBK1-0" w:eastAsia="宋体" w:hAnsi="FZDFS--GBK1-0" w:cs="宋体" w:hint="eastAsia"/>
          <w:b/>
          <w:bCs/>
          <w:color w:val="000000"/>
        </w:rPr>
        <w:t>配置：</w:t>
      </w:r>
    </w:p>
    <w:p w14:paraId="6EB586BC" w14:textId="36DEC30B" w:rsidR="00B07B35" w:rsidRDefault="00D84486" w:rsidP="00B07B35">
      <w:pPr>
        <w:pStyle w:val="a0"/>
        <w:spacing w:before="120" w:after="120"/>
        <w:ind w:left="1500" w:firstLineChars="0" w:firstLine="0"/>
        <w:jc w:val="left"/>
        <w:rPr>
          <w:rFonts w:ascii="FZDFS--GBK1-0" w:eastAsia="宋体" w:hAnsi="FZDFS--GBK1-0" w:cs="宋体"/>
          <w:b/>
          <w:bCs/>
          <w:color w:val="000000"/>
        </w:rPr>
      </w:pPr>
      <w:r w:rsidRPr="00D84486">
        <w:rPr>
          <w:rFonts w:ascii="FZDFS--GBK1-0" w:eastAsia="宋体" w:hAnsi="FZDFS--GBK1-0" w:cs="宋体"/>
          <w:b/>
          <w:bCs/>
          <w:color w:val="000000"/>
        </w:rPr>
        <w:lastRenderedPageBreak/>
        <w:drawing>
          <wp:inline distT="0" distB="0" distL="0" distR="0" wp14:anchorId="1AED4FF2" wp14:editId="3B5C8E3B">
            <wp:extent cx="4741847" cy="5791200"/>
            <wp:effectExtent l="0" t="0" r="1905" b="0"/>
            <wp:docPr id="17657422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742232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742391" cy="5791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42D66" w14:textId="2CF66DA8" w:rsidR="00D84486" w:rsidRDefault="00D84486" w:rsidP="00D84486">
      <w:pPr>
        <w:pStyle w:val="a0"/>
        <w:spacing w:before="120" w:after="120"/>
        <w:ind w:left="1500" w:firstLineChars="0" w:firstLine="0"/>
        <w:jc w:val="left"/>
        <w:rPr>
          <w:rFonts w:ascii="FZDFS--GBK1-0" w:eastAsia="宋体" w:hAnsi="FZDFS--GBK1-0" w:cs="宋体"/>
          <w:b/>
          <w:bCs/>
          <w:color w:val="000000"/>
        </w:rPr>
      </w:pPr>
      <w:r>
        <w:rPr>
          <w:rFonts w:ascii="FZDFS--GBK1-0" w:eastAsia="宋体" w:hAnsi="FZDFS--GBK1-0" w:cs="宋体" w:hint="eastAsia"/>
          <w:b/>
          <w:bCs/>
          <w:color w:val="000000"/>
        </w:rPr>
        <w:t>AGG1</w:t>
      </w:r>
      <w:r>
        <w:rPr>
          <w:rFonts w:ascii="FZDFS--GBK1-0" w:eastAsia="宋体" w:hAnsi="FZDFS--GBK1-0" w:cs="宋体" w:hint="eastAsia"/>
          <w:b/>
          <w:bCs/>
          <w:color w:val="000000"/>
        </w:rPr>
        <w:t>配置：</w:t>
      </w:r>
    </w:p>
    <w:p w14:paraId="2C1EDC74" w14:textId="3A2FA94A" w:rsidR="00D84486" w:rsidRDefault="00A16C9E" w:rsidP="00D84486">
      <w:pPr>
        <w:pStyle w:val="a0"/>
        <w:spacing w:before="120" w:after="120"/>
        <w:ind w:left="1500" w:firstLineChars="0" w:firstLine="0"/>
        <w:jc w:val="left"/>
        <w:rPr>
          <w:rFonts w:ascii="FZDFS--GBK1-0" w:eastAsia="宋体" w:hAnsi="FZDFS--GBK1-0" w:cs="宋体"/>
          <w:b/>
          <w:bCs/>
          <w:color w:val="000000"/>
        </w:rPr>
      </w:pPr>
      <w:r w:rsidRPr="00A16C9E">
        <w:rPr>
          <w:rFonts w:ascii="FZDFS--GBK1-0" w:eastAsia="宋体" w:hAnsi="FZDFS--GBK1-0" w:cs="宋体"/>
          <w:b/>
          <w:bCs/>
          <w:color w:val="000000"/>
        </w:rPr>
        <w:lastRenderedPageBreak/>
        <w:drawing>
          <wp:inline distT="0" distB="0" distL="0" distR="0" wp14:anchorId="517E4E3A" wp14:editId="7E75032C">
            <wp:extent cx="4307394" cy="3909060"/>
            <wp:effectExtent l="0" t="0" r="0" b="0"/>
            <wp:docPr id="10922171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217154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307778" cy="3909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AEF46" w14:textId="6614E0B0" w:rsidR="00A16C9E" w:rsidRDefault="009E3F1C" w:rsidP="00D84486">
      <w:pPr>
        <w:pStyle w:val="a0"/>
        <w:spacing w:before="120" w:after="120"/>
        <w:ind w:left="1500" w:firstLineChars="0" w:firstLine="0"/>
        <w:jc w:val="left"/>
        <w:rPr>
          <w:rFonts w:ascii="FZDFS--GBK1-0" w:eastAsia="宋体" w:hAnsi="FZDFS--GBK1-0" w:cs="宋体"/>
          <w:b/>
          <w:bCs/>
          <w:color w:val="000000"/>
        </w:rPr>
      </w:pPr>
      <w:r w:rsidRPr="009E3F1C">
        <w:rPr>
          <w:rFonts w:ascii="FZDFS--GBK1-0" w:eastAsia="宋体" w:hAnsi="FZDFS--GBK1-0" w:cs="宋体"/>
          <w:b/>
          <w:bCs/>
          <w:color w:val="000000"/>
        </w:rPr>
        <w:lastRenderedPageBreak/>
        <w:drawing>
          <wp:inline distT="0" distB="0" distL="0" distR="0" wp14:anchorId="49FCACF5" wp14:editId="0F96418D">
            <wp:extent cx="4495800" cy="4402138"/>
            <wp:effectExtent l="0" t="0" r="0" b="0"/>
            <wp:docPr id="16763311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331182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496808" cy="440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85479" w14:textId="2E2DFCC4" w:rsidR="00E42860" w:rsidRDefault="00E42860" w:rsidP="00D84486">
      <w:pPr>
        <w:pStyle w:val="a0"/>
        <w:spacing w:before="120" w:after="120"/>
        <w:ind w:left="1500" w:firstLineChars="0" w:firstLine="0"/>
        <w:jc w:val="left"/>
        <w:rPr>
          <w:rFonts w:ascii="FZDFS--GBK1-0" w:eastAsia="宋体" w:hAnsi="FZDFS--GBK1-0" w:cs="宋体"/>
          <w:b/>
          <w:bCs/>
          <w:color w:val="000000"/>
        </w:rPr>
      </w:pPr>
      <w:r w:rsidRPr="00E42860">
        <w:rPr>
          <w:rFonts w:ascii="FZDFS--GBK1-0" w:eastAsia="宋体" w:hAnsi="FZDFS--GBK1-0" w:cs="宋体" w:hint="eastAsia"/>
          <w:b/>
          <w:bCs/>
          <w:color w:val="000000"/>
        </w:rPr>
        <w:t xml:space="preserve">DHCP Server </w:t>
      </w:r>
      <w:r w:rsidRPr="00E42860">
        <w:rPr>
          <w:rFonts w:ascii="FZDFS--GBK1-0" w:eastAsia="宋体" w:hAnsi="FZDFS--GBK1-0" w:cs="宋体" w:hint="eastAsia"/>
          <w:b/>
          <w:bCs/>
          <w:color w:val="000000"/>
        </w:rPr>
        <w:t>上部署</w:t>
      </w:r>
      <w:r w:rsidRPr="00E42860">
        <w:rPr>
          <w:rFonts w:ascii="FZDFS--GBK1-0" w:eastAsia="宋体" w:hAnsi="FZDFS--GBK1-0" w:cs="宋体" w:hint="eastAsia"/>
          <w:b/>
          <w:bCs/>
          <w:color w:val="000000"/>
        </w:rPr>
        <w:t xml:space="preserve"> DHCPv6 </w:t>
      </w:r>
      <w:r w:rsidRPr="00E42860">
        <w:rPr>
          <w:rFonts w:ascii="FZDFS--GBK1-0" w:eastAsia="宋体" w:hAnsi="FZDFS--GBK1-0" w:cs="宋体" w:hint="eastAsia"/>
          <w:b/>
          <w:bCs/>
          <w:color w:val="000000"/>
        </w:rPr>
        <w:t>服务：</w:t>
      </w:r>
    </w:p>
    <w:p w14:paraId="72508A3A" w14:textId="664492B3" w:rsidR="00E42860" w:rsidRDefault="0067652B" w:rsidP="00D84486">
      <w:pPr>
        <w:pStyle w:val="a0"/>
        <w:spacing w:before="120" w:after="120"/>
        <w:ind w:left="1500" w:firstLineChars="0" w:firstLine="0"/>
        <w:jc w:val="left"/>
        <w:rPr>
          <w:rFonts w:ascii="FZDFS--GBK1-0" w:eastAsia="宋体" w:hAnsi="FZDFS--GBK1-0" w:cs="宋体"/>
          <w:b/>
          <w:bCs/>
          <w:color w:val="000000"/>
        </w:rPr>
      </w:pPr>
      <w:r w:rsidRPr="0067652B">
        <w:rPr>
          <w:rFonts w:ascii="FZDFS--GBK1-0" w:eastAsia="宋体" w:hAnsi="FZDFS--GBK1-0" w:cs="宋体"/>
          <w:b/>
          <w:bCs/>
          <w:color w:val="000000"/>
        </w:rPr>
        <w:lastRenderedPageBreak/>
        <w:drawing>
          <wp:inline distT="0" distB="0" distL="0" distR="0" wp14:anchorId="6FBCD49C" wp14:editId="434BEC7E">
            <wp:extent cx="5341620" cy="3769428"/>
            <wp:effectExtent l="0" t="0" r="0" b="2540"/>
            <wp:docPr id="16449219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4921975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342511" cy="3770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ED0CF" w14:textId="5F45BC44" w:rsidR="0067652B" w:rsidRDefault="00B40EEB" w:rsidP="00D84486">
      <w:pPr>
        <w:pStyle w:val="a0"/>
        <w:spacing w:before="120" w:after="120"/>
        <w:ind w:left="1500" w:firstLineChars="0" w:firstLine="0"/>
        <w:jc w:val="left"/>
        <w:rPr>
          <w:rFonts w:ascii="FZDFS--GBK1-0" w:eastAsia="宋体" w:hAnsi="FZDFS--GBK1-0" w:cs="宋体"/>
          <w:b/>
          <w:bCs/>
          <w:color w:val="000000"/>
        </w:rPr>
      </w:pPr>
      <w:r>
        <w:rPr>
          <w:rFonts w:ascii="FZDFS--GBK1-0" w:eastAsia="宋体" w:hAnsi="FZDFS--GBK1-0" w:cs="宋体" w:hint="eastAsia"/>
          <w:b/>
          <w:bCs/>
          <w:color w:val="000000"/>
        </w:rPr>
        <w:t>PC</w:t>
      </w:r>
      <w:r>
        <w:rPr>
          <w:rFonts w:ascii="FZDFS--GBK1-0" w:eastAsia="宋体" w:hAnsi="FZDFS--GBK1-0" w:cs="宋体" w:hint="eastAsia"/>
          <w:b/>
          <w:bCs/>
          <w:color w:val="000000"/>
        </w:rPr>
        <w:t>配置：</w:t>
      </w:r>
    </w:p>
    <w:p w14:paraId="6FB6340E" w14:textId="17E4983A" w:rsidR="00B40EEB" w:rsidRDefault="00306352" w:rsidP="00D84486">
      <w:pPr>
        <w:pStyle w:val="a0"/>
        <w:spacing w:before="120" w:after="120"/>
        <w:ind w:left="1500" w:firstLineChars="0" w:firstLine="0"/>
        <w:jc w:val="left"/>
        <w:rPr>
          <w:rFonts w:ascii="FZDFS--GBK1-0" w:eastAsia="宋体" w:hAnsi="FZDFS--GBK1-0" w:cs="宋体"/>
          <w:b/>
          <w:bCs/>
          <w:color w:val="000000"/>
        </w:rPr>
      </w:pPr>
      <w:r w:rsidRPr="00306352">
        <w:rPr>
          <w:rFonts w:ascii="FZDFS--GBK1-0" w:eastAsia="宋体" w:hAnsi="FZDFS--GBK1-0" w:cs="宋体"/>
          <w:b/>
          <w:bCs/>
          <w:color w:val="000000"/>
        </w:rPr>
        <w:drawing>
          <wp:inline distT="0" distB="0" distL="0" distR="0" wp14:anchorId="37B09C52" wp14:editId="462C3E8B">
            <wp:extent cx="4879695" cy="3329940"/>
            <wp:effectExtent l="0" t="0" r="0" b="3810"/>
            <wp:docPr id="7485101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510146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880898" cy="3330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B2251" w14:textId="77777777" w:rsidR="00596465" w:rsidRDefault="00596465" w:rsidP="00596465">
      <w:pPr>
        <w:pStyle w:val="a0"/>
        <w:spacing w:before="120" w:after="120"/>
        <w:ind w:left="1500" w:firstLineChars="0" w:firstLine="0"/>
        <w:jc w:val="left"/>
        <w:rPr>
          <w:rFonts w:ascii="FZDFS--GBK1-0" w:hAnsi="FZDFS--GBK1-0" w:cs="宋体" w:hint="eastAsia"/>
          <w:b/>
          <w:bCs/>
          <w:color w:val="000000"/>
        </w:rPr>
      </w:pPr>
      <w:r w:rsidRPr="0018236A">
        <w:rPr>
          <w:rFonts w:ascii="FZDFS--GBK1-0" w:hAnsi="FZDFS--GBK1-0" w:cs="宋体"/>
          <w:b/>
          <w:bCs/>
          <w:noProof/>
          <w:color w:val="000000"/>
        </w:rPr>
        <w:lastRenderedPageBreak/>
        <w:drawing>
          <wp:inline distT="0" distB="0" distL="0" distR="0" wp14:anchorId="2BB7E4CE" wp14:editId="48D1875B">
            <wp:extent cx="5114188" cy="3489960"/>
            <wp:effectExtent l="0" t="0" r="0" b="0"/>
            <wp:docPr id="12135932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780830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15149" cy="3490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062F5" w14:textId="77777777" w:rsidR="00596465" w:rsidRDefault="00596465" w:rsidP="00596465">
      <w:pPr>
        <w:pStyle w:val="a0"/>
        <w:spacing w:before="120" w:after="120"/>
        <w:ind w:left="1500" w:firstLineChars="0" w:firstLine="0"/>
        <w:jc w:val="left"/>
        <w:rPr>
          <w:rFonts w:ascii="FZDFS--GBK1-0" w:hAnsi="FZDFS--GBK1-0" w:cs="宋体" w:hint="eastAsia"/>
          <w:b/>
          <w:bCs/>
          <w:color w:val="000000"/>
        </w:rPr>
      </w:pPr>
      <w:r>
        <w:rPr>
          <w:rFonts w:ascii="FZDFS--GBK1-0" w:hAnsi="FZDFS--GBK1-0" w:cs="宋体" w:hint="eastAsia"/>
          <w:b/>
          <w:bCs/>
          <w:color w:val="000000"/>
        </w:rPr>
        <w:t>测试</w:t>
      </w:r>
      <w:proofErr w:type="spellStart"/>
      <w:r>
        <w:rPr>
          <w:rFonts w:ascii="FZDFS--GBK1-0" w:hAnsi="FZDFS--GBK1-0" w:cs="宋体" w:hint="eastAsia"/>
          <w:b/>
          <w:bCs/>
          <w:color w:val="000000"/>
        </w:rPr>
        <w:t>dhcp</w:t>
      </w:r>
      <w:proofErr w:type="spellEnd"/>
      <w:r>
        <w:rPr>
          <w:rFonts w:ascii="FZDFS--GBK1-0" w:hAnsi="FZDFS--GBK1-0" w:cs="宋体" w:hint="eastAsia"/>
          <w:b/>
          <w:bCs/>
          <w:color w:val="000000"/>
        </w:rPr>
        <w:t>和</w:t>
      </w:r>
      <w:r>
        <w:rPr>
          <w:rFonts w:ascii="FZDFS--GBK1-0" w:hAnsi="FZDFS--GBK1-0" w:cs="宋体" w:hint="eastAsia"/>
          <w:b/>
          <w:bCs/>
          <w:color w:val="000000"/>
        </w:rPr>
        <w:t>ping</w:t>
      </w:r>
      <w:r>
        <w:rPr>
          <w:rFonts w:ascii="FZDFS--GBK1-0" w:hAnsi="FZDFS--GBK1-0" w:cs="宋体" w:hint="eastAsia"/>
          <w:b/>
          <w:bCs/>
          <w:color w:val="000000"/>
        </w:rPr>
        <w:t>连接</w:t>
      </w:r>
    </w:p>
    <w:p w14:paraId="04E10934" w14:textId="77777777" w:rsidR="00596465" w:rsidRPr="0018236A" w:rsidRDefault="00596465" w:rsidP="00596465">
      <w:pPr>
        <w:pStyle w:val="a0"/>
        <w:spacing w:before="120" w:after="120"/>
        <w:ind w:left="1500" w:firstLineChars="0" w:firstLine="0"/>
        <w:jc w:val="left"/>
        <w:rPr>
          <w:rFonts w:ascii="FZDFS--GBK1-0" w:hAnsi="FZDFS--GBK1-0" w:cs="宋体" w:hint="eastAsia"/>
          <w:b/>
          <w:bCs/>
          <w:color w:val="000000"/>
        </w:rPr>
      </w:pPr>
      <w:r w:rsidRPr="00B85A88">
        <w:rPr>
          <w:rFonts w:ascii="FZDFS--GBK1-0" w:hAnsi="FZDFS--GBK1-0" w:cs="宋体"/>
          <w:b/>
          <w:bCs/>
          <w:noProof/>
          <w:color w:val="000000"/>
        </w:rPr>
        <w:drawing>
          <wp:inline distT="0" distB="0" distL="0" distR="0" wp14:anchorId="294283B4" wp14:editId="77C35B77">
            <wp:extent cx="4853940" cy="4012366"/>
            <wp:effectExtent l="0" t="0" r="3810" b="7620"/>
            <wp:docPr id="13418263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58700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55613" cy="4013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ACC35" w14:textId="3904593E" w:rsidR="00596465" w:rsidRPr="00364206" w:rsidRDefault="00596465" w:rsidP="00364206">
      <w:pPr>
        <w:pStyle w:val="a0"/>
        <w:numPr>
          <w:ilvl w:val="0"/>
          <w:numId w:val="9"/>
        </w:numPr>
        <w:spacing w:before="120" w:after="120"/>
        <w:ind w:firstLineChars="0"/>
        <w:jc w:val="left"/>
        <w:rPr>
          <w:rFonts w:ascii="FZDFS--GBK1-0" w:eastAsia="宋体" w:hAnsi="FZDFS--GBK1-0" w:cs="宋体" w:hint="eastAsia"/>
          <w:b/>
          <w:bCs/>
          <w:color w:val="000000"/>
        </w:rPr>
      </w:pPr>
      <w:r w:rsidRPr="00364206">
        <w:rPr>
          <w:rFonts w:ascii="FZDFS--GBK1-0" w:eastAsia="宋体" w:hAnsi="FZDFS--GBK1-0" w:cs="宋体" w:hint="eastAsia"/>
          <w:b/>
          <w:bCs/>
          <w:color w:val="000000"/>
        </w:rPr>
        <w:lastRenderedPageBreak/>
        <w:t>完成汇聚交换机</w:t>
      </w:r>
      <w:r w:rsidRPr="00364206">
        <w:rPr>
          <w:rFonts w:ascii="FZDFS--GBK1-0" w:eastAsia="宋体" w:hAnsi="FZDFS--GBK1-0" w:cs="宋体" w:hint="eastAsia"/>
          <w:b/>
          <w:bCs/>
          <w:color w:val="000000"/>
        </w:rPr>
        <w:t>AGG2</w:t>
      </w:r>
      <w:r w:rsidRPr="00364206">
        <w:rPr>
          <w:rFonts w:ascii="FZDFS--GBK1-0" w:eastAsia="宋体" w:hAnsi="FZDFS--GBK1-0" w:cs="宋体" w:hint="eastAsia"/>
          <w:b/>
          <w:bCs/>
          <w:color w:val="000000"/>
        </w:rPr>
        <w:t>及其下联交换网络部署</w:t>
      </w:r>
    </w:p>
    <w:p w14:paraId="2CE8EF90" w14:textId="77777777" w:rsidR="00596465" w:rsidRDefault="00596465" w:rsidP="00596465">
      <w:pPr>
        <w:pStyle w:val="a0"/>
        <w:spacing w:before="120" w:after="120"/>
        <w:ind w:left="1500" w:firstLineChars="0" w:firstLine="0"/>
        <w:jc w:val="left"/>
        <w:rPr>
          <w:rFonts w:ascii="FZDFS--GBK1-0" w:eastAsia="宋体" w:hAnsi="FZDFS--GBK1-0" w:cs="宋体" w:hint="eastAsia"/>
          <w:b/>
          <w:bCs/>
          <w:color w:val="000000"/>
        </w:rPr>
      </w:pPr>
      <w:r>
        <w:rPr>
          <w:rFonts w:ascii="FZDFS--GBK1-0" w:eastAsia="宋体" w:hAnsi="FZDFS--GBK1-0" w:cs="宋体" w:hint="eastAsia"/>
          <w:b/>
          <w:bCs/>
          <w:color w:val="000000"/>
        </w:rPr>
        <w:t>ACC2</w:t>
      </w:r>
      <w:r>
        <w:rPr>
          <w:rFonts w:ascii="FZDFS--GBK1-0" w:eastAsia="宋体" w:hAnsi="FZDFS--GBK1-0" w:cs="宋体" w:hint="eastAsia"/>
          <w:b/>
          <w:bCs/>
          <w:color w:val="000000"/>
        </w:rPr>
        <w:t>配置：</w:t>
      </w:r>
    </w:p>
    <w:p w14:paraId="7F3B26C6" w14:textId="77777777" w:rsidR="00596465" w:rsidRDefault="00596465" w:rsidP="00596465">
      <w:pPr>
        <w:pStyle w:val="a0"/>
        <w:spacing w:before="120" w:after="120"/>
        <w:ind w:left="1500" w:firstLineChars="0" w:firstLine="0"/>
        <w:jc w:val="left"/>
        <w:rPr>
          <w:rFonts w:ascii="FZDFS--GBK1-0" w:eastAsia="宋体" w:hAnsi="FZDFS--GBK1-0" w:cs="宋体" w:hint="eastAsia"/>
          <w:b/>
          <w:bCs/>
          <w:color w:val="000000"/>
        </w:rPr>
      </w:pPr>
      <w:r w:rsidRPr="00F30713">
        <w:rPr>
          <w:rFonts w:ascii="FZDFS--GBK1-0" w:eastAsia="宋体" w:hAnsi="FZDFS--GBK1-0" w:cs="宋体"/>
          <w:b/>
          <w:bCs/>
          <w:noProof/>
          <w:color w:val="000000"/>
        </w:rPr>
        <w:drawing>
          <wp:inline distT="0" distB="0" distL="0" distR="0" wp14:anchorId="1C98E496" wp14:editId="308607D0">
            <wp:extent cx="4353311" cy="5311140"/>
            <wp:effectExtent l="0" t="0" r="9525" b="3810"/>
            <wp:docPr id="1596344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06501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54059" cy="531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B745D" w14:textId="77777777" w:rsidR="00596465" w:rsidRDefault="00596465" w:rsidP="00596465">
      <w:pPr>
        <w:pStyle w:val="a0"/>
        <w:spacing w:before="120" w:after="120"/>
        <w:ind w:left="1500" w:firstLineChars="0" w:firstLine="0"/>
        <w:jc w:val="left"/>
        <w:rPr>
          <w:rFonts w:ascii="FZDFS--GBK1-0" w:eastAsia="宋体" w:hAnsi="FZDFS--GBK1-0" w:cs="宋体" w:hint="eastAsia"/>
          <w:b/>
          <w:bCs/>
          <w:color w:val="000000"/>
        </w:rPr>
      </w:pPr>
      <w:r>
        <w:rPr>
          <w:rFonts w:ascii="FZDFS--GBK1-0" w:eastAsia="宋体" w:hAnsi="FZDFS--GBK1-0" w:cs="宋体" w:hint="eastAsia"/>
          <w:b/>
          <w:bCs/>
          <w:color w:val="000000"/>
        </w:rPr>
        <w:t>AGG2</w:t>
      </w:r>
      <w:r>
        <w:rPr>
          <w:rFonts w:ascii="FZDFS--GBK1-0" w:eastAsia="宋体" w:hAnsi="FZDFS--GBK1-0" w:cs="宋体" w:hint="eastAsia"/>
          <w:b/>
          <w:bCs/>
          <w:color w:val="000000"/>
        </w:rPr>
        <w:t>配置：</w:t>
      </w:r>
    </w:p>
    <w:p w14:paraId="38BBE622" w14:textId="77777777" w:rsidR="00596465" w:rsidRDefault="00596465" w:rsidP="00596465">
      <w:pPr>
        <w:pStyle w:val="a0"/>
        <w:spacing w:before="120" w:after="120"/>
        <w:ind w:left="1500" w:firstLineChars="0" w:firstLine="0"/>
        <w:jc w:val="left"/>
        <w:rPr>
          <w:rFonts w:ascii="FZDFS--GBK1-0" w:eastAsia="宋体" w:hAnsi="FZDFS--GBK1-0" w:cs="宋体" w:hint="eastAsia"/>
          <w:b/>
          <w:bCs/>
          <w:color w:val="000000"/>
        </w:rPr>
      </w:pPr>
      <w:r w:rsidRPr="00385698">
        <w:rPr>
          <w:rFonts w:ascii="FZDFS--GBK1-0" w:eastAsia="宋体" w:hAnsi="FZDFS--GBK1-0" w:cs="宋体"/>
          <w:b/>
          <w:bCs/>
          <w:noProof/>
          <w:color w:val="000000"/>
        </w:rPr>
        <w:lastRenderedPageBreak/>
        <w:drawing>
          <wp:inline distT="0" distB="0" distL="0" distR="0" wp14:anchorId="20E68EAE" wp14:editId="47FC7410">
            <wp:extent cx="4442460" cy="5137109"/>
            <wp:effectExtent l="0" t="0" r="0" b="6985"/>
            <wp:docPr id="18591076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47962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45760" cy="5140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871BB" w14:textId="77777777" w:rsidR="00596465" w:rsidRDefault="00596465" w:rsidP="00596465">
      <w:pPr>
        <w:pStyle w:val="a0"/>
        <w:spacing w:before="120" w:after="120"/>
        <w:ind w:left="1500" w:firstLineChars="0" w:firstLine="0"/>
        <w:jc w:val="left"/>
        <w:rPr>
          <w:rFonts w:ascii="FZDFS--GBK1-0" w:eastAsia="宋体" w:hAnsi="FZDFS--GBK1-0" w:cs="宋体" w:hint="eastAsia"/>
          <w:b/>
          <w:bCs/>
          <w:color w:val="000000"/>
        </w:rPr>
      </w:pPr>
      <w:r>
        <w:rPr>
          <w:rFonts w:ascii="FZDFS--GBK1-0" w:eastAsia="宋体" w:hAnsi="FZDFS--GBK1-0" w:cs="宋体" w:hint="eastAsia"/>
          <w:b/>
          <w:bCs/>
          <w:color w:val="000000"/>
        </w:rPr>
        <w:t>Device</w:t>
      </w:r>
      <w:r>
        <w:rPr>
          <w:rFonts w:ascii="FZDFS--GBK1-0" w:eastAsia="宋体" w:hAnsi="FZDFS--GBK1-0" w:cs="宋体" w:hint="eastAsia"/>
          <w:b/>
          <w:bCs/>
          <w:color w:val="000000"/>
        </w:rPr>
        <w:t>配置：</w:t>
      </w:r>
    </w:p>
    <w:p w14:paraId="76AFE26E" w14:textId="77777777" w:rsidR="00596465" w:rsidRDefault="00596465" w:rsidP="00596465">
      <w:pPr>
        <w:pStyle w:val="a0"/>
        <w:spacing w:before="120" w:after="120"/>
        <w:ind w:left="1500" w:firstLineChars="0" w:firstLine="0"/>
        <w:jc w:val="left"/>
        <w:rPr>
          <w:rFonts w:ascii="FZDFS--GBK1-0" w:eastAsia="宋体" w:hAnsi="FZDFS--GBK1-0" w:cs="宋体" w:hint="eastAsia"/>
          <w:b/>
          <w:bCs/>
          <w:color w:val="000000"/>
        </w:rPr>
      </w:pPr>
      <w:r w:rsidRPr="002753D8">
        <w:rPr>
          <w:rFonts w:ascii="FZDFS--GBK1-0" w:eastAsia="宋体" w:hAnsi="FZDFS--GBK1-0" w:cs="宋体"/>
          <w:b/>
          <w:bCs/>
          <w:noProof/>
          <w:color w:val="000000"/>
        </w:rPr>
        <w:drawing>
          <wp:inline distT="0" distB="0" distL="0" distR="0" wp14:anchorId="3AFD7543" wp14:editId="288850F3">
            <wp:extent cx="3970020" cy="1362856"/>
            <wp:effectExtent l="0" t="0" r="0" b="8890"/>
            <wp:docPr id="21046891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43159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980088" cy="1366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E8B73" w14:textId="77777777" w:rsidR="00596465" w:rsidRDefault="00596465" w:rsidP="00596465">
      <w:pPr>
        <w:pStyle w:val="a0"/>
        <w:spacing w:before="120" w:after="120"/>
        <w:ind w:left="1500" w:firstLineChars="0" w:firstLine="0"/>
        <w:jc w:val="left"/>
        <w:rPr>
          <w:rFonts w:ascii="FZDFS--GBK1-0" w:eastAsia="宋体" w:hAnsi="FZDFS--GBK1-0" w:cs="宋体" w:hint="eastAsia"/>
          <w:b/>
          <w:bCs/>
          <w:color w:val="000000"/>
        </w:rPr>
      </w:pPr>
      <w:r w:rsidRPr="005916E1">
        <w:rPr>
          <w:rFonts w:ascii="FZDFS--GBK1-0" w:eastAsia="宋体" w:hAnsi="FZDFS--GBK1-0" w:cs="宋体"/>
          <w:b/>
          <w:bCs/>
          <w:noProof/>
          <w:color w:val="000000"/>
        </w:rPr>
        <w:lastRenderedPageBreak/>
        <w:drawing>
          <wp:inline distT="0" distB="0" distL="0" distR="0" wp14:anchorId="10964A4E" wp14:editId="70AD4582">
            <wp:extent cx="4221480" cy="1169212"/>
            <wp:effectExtent l="0" t="0" r="7620" b="0"/>
            <wp:docPr id="17354180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94321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35426" cy="117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88D6C" w14:textId="77777777" w:rsidR="00596465" w:rsidRDefault="00596465" w:rsidP="00596465">
      <w:pPr>
        <w:pStyle w:val="a0"/>
        <w:spacing w:before="120" w:after="120"/>
        <w:ind w:left="1500" w:firstLineChars="0" w:firstLine="0"/>
        <w:jc w:val="left"/>
        <w:rPr>
          <w:rFonts w:ascii="FZDFS--GBK1-0" w:eastAsia="宋体" w:hAnsi="FZDFS--GBK1-0" w:cs="宋体" w:hint="eastAsia"/>
          <w:b/>
          <w:bCs/>
          <w:color w:val="000000"/>
        </w:rPr>
      </w:pPr>
      <w:r>
        <w:rPr>
          <w:rFonts w:ascii="FZDFS--GBK1-0" w:eastAsia="宋体" w:hAnsi="FZDFS--GBK1-0" w:cs="宋体" w:hint="eastAsia"/>
          <w:b/>
          <w:bCs/>
          <w:color w:val="000000"/>
        </w:rPr>
        <w:t>Device2</w:t>
      </w:r>
      <w:r>
        <w:rPr>
          <w:rFonts w:ascii="FZDFS--GBK1-0" w:eastAsia="宋体" w:hAnsi="FZDFS--GBK1-0" w:cs="宋体" w:hint="eastAsia"/>
          <w:b/>
          <w:bCs/>
          <w:color w:val="000000"/>
        </w:rPr>
        <w:t>可以</w:t>
      </w:r>
      <w:r>
        <w:rPr>
          <w:rFonts w:ascii="FZDFS--GBK1-0" w:eastAsia="宋体" w:hAnsi="FZDFS--GBK1-0" w:cs="宋体" w:hint="eastAsia"/>
          <w:b/>
          <w:bCs/>
          <w:color w:val="000000"/>
        </w:rPr>
        <w:t>ping</w:t>
      </w:r>
      <w:r>
        <w:rPr>
          <w:rFonts w:ascii="FZDFS--GBK1-0" w:eastAsia="宋体" w:hAnsi="FZDFS--GBK1-0" w:cs="宋体" w:hint="eastAsia"/>
          <w:b/>
          <w:bCs/>
          <w:color w:val="000000"/>
        </w:rPr>
        <w:t>通</w:t>
      </w:r>
      <w:r>
        <w:rPr>
          <w:rFonts w:ascii="FZDFS--GBK1-0" w:eastAsia="宋体" w:hAnsi="FZDFS--GBK1-0" w:cs="宋体" w:hint="eastAsia"/>
          <w:b/>
          <w:bCs/>
          <w:color w:val="000000"/>
        </w:rPr>
        <w:t>Device1</w:t>
      </w:r>
    </w:p>
    <w:p w14:paraId="40A64F7C" w14:textId="77777777" w:rsidR="00596465" w:rsidRDefault="00596465" w:rsidP="00596465">
      <w:pPr>
        <w:pStyle w:val="a0"/>
        <w:spacing w:before="120" w:after="120"/>
        <w:ind w:left="1500" w:firstLineChars="0" w:firstLine="0"/>
        <w:jc w:val="left"/>
        <w:rPr>
          <w:rFonts w:ascii="FZDFS--GBK1-0" w:eastAsia="宋体" w:hAnsi="FZDFS--GBK1-0" w:cs="宋体" w:hint="eastAsia"/>
          <w:b/>
          <w:bCs/>
          <w:color w:val="000000"/>
        </w:rPr>
      </w:pPr>
      <w:r w:rsidRPr="008E1339">
        <w:rPr>
          <w:rFonts w:ascii="FZDFS--GBK1-0" w:eastAsia="宋体" w:hAnsi="FZDFS--GBK1-0" w:cs="宋体"/>
          <w:b/>
          <w:bCs/>
          <w:noProof/>
          <w:color w:val="000000"/>
        </w:rPr>
        <w:drawing>
          <wp:inline distT="0" distB="0" distL="0" distR="0" wp14:anchorId="42508EC0" wp14:editId="278145C6">
            <wp:extent cx="4488180" cy="3059131"/>
            <wp:effectExtent l="0" t="0" r="7620" b="8255"/>
            <wp:docPr id="9636865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07791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490581" cy="3060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42D93" w14:textId="77777777" w:rsidR="00596465" w:rsidRDefault="00596465" w:rsidP="00364206">
      <w:pPr>
        <w:pStyle w:val="a0"/>
        <w:numPr>
          <w:ilvl w:val="0"/>
          <w:numId w:val="9"/>
        </w:numPr>
        <w:spacing w:before="120" w:after="120"/>
        <w:ind w:firstLineChars="0"/>
        <w:jc w:val="left"/>
        <w:rPr>
          <w:rFonts w:ascii="FZDFS--GBK1-0" w:eastAsia="宋体" w:hAnsi="FZDFS--GBK1-0" w:cs="宋体" w:hint="eastAsia"/>
          <w:b/>
          <w:bCs/>
          <w:color w:val="000000"/>
        </w:rPr>
      </w:pPr>
      <w:r w:rsidRPr="00030B70">
        <w:rPr>
          <w:rFonts w:ascii="FZDFS--GBK1-0" w:eastAsia="宋体" w:hAnsi="FZDFS--GBK1-0" w:cs="宋体" w:hint="eastAsia"/>
          <w:b/>
          <w:bCs/>
          <w:color w:val="000000"/>
        </w:rPr>
        <w:t>完成汇聚交换机</w:t>
      </w:r>
      <w:r w:rsidRPr="00030B70">
        <w:rPr>
          <w:rFonts w:ascii="FZDFS--GBK1-0" w:eastAsia="宋体" w:hAnsi="FZDFS--GBK1-0" w:cs="宋体" w:hint="eastAsia"/>
          <w:b/>
          <w:bCs/>
          <w:color w:val="000000"/>
        </w:rPr>
        <w:t>AGG1</w:t>
      </w:r>
      <w:r w:rsidRPr="00030B70">
        <w:rPr>
          <w:rFonts w:ascii="FZDFS--GBK1-0" w:eastAsia="宋体" w:hAnsi="FZDFS--GBK1-0" w:cs="宋体" w:hint="eastAsia"/>
          <w:b/>
          <w:bCs/>
          <w:color w:val="000000"/>
        </w:rPr>
        <w:t>、</w:t>
      </w:r>
      <w:r w:rsidRPr="00030B70">
        <w:rPr>
          <w:rFonts w:ascii="FZDFS--GBK1-0" w:eastAsia="宋体" w:hAnsi="FZDFS--GBK1-0" w:cs="宋体" w:hint="eastAsia"/>
          <w:b/>
          <w:bCs/>
          <w:color w:val="000000"/>
        </w:rPr>
        <w:t xml:space="preserve"> AGG2</w:t>
      </w:r>
      <w:r w:rsidRPr="00030B70">
        <w:rPr>
          <w:rFonts w:ascii="FZDFS--GBK1-0" w:eastAsia="宋体" w:hAnsi="FZDFS--GBK1-0" w:cs="宋体" w:hint="eastAsia"/>
          <w:b/>
          <w:bCs/>
          <w:color w:val="000000"/>
        </w:rPr>
        <w:t>与</w:t>
      </w:r>
      <w:r w:rsidRPr="00030B70">
        <w:rPr>
          <w:rFonts w:ascii="FZDFS--GBK1-0" w:eastAsia="宋体" w:hAnsi="FZDFS--GBK1-0" w:cs="宋体" w:hint="eastAsia"/>
          <w:b/>
          <w:bCs/>
          <w:color w:val="000000"/>
        </w:rPr>
        <w:t>Core</w:t>
      </w:r>
      <w:r w:rsidRPr="00030B70">
        <w:rPr>
          <w:rFonts w:ascii="FZDFS--GBK1-0" w:eastAsia="宋体" w:hAnsi="FZDFS--GBK1-0" w:cs="宋体" w:hint="eastAsia"/>
          <w:b/>
          <w:bCs/>
          <w:color w:val="000000"/>
        </w:rPr>
        <w:t>的对接</w:t>
      </w:r>
    </w:p>
    <w:p w14:paraId="1D953EF7" w14:textId="77777777" w:rsidR="00596465" w:rsidRDefault="00596465" w:rsidP="00596465">
      <w:pPr>
        <w:pStyle w:val="a0"/>
        <w:spacing w:before="120" w:after="120"/>
        <w:ind w:left="1500" w:firstLineChars="0" w:firstLine="0"/>
        <w:jc w:val="left"/>
        <w:rPr>
          <w:rFonts w:ascii="FZDFS--GBK1-0" w:eastAsia="宋体" w:hAnsi="FZDFS--GBK1-0" w:cs="宋体" w:hint="eastAsia"/>
          <w:b/>
          <w:bCs/>
          <w:color w:val="000000"/>
        </w:rPr>
      </w:pPr>
      <w:r>
        <w:rPr>
          <w:rFonts w:ascii="FZDFS--GBK1-0" w:eastAsia="宋体" w:hAnsi="FZDFS--GBK1-0" w:cs="宋体" w:hint="eastAsia"/>
          <w:b/>
          <w:bCs/>
          <w:color w:val="000000"/>
        </w:rPr>
        <w:t>AGG1</w:t>
      </w:r>
      <w:r>
        <w:rPr>
          <w:rFonts w:ascii="FZDFS--GBK1-0" w:eastAsia="宋体" w:hAnsi="FZDFS--GBK1-0" w:cs="宋体" w:hint="eastAsia"/>
          <w:b/>
          <w:bCs/>
          <w:color w:val="000000"/>
        </w:rPr>
        <w:t>配置：</w:t>
      </w:r>
    </w:p>
    <w:p w14:paraId="019D460D" w14:textId="77777777" w:rsidR="00596465" w:rsidRDefault="00596465" w:rsidP="00596465">
      <w:pPr>
        <w:pStyle w:val="a0"/>
        <w:spacing w:before="120" w:after="120"/>
        <w:ind w:left="1500" w:firstLineChars="0" w:firstLine="0"/>
        <w:jc w:val="left"/>
        <w:rPr>
          <w:rFonts w:ascii="FZDFS--GBK1-0" w:eastAsia="宋体" w:hAnsi="FZDFS--GBK1-0" w:cs="宋体" w:hint="eastAsia"/>
          <w:b/>
          <w:bCs/>
          <w:color w:val="000000"/>
        </w:rPr>
      </w:pPr>
      <w:r w:rsidRPr="0065220B">
        <w:rPr>
          <w:rFonts w:ascii="FZDFS--GBK1-0" w:eastAsia="宋体" w:hAnsi="FZDFS--GBK1-0" w:cs="宋体"/>
          <w:b/>
          <w:bCs/>
          <w:noProof/>
          <w:color w:val="000000"/>
        </w:rPr>
        <w:lastRenderedPageBreak/>
        <w:drawing>
          <wp:inline distT="0" distB="0" distL="0" distR="0" wp14:anchorId="255E9798" wp14:editId="38EA73D1">
            <wp:extent cx="4694682" cy="4823460"/>
            <wp:effectExtent l="0" t="0" r="0" b="0"/>
            <wp:docPr id="17264302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04437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695068" cy="4823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51CAB" w14:textId="77777777" w:rsidR="00596465" w:rsidRDefault="00596465" w:rsidP="00596465">
      <w:pPr>
        <w:pStyle w:val="a0"/>
        <w:spacing w:before="120" w:after="120"/>
        <w:ind w:left="1500" w:firstLineChars="0" w:firstLine="0"/>
        <w:jc w:val="left"/>
        <w:rPr>
          <w:rFonts w:ascii="FZDFS--GBK1-0" w:eastAsia="宋体" w:hAnsi="FZDFS--GBK1-0" w:cs="宋体" w:hint="eastAsia"/>
          <w:b/>
          <w:bCs/>
          <w:color w:val="000000"/>
        </w:rPr>
      </w:pPr>
      <w:r>
        <w:rPr>
          <w:rFonts w:ascii="FZDFS--GBK1-0" w:eastAsia="宋体" w:hAnsi="FZDFS--GBK1-0" w:cs="宋体" w:hint="eastAsia"/>
          <w:b/>
          <w:bCs/>
          <w:color w:val="000000"/>
        </w:rPr>
        <w:t>Core</w:t>
      </w:r>
      <w:r>
        <w:rPr>
          <w:rFonts w:ascii="FZDFS--GBK1-0" w:eastAsia="宋体" w:hAnsi="FZDFS--GBK1-0" w:cs="宋体" w:hint="eastAsia"/>
          <w:b/>
          <w:bCs/>
          <w:color w:val="000000"/>
        </w:rPr>
        <w:t>配置：</w:t>
      </w:r>
    </w:p>
    <w:p w14:paraId="38798B96" w14:textId="77777777" w:rsidR="00596465" w:rsidRDefault="00596465" w:rsidP="00596465">
      <w:pPr>
        <w:pStyle w:val="a0"/>
        <w:spacing w:before="120" w:after="120"/>
        <w:ind w:left="1500" w:firstLineChars="0" w:firstLine="0"/>
        <w:jc w:val="left"/>
        <w:rPr>
          <w:rFonts w:ascii="FZDFS--GBK1-0" w:eastAsia="宋体" w:hAnsi="FZDFS--GBK1-0" w:cs="宋体" w:hint="eastAsia"/>
          <w:b/>
          <w:bCs/>
          <w:color w:val="000000"/>
        </w:rPr>
      </w:pPr>
      <w:r w:rsidRPr="003C7AE6">
        <w:rPr>
          <w:rFonts w:ascii="FZDFS--GBK1-0" w:eastAsia="宋体" w:hAnsi="FZDFS--GBK1-0" w:cs="宋体"/>
          <w:b/>
          <w:bCs/>
          <w:noProof/>
          <w:color w:val="000000"/>
        </w:rPr>
        <w:lastRenderedPageBreak/>
        <w:drawing>
          <wp:inline distT="0" distB="0" distL="0" distR="0" wp14:anchorId="1569EB5A" wp14:editId="1B7687AE">
            <wp:extent cx="3926617" cy="5783580"/>
            <wp:effectExtent l="0" t="0" r="0" b="7620"/>
            <wp:docPr id="8173634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1360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927194" cy="578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CD911" w14:textId="77777777" w:rsidR="00596465" w:rsidRDefault="00596465" w:rsidP="00596465">
      <w:pPr>
        <w:pStyle w:val="a0"/>
        <w:spacing w:before="120" w:after="120"/>
        <w:ind w:left="1500" w:firstLineChars="0" w:firstLine="0"/>
        <w:jc w:val="left"/>
        <w:rPr>
          <w:rFonts w:ascii="FZDFS--GBK1-0" w:eastAsia="宋体" w:hAnsi="FZDFS--GBK1-0" w:cs="宋体" w:hint="eastAsia"/>
          <w:b/>
          <w:bCs/>
          <w:color w:val="000000"/>
        </w:rPr>
      </w:pPr>
      <w:r w:rsidRPr="003C7AE6">
        <w:rPr>
          <w:rFonts w:ascii="FZDFS--GBK1-0" w:eastAsia="宋体" w:hAnsi="FZDFS--GBK1-0" w:cs="宋体"/>
          <w:b/>
          <w:bCs/>
          <w:noProof/>
          <w:color w:val="000000"/>
        </w:rPr>
        <w:lastRenderedPageBreak/>
        <w:drawing>
          <wp:inline distT="0" distB="0" distL="0" distR="0" wp14:anchorId="2D3FE997" wp14:editId="07F1155C">
            <wp:extent cx="4386888" cy="2994660"/>
            <wp:effectExtent l="0" t="0" r="0" b="0"/>
            <wp:docPr id="18079704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225632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91661" cy="2997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01B9E" w14:textId="77777777" w:rsidR="00596465" w:rsidRDefault="00596465" w:rsidP="00596465">
      <w:pPr>
        <w:pStyle w:val="a0"/>
        <w:spacing w:before="120" w:after="120"/>
        <w:ind w:left="1500" w:firstLineChars="0" w:firstLine="0"/>
        <w:jc w:val="left"/>
        <w:rPr>
          <w:rFonts w:ascii="FZDFS--GBK1-0" w:eastAsia="宋体" w:hAnsi="FZDFS--GBK1-0" w:cs="宋体" w:hint="eastAsia"/>
          <w:b/>
          <w:bCs/>
          <w:color w:val="000000"/>
        </w:rPr>
      </w:pPr>
      <w:r>
        <w:rPr>
          <w:rFonts w:ascii="FZDFS--GBK1-0" w:eastAsia="宋体" w:hAnsi="FZDFS--GBK1-0" w:cs="宋体" w:hint="eastAsia"/>
          <w:b/>
          <w:bCs/>
          <w:color w:val="000000"/>
        </w:rPr>
        <w:t>AGG2</w:t>
      </w:r>
      <w:r>
        <w:rPr>
          <w:rFonts w:ascii="FZDFS--GBK1-0" w:eastAsia="宋体" w:hAnsi="FZDFS--GBK1-0" w:cs="宋体" w:hint="eastAsia"/>
          <w:b/>
          <w:bCs/>
          <w:color w:val="000000"/>
        </w:rPr>
        <w:t>配置：</w:t>
      </w:r>
    </w:p>
    <w:p w14:paraId="62407050" w14:textId="77777777" w:rsidR="00596465" w:rsidRDefault="00596465" w:rsidP="00596465">
      <w:pPr>
        <w:pStyle w:val="a0"/>
        <w:spacing w:before="120" w:after="120"/>
        <w:ind w:left="1500" w:firstLineChars="0" w:firstLine="0"/>
        <w:jc w:val="left"/>
        <w:rPr>
          <w:rFonts w:ascii="FZDFS--GBK1-0" w:eastAsia="宋体" w:hAnsi="FZDFS--GBK1-0" w:cs="宋体" w:hint="eastAsia"/>
          <w:b/>
          <w:bCs/>
          <w:color w:val="000000"/>
        </w:rPr>
      </w:pPr>
      <w:r w:rsidRPr="00CF4634">
        <w:rPr>
          <w:rFonts w:ascii="FZDFS--GBK1-0" w:eastAsia="宋体" w:hAnsi="FZDFS--GBK1-0" w:cs="宋体"/>
          <w:b/>
          <w:bCs/>
          <w:noProof/>
          <w:color w:val="000000"/>
        </w:rPr>
        <w:drawing>
          <wp:inline distT="0" distB="0" distL="0" distR="0" wp14:anchorId="46CD132F" wp14:editId="4465C4B8">
            <wp:extent cx="4526280" cy="4372785"/>
            <wp:effectExtent l="0" t="0" r="7620" b="8890"/>
            <wp:docPr id="21434845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44804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527082" cy="437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186E6" w14:textId="77777777" w:rsidR="00596465" w:rsidRDefault="00596465" w:rsidP="00596465">
      <w:pPr>
        <w:pStyle w:val="a0"/>
        <w:spacing w:before="120" w:after="120"/>
        <w:ind w:left="1500" w:firstLineChars="0" w:firstLine="0"/>
        <w:jc w:val="left"/>
        <w:rPr>
          <w:rFonts w:ascii="FZDFS--GBK1-0" w:eastAsia="宋体" w:hAnsi="FZDFS--GBK1-0" w:cs="宋体" w:hint="eastAsia"/>
          <w:b/>
          <w:bCs/>
          <w:color w:val="000000"/>
        </w:rPr>
      </w:pPr>
      <w:r w:rsidRPr="007F5C1A">
        <w:rPr>
          <w:rFonts w:ascii="FZDFS--GBK1-0" w:eastAsia="宋体" w:hAnsi="FZDFS--GBK1-0" w:cs="宋体" w:hint="eastAsia"/>
          <w:b/>
          <w:bCs/>
          <w:color w:val="000000"/>
        </w:rPr>
        <w:lastRenderedPageBreak/>
        <w:t>AGG1</w:t>
      </w:r>
      <w:r>
        <w:rPr>
          <w:rFonts w:ascii="FZDFS--GBK1-0" w:eastAsia="宋体" w:hAnsi="FZDFS--GBK1-0" w:cs="宋体" w:hint="eastAsia"/>
          <w:b/>
          <w:bCs/>
          <w:color w:val="000000"/>
        </w:rPr>
        <w:t>、</w:t>
      </w:r>
      <w:r>
        <w:rPr>
          <w:rFonts w:ascii="FZDFS--GBK1-0" w:eastAsia="宋体" w:hAnsi="FZDFS--GBK1-0" w:cs="宋体" w:hint="eastAsia"/>
          <w:b/>
          <w:bCs/>
          <w:color w:val="000000"/>
        </w:rPr>
        <w:t>Core</w:t>
      </w:r>
      <w:r>
        <w:rPr>
          <w:rFonts w:ascii="FZDFS--GBK1-0" w:eastAsia="宋体" w:hAnsi="FZDFS--GBK1-0" w:cs="宋体" w:hint="eastAsia"/>
          <w:b/>
          <w:bCs/>
          <w:color w:val="000000"/>
        </w:rPr>
        <w:t>、</w:t>
      </w:r>
      <w:r>
        <w:rPr>
          <w:rFonts w:ascii="FZDFS--GBK1-0" w:eastAsia="宋体" w:hAnsi="FZDFS--GBK1-0" w:cs="宋体" w:hint="eastAsia"/>
          <w:b/>
          <w:bCs/>
          <w:color w:val="000000"/>
        </w:rPr>
        <w:t>AGG2</w:t>
      </w:r>
      <w:r w:rsidRPr="007F5C1A">
        <w:rPr>
          <w:rFonts w:ascii="FZDFS--GBK1-0" w:eastAsia="宋体" w:hAnsi="FZDFS--GBK1-0" w:cs="宋体" w:hint="eastAsia"/>
          <w:b/>
          <w:bCs/>
          <w:color w:val="000000"/>
        </w:rPr>
        <w:t>上部署</w:t>
      </w:r>
      <w:r w:rsidRPr="007F5C1A">
        <w:rPr>
          <w:rFonts w:ascii="FZDFS--GBK1-0" w:eastAsia="宋体" w:hAnsi="FZDFS--GBK1-0" w:cs="宋体" w:hint="eastAsia"/>
          <w:b/>
          <w:bCs/>
          <w:color w:val="000000"/>
        </w:rPr>
        <w:t xml:space="preserve"> OSPFv3</w:t>
      </w:r>
      <w:r>
        <w:rPr>
          <w:rFonts w:ascii="FZDFS--GBK1-0" w:eastAsia="宋体" w:hAnsi="FZDFS--GBK1-0" w:cs="宋体" w:hint="eastAsia"/>
          <w:b/>
          <w:bCs/>
          <w:color w:val="000000"/>
        </w:rPr>
        <w:t>：</w:t>
      </w:r>
    </w:p>
    <w:p w14:paraId="6A411D96" w14:textId="77777777" w:rsidR="00596465" w:rsidRDefault="00596465" w:rsidP="00596465">
      <w:pPr>
        <w:pStyle w:val="a0"/>
        <w:spacing w:before="120" w:after="120"/>
        <w:ind w:left="1500" w:firstLineChars="0" w:firstLine="0"/>
        <w:jc w:val="left"/>
        <w:rPr>
          <w:rFonts w:ascii="FZDFS--GBK1-0" w:eastAsia="宋体" w:hAnsi="FZDFS--GBK1-0" w:cs="宋体" w:hint="eastAsia"/>
          <w:b/>
          <w:bCs/>
          <w:color w:val="000000"/>
        </w:rPr>
      </w:pPr>
      <w:r w:rsidRPr="001C62D1">
        <w:rPr>
          <w:rFonts w:ascii="FZDFS--GBK1-0" w:eastAsia="宋体" w:hAnsi="FZDFS--GBK1-0" w:cs="宋体"/>
          <w:b/>
          <w:bCs/>
          <w:noProof/>
          <w:color w:val="000000"/>
        </w:rPr>
        <w:drawing>
          <wp:inline distT="0" distB="0" distL="0" distR="0" wp14:anchorId="0F38AE19" wp14:editId="0C7BB41A">
            <wp:extent cx="4560080" cy="3360420"/>
            <wp:effectExtent l="0" t="0" r="0" b="0"/>
            <wp:docPr id="3507748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47835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60533" cy="3360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9033E" w14:textId="77777777" w:rsidR="00596465" w:rsidRDefault="00596465" w:rsidP="00596465">
      <w:pPr>
        <w:pStyle w:val="a0"/>
        <w:spacing w:before="120" w:after="120"/>
        <w:ind w:left="1500" w:firstLineChars="0" w:firstLine="0"/>
        <w:jc w:val="left"/>
        <w:rPr>
          <w:rFonts w:ascii="FZDFS--GBK1-0" w:eastAsia="宋体" w:hAnsi="FZDFS--GBK1-0" w:cs="宋体" w:hint="eastAsia"/>
          <w:b/>
          <w:bCs/>
          <w:color w:val="000000"/>
        </w:rPr>
      </w:pPr>
      <w:r w:rsidRPr="00EA07C8">
        <w:rPr>
          <w:rFonts w:ascii="FZDFS--GBK1-0" w:eastAsia="宋体" w:hAnsi="FZDFS--GBK1-0" w:cs="宋体"/>
          <w:b/>
          <w:bCs/>
          <w:noProof/>
          <w:color w:val="000000"/>
        </w:rPr>
        <w:drawing>
          <wp:inline distT="0" distB="0" distL="0" distR="0" wp14:anchorId="00B8F3B6" wp14:editId="526A2B50">
            <wp:extent cx="4991100" cy="2369039"/>
            <wp:effectExtent l="0" t="0" r="0" b="0"/>
            <wp:docPr id="15308369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73060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01238" cy="2373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E561C" w14:textId="77777777" w:rsidR="00596465" w:rsidRDefault="00596465" w:rsidP="00596465">
      <w:pPr>
        <w:pStyle w:val="a0"/>
        <w:spacing w:before="120" w:after="120"/>
        <w:ind w:left="1500" w:firstLineChars="0" w:firstLine="0"/>
        <w:jc w:val="left"/>
        <w:rPr>
          <w:rFonts w:ascii="FZDFS--GBK1-0" w:eastAsia="宋体" w:hAnsi="FZDFS--GBK1-0" w:cs="宋体" w:hint="eastAsia"/>
          <w:b/>
          <w:bCs/>
          <w:color w:val="000000"/>
        </w:rPr>
      </w:pPr>
      <w:r w:rsidRPr="00AC2B54">
        <w:rPr>
          <w:rFonts w:ascii="FZDFS--GBK1-0" w:eastAsia="宋体" w:hAnsi="FZDFS--GBK1-0" w:cs="宋体"/>
          <w:b/>
          <w:bCs/>
          <w:noProof/>
          <w:color w:val="000000"/>
        </w:rPr>
        <w:lastRenderedPageBreak/>
        <w:drawing>
          <wp:inline distT="0" distB="0" distL="0" distR="0" wp14:anchorId="4E0C7D9F" wp14:editId="503C0EBC">
            <wp:extent cx="5113020" cy="3000940"/>
            <wp:effectExtent l="0" t="0" r="0" b="9525"/>
            <wp:docPr id="491679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356094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115764" cy="300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A624A" w14:textId="77777777" w:rsidR="00596465" w:rsidRDefault="00596465" w:rsidP="00596465">
      <w:pPr>
        <w:pStyle w:val="a0"/>
        <w:spacing w:before="120" w:after="120"/>
        <w:ind w:left="1500" w:firstLineChars="0" w:firstLine="0"/>
        <w:jc w:val="left"/>
        <w:rPr>
          <w:rFonts w:ascii="FZDFS--GBK1-0" w:eastAsia="宋体" w:hAnsi="FZDFS--GBK1-0" w:cs="宋体" w:hint="eastAsia"/>
          <w:b/>
          <w:bCs/>
          <w:color w:val="000000"/>
        </w:rPr>
      </w:pPr>
      <w:r>
        <w:rPr>
          <w:rFonts w:ascii="FZDFS--GBK1-0" w:eastAsia="宋体" w:hAnsi="FZDFS--GBK1-0" w:cs="宋体" w:hint="eastAsia"/>
          <w:b/>
          <w:bCs/>
          <w:color w:val="000000"/>
        </w:rPr>
        <w:t>PC2</w:t>
      </w:r>
      <w:r>
        <w:rPr>
          <w:rFonts w:ascii="FZDFS--GBK1-0" w:eastAsia="宋体" w:hAnsi="FZDFS--GBK1-0" w:cs="宋体" w:hint="eastAsia"/>
          <w:b/>
          <w:bCs/>
          <w:color w:val="000000"/>
        </w:rPr>
        <w:t>能</w:t>
      </w:r>
      <w:r>
        <w:rPr>
          <w:rFonts w:ascii="FZDFS--GBK1-0" w:eastAsia="宋体" w:hAnsi="FZDFS--GBK1-0" w:cs="宋体" w:hint="eastAsia"/>
          <w:b/>
          <w:bCs/>
          <w:color w:val="000000"/>
        </w:rPr>
        <w:t>ping</w:t>
      </w:r>
      <w:r>
        <w:rPr>
          <w:rFonts w:ascii="FZDFS--GBK1-0" w:eastAsia="宋体" w:hAnsi="FZDFS--GBK1-0" w:cs="宋体" w:hint="eastAsia"/>
          <w:b/>
          <w:bCs/>
          <w:color w:val="000000"/>
        </w:rPr>
        <w:t>通</w:t>
      </w:r>
      <w:r>
        <w:rPr>
          <w:rFonts w:ascii="FZDFS--GBK1-0" w:eastAsia="宋体" w:hAnsi="FZDFS--GBK1-0" w:cs="宋体" w:hint="eastAsia"/>
          <w:b/>
          <w:bCs/>
          <w:color w:val="000000"/>
        </w:rPr>
        <w:t>Device2</w:t>
      </w:r>
    </w:p>
    <w:p w14:paraId="799B8532" w14:textId="38B4D5C4" w:rsidR="00306352" w:rsidRPr="008B0EF7" w:rsidRDefault="00596465" w:rsidP="008B0EF7">
      <w:pPr>
        <w:pStyle w:val="a0"/>
        <w:spacing w:before="120" w:after="120"/>
        <w:ind w:left="1500" w:firstLineChars="0" w:firstLine="0"/>
        <w:jc w:val="left"/>
        <w:rPr>
          <w:rFonts w:ascii="FZDFS--GBK1-0" w:eastAsia="宋体" w:hAnsi="FZDFS--GBK1-0" w:cs="宋体" w:hint="eastAsia"/>
          <w:b/>
          <w:bCs/>
          <w:color w:val="000000"/>
        </w:rPr>
      </w:pPr>
      <w:r w:rsidRPr="008A2D96">
        <w:rPr>
          <w:rFonts w:ascii="FZDFS--GBK1-0" w:eastAsia="宋体" w:hAnsi="FZDFS--GBK1-0" w:cs="宋体"/>
          <w:b/>
          <w:bCs/>
          <w:noProof/>
          <w:color w:val="000000"/>
        </w:rPr>
        <w:drawing>
          <wp:inline distT="0" distB="0" distL="0" distR="0" wp14:anchorId="2B0E1133" wp14:editId="55B68F44">
            <wp:extent cx="5486400" cy="1984375"/>
            <wp:effectExtent l="0" t="0" r="0" b="0"/>
            <wp:docPr id="5784128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35166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8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DC31F" w14:textId="492CF77D" w:rsidR="00B07B35" w:rsidRDefault="008B0EF7" w:rsidP="00B74D13">
      <w:pPr>
        <w:pStyle w:val="a0"/>
        <w:numPr>
          <w:ilvl w:val="0"/>
          <w:numId w:val="9"/>
        </w:numPr>
        <w:spacing w:before="120" w:after="120"/>
        <w:ind w:firstLineChars="0"/>
        <w:jc w:val="left"/>
        <w:rPr>
          <w:rFonts w:ascii="FZDFS--GBK1-0" w:eastAsia="宋体" w:hAnsi="FZDFS--GBK1-0" w:cs="宋体"/>
          <w:b/>
          <w:bCs/>
          <w:color w:val="000000"/>
        </w:rPr>
      </w:pPr>
      <w:r w:rsidRPr="008B0EF7">
        <w:rPr>
          <w:rFonts w:ascii="FZDFS--GBK1-0" w:eastAsia="宋体" w:hAnsi="FZDFS--GBK1-0" w:cs="宋体" w:hint="eastAsia"/>
          <w:b/>
          <w:bCs/>
          <w:color w:val="000000"/>
        </w:rPr>
        <w:t>完成出口</w:t>
      </w:r>
      <w:r w:rsidRPr="008B0EF7">
        <w:rPr>
          <w:rFonts w:ascii="FZDFS--GBK1-0" w:eastAsia="宋体" w:hAnsi="FZDFS--GBK1-0" w:cs="宋体" w:hint="eastAsia"/>
          <w:b/>
          <w:bCs/>
          <w:color w:val="000000"/>
        </w:rPr>
        <w:t>FW</w:t>
      </w:r>
      <w:r w:rsidRPr="008B0EF7">
        <w:rPr>
          <w:rFonts w:ascii="FZDFS--GBK1-0" w:eastAsia="宋体" w:hAnsi="FZDFS--GBK1-0" w:cs="宋体" w:hint="eastAsia"/>
          <w:b/>
          <w:bCs/>
          <w:color w:val="000000"/>
        </w:rPr>
        <w:t>及其关联网络的配置</w:t>
      </w:r>
    </w:p>
    <w:p w14:paraId="7AEC84C8" w14:textId="6F7D7331" w:rsidR="008B0EF7" w:rsidRDefault="00FE570F" w:rsidP="008B0EF7">
      <w:pPr>
        <w:pStyle w:val="a0"/>
        <w:spacing w:before="120" w:after="120"/>
        <w:ind w:left="1500" w:firstLineChars="0" w:firstLine="0"/>
        <w:jc w:val="left"/>
        <w:rPr>
          <w:rFonts w:ascii="FZDFS--GBK1-0" w:eastAsia="宋体" w:hAnsi="FZDFS--GBK1-0" w:cs="宋体"/>
          <w:b/>
          <w:bCs/>
          <w:color w:val="000000"/>
        </w:rPr>
      </w:pPr>
      <w:r>
        <w:rPr>
          <w:rFonts w:ascii="FZDFS--GBK1-0" w:eastAsia="宋体" w:hAnsi="FZDFS--GBK1-0" w:cs="宋体" w:hint="eastAsia"/>
          <w:b/>
          <w:bCs/>
          <w:color w:val="000000"/>
        </w:rPr>
        <w:t>FW</w:t>
      </w:r>
      <w:r w:rsidR="00A90C1D">
        <w:rPr>
          <w:rFonts w:ascii="FZDFS--GBK1-0" w:eastAsia="宋体" w:hAnsi="FZDFS--GBK1-0" w:cs="宋体" w:hint="eastAsia"/>
          <w:b/>
          <w:bCs/>
          <w:color w:val="000000"/>
        </w:rPr>
        <w:t>基础配置</w:t>
      </w:r>
      <w:r>
        <w:rPr>
          <w:rFonts w:ascii="FZDFS--GBK1-0" w:eastAsia="宋体" w:hAnsi="FZDFS--GBK1-0" w:cs="宋体" w:hint="eastAsia"/>
          <w:b/>
          <w:bCs/>
          <w:color w:val="000000"/>
        </w:rPr>
        <w:t>：</w:t>
      </w:r>
    </w:p>
    <w:p w14:paraId="24037ACA" w14:textId="382D03A2" w:rsidR="00FE570F" w:rsidRDefault="00623A4F" w:rsidP="008B0EF7">
      <w:pPr>
        <w:pStyle w:val="a0"/>
        <w:spacing w:before="120" w:after="120"/>
        <w:ind w:left="1500" w:firstLineChars="0" w:firstLine="0"/>
        <w:jc w:val="left"/>
        <w:rPr>
          <w:rFonts w:ascii="FZDFS--GBK1-0" w:eastAsia="宋体" w:hAnsi="FZDFS--GBK1-0" w:cs="宋体"/>
          <w:b/>
          <w:bCs/>
          <w:color w:val="000000"/>
        </w:rPr>
      </w:pPr>
      <w:r w:rsidRPr="00623A4F">
        <w:rPr>
          <w:rFonts w:ascii="FZDFS--GBK1-0" w:eastAsia="宋体" w:hAnsi="FZDFS--GBK1-0" w:cs="宋体"/>
          <w:b/>
          <w:bCs/>
          <w:color w:val="000000"/>
        </w:rPr>
        <w:lastRenderedPageBreak/>
        <w:drawing>
          <wp:inline distT="0" distB="0" distL="0" distR="0" wp14:anchorId="31F1215D" wp14:editId="34D211F4">
            <wp:extent cx="4309500" cy="6690360"/>
            <wp:effectExtent l="0" t="0" r="0" b="0"/>
            <wp:docPr id="5870812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081213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310246" cy="6691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87167" w14:textId="2F9A1A64" w:rsidR="00623A4F" w:rsidRDefault="005620E5" w:rsidP="008B0EF7">
      <w:pPr>
        <w:pStyle w:val="a0"/>
        <w:spacing w:before="120" w:after="120"/>
        <w:ind w:left="1500" w:firstLineChars="0" w:firstLine="0"/>
        <w:jc w:val="left"/>
        <w:rPr>
          <w:rFonts w:ascii="FZDFS--GBK1-0" w:eastAsia="宋体" w:hAnsi="FZDFS--GBK1-0" w:cs="宋体"/>
          <w:b/>
          <w:bCs/>
          <w:color w:val="000000"/>
        </w:rPr>
      </w:pPr>
      <w:r w:rsidRPr="005620E5">
        <w:rPr>
          <w:rFonts w:ascii="FZDFS--GBK1-0" w:eastAsia="宋体" w:hAnsi="FZDFS--GBK1-0" w:cs="宋体"/>
          <w:b/>
          <w:bCs/>
          <w:color w:val="000000"/>
        </w:rPr>
        <w:lastRenderedPageBreak/>
        <w:drawing>
          <wp:inline distT="0" distB="0" distL="0" distR="0" wp14:anchorId="45F342B3" wp14:editId="414B82BC">
            <wp:extent cx="2324878" cy="3154680"/>
            <wp:effectExtent l="0" t="0" r="0" b="7620"/>
            <wp:docPr id="1231341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3411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325345" cy="3155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078AF" w14:textId="149D2747" w:rsidR="009413CE" w:rsidRDefault="009413CE" w:rsidP="008B0EF7">
      <w:pPr>
        <w:pStyle w:val="a0"/>
        <w:spacing w:before="120" w:after="120"/>
        <w:ind w:left="1500" w:firstLineChars="0" w:firstLine="0"/>
        <w:jc w:val="left"/>
        <w:rPr>
          <w:rFonts w:ascii="FZDFS--GBK1-0" w:eastAsia="宋体" w:hAnsi="FZDFS--GBK1-0" w:cs="宋体"/>
          <w:b/>
          <w:bCs/>
          <w:color w:val="000000"/>
        </w:rPr>
      </w:pPr>
      <w:r>
        <w:rPr>
          <w:rFonts w:ascii="FZDFS--GBK1-0" w:eastAsia="宋体" w:hAnsi="FZDFS--GBK1-0" w:cs="宋体" w:hint="eastAsia"/>
          <w:b/>
          <w:bCs/>
          <w:color w:val="000000"/>
        </w:rPr>
        <w:t>FW</w:t>
      </w:r>
      <w:r>
        <w:rPr>
          <w:rFonts w:ascii="FZDFS--GBK1-0" w:eastAsia="宋体" w:hAnsi="FZDFS--GBK1-0" w:cs="宋体" w:hint="eastAsia"/>
          <w:b/>
          <w:bCs/>
          <w:color w:val="000000"/>
        </w:rPr>
        <w:t>安全策略配置：</w:t>
      </w:r>
    </w:p>
    <w:p w14:paraId="3A5963D4" w14:textId="04641978" w:rsidR="009413CE" w:rsidRDefault="00866ED5" w:rsidP="008B0EF7">
      <w:pPr>
        <w:pStyle w:val="a0"/>
        <w:spacing w:before="120" w:after="120"/>
        <w:ind w:left="1500" w:firstLineChars="0" w:firstLine="0"/>
        <w:jc w:val="left"/>
        <w:rPr>
          <w:rFonts w:ascii="FZDFS--GBK1-0" w:eastAsia="宋体" w:hAnsi="FZDFS--GBK1-0" w:cs="宋体"/>
          <w:b/>
          <w:bCs/>
          <w:color w:val="000000"/>
        </w:rPr>
      </w:pPr>
      <w:r w:rsidRPr="00866ED5">
        <w:rPr>
          <w:rFonts w:ascii="FZDFS--GBK1-0" w:eastAsia="宋体" w:hAnsi="FZDFS--GBK1-0" w:cs="宋体"/>
          <w:b/>
          <w:bCs/>
          <w:color w:val="000000"/>
        </w:rPr>
        <w:lastRenderedPageBreak/>
        <w:drawing>
          <wp:inline distT="0" distB="0" distL="0" distR="0" wp14:anchorId="0F31B131" wp14:editId="30451D02">
            <wp:extent cx="4683425" cy="6637020"/>
            <wp:effectExtent l="0" t="0" r="3175" b="0"/>
            <wp:docPr id="15718076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807653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684292" cy="6638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F110D" w14:textId="3F36BA46" w:rsidR="00D47497" w:rsidRDefault="00D47497" w:rsidP="008B0EF7">
      <w:pPr>
        <w:pStyle w:val="a0"/>
        <w:spacing w:before="120" w:after="120"/>
        <w:ind w:left="1500" w:firstLineChars="0" w:firstLine="0"/>
        <w:jc w:val="left"/>
        <w:rPr>
          <w:rFonts w:ascii="FZDFS--GBK1-0" w:eastAsia="宋体" w:hAnsi="FZDFS--GBK1-0" w:cs="宋体"/>
          <w:b/>
          <w:bCs/>
          <w:color w:val="000000"/>
        </w:rPr>
      </w:pPr>
      <w:r w:rsidRPr="00D47497">
        <w:rPr>
          <w:rFonts w:ascii="FZDFS--GBK1-0" w:eastAsia="宋体" w:hAnsi="FZDFS--GBK1-0" w:cs="宋体"/>
          <w:b/>
          <w:bCs/>
          <w:color w:val="000000"/>
        </w:rPr>
        <w:drawing>
          <wp:inline distT="0" distB="0" distL="0" distR="0" wp14:anchorId="3194D916" wp14:editId="500AD106">
            <wp:extent cx="3794760" cy="214022"/>
            <wp:effectExtent l="0" t="0" r="0" b="0"/>
            <wp:docPr id="11982313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231306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817210" cy="215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8B1DF" w14:textId="21BDDA2B" w:rsidR="009E2045" w:rsidRDefault="009E2045" w:rsidP="008B0EF7">
      <w:pPr>
        <w:pStyle w:val="a0"/>
        <w:spacing w:before="120" w:after="120"/>
        <w:ind w:left="1500" w:firstLineChars="0" w:firstLine="0"/>
        <w:jc w:val="left"/>
        <w:rPr>
          <w:rFonts w:ascii="FZDFS--GBK1-0" w:eastAsia="宋体" w:hAnsi="FZDFS--GBK1-0" w:cs="宋体"/>
          <w:b/>
          <w:bCs/>
          <w:color w:val="000000"/>
        </w:rPr>
      </w:pPr>
      <w:r w:rsidRPr="009E2045">
        <w:rPr>
          <w:rFonts w:ascii="FZDFS--GBK1-0" w:eastAsia="宋体" w:hAnsi="FZDFS--GBK1-0" w:cs="宋体" w:hint="eastAsia"/>
          <w:b/>
          <w:bCs/>
          <w:color w:val="000000"/>
        </w:rPr>
        <w:t>为</w:t>
      </w:r>
      <w:r w:rsidRPr="009E2045">
        <w:rPr>
          <w:rFonts w:ascii="FZDFS--GBK1-0" w:eastAsia="宋体" w:hAnsi="FZDFS--GBK1-0" w:cs="宋体" w:hint="eastAsia"/>
          <w:b/>
          <w:bCs/>
          <w:color w:val="000000"/>
        </w:rPr>
        <w:t xml:space="preserve"> Core </w:t>
      </w:r>
      <w:r w:rsidRPr="009E2045">
        <w:rPr>
          <w:rFonts w:ascii="FZDFS--GBK1-0" w:eastAsia="宋体" w:hAnsi="FZDFS--GBK1-0" w:cs="宋体" w:hint="eastAsia"/>
          <w:b/>
          <w:bCs/>
          <w:color w:val="000000"/>
        </w:rPr>
        <w:t>配置与</w:t>
      </w:r>
      <w:r w:rsidRPr="009E2045">
        <w:rPr>
          <w:rFonts w:ascii="FZDFS--GBK1-0" w:eastAsia="宋体" w:hAnsi="FZDFS--GBK1-0" w:cs="宋体" w:hint="eastAsia"/>
          <w:b/>
          <w:bCs/>
          <w:color w:val="000000"/>
        </w:rPr>
        <w:t xml:space="preserve"> FW </w:t>
      </w:r>
      <w:r w:rsidRPr="009E2045">
        <w:rPr>
          <w:rFonts w:ascii="FZDFS--GBK1-0" w:eastAsia="宋体" w:hAnsi="FZDFS--GBK1-0" w:cs="宋体" w:hint="eastAsia"/>
          <w:b/>
          <w:bCs/>
          <w:color w:val="000000"/>
        </w:rPr>
        <w:t>对接的接口及静态路由，并通告</w:t>
      </w:r>
      <w:r w:rsidRPr="009E2045">
        <w:rPr>
          <w:rFonts w:ascii="FZDFS--GBK1-0" w:eastAsia="宋体" w:hAnsi="FZDFS--GBK1-0" w:cs="宋体" w:hint="eastAsia"/>
          <w:b/>
          <w:bCs/>
          <w:color w:val="000000"/>
        </w:rPr>
        <w:t xml:space="preserve"> OSPFv3 </w:t>
      </w:r>
      <w:r w:rsidRPr="009E2045">
        <w:rPr>
          <w:rFonts w:ascii="FZDFS--GBK1-0" w:eastAsia="宋体" w:hAnsi="FZDFS--GBK1-0" w:cs="宋体" w:hint="eastAsia"/>
          <w:b/>
          <w:bCs/>
          <w:color w:val="000000"/>
        </w:rPr>
        <w:t>默认路由：</w:t>
      </w:r>
    </w:p>
    <w:p w14:paraId="16E6E75C" w14:textId="44D74E0A" w:rsidR="009E2045" w:rsidRDefault="00062565" w:rsidP="008B0EF7">
      <w:pPr>
        <w:pStyle w:val="a0"/>
        <w:spacing w:before="120" w:after="120"/>
        <w:ind w:left="1500" w:firstLineChars="0" w:firstLine="0"/>
        <w:jc w:val="left"/>
        <w:rPr>
          <w:rFonts w:ascii="FZDFS--GBK1-0" w:eastAsia="宋体" w:hAnsi="FZDFS--GBK1-0" w:cs="宋体"/>
          <w:b/>
          <w:bCs/>
          <w:color w:val="000000"/>
        </w:rPr>
      </w:pPr>
      <w:r w:rsidRPr="00062565">
        <w:rPr>
          <w:rFonts w:ascii="FZDFS--GBK1-0" w:eastAsia="宋体" w:hAnsi="FZDFS--GBK1-0" w:cs="宋体"/>
          <w:b/>
          <w:bCs/>
          <w:color w:val="000000"/>
        </w:rPr>
        <w:lastRenderedPageBreak/>
        <w:drawing>
          <wp:inline distT="0" distB="0" distL="0" distR="0" wp14:anchorId="12D9C19C" wp14:editId="1FC78AED">
            <wp:extent cx="4701540" cy="5054156"/>
            <wp:effectExtent l="0" t="0" r="3810" b="0"/>
            <wp:docPr id="6196372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637299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701997" cy="5054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7BF0D" w14:textId="10089181" w:rsidR="007E339B" w:rsidRPr="00715FB9" w:rsidRDefault="004B167E" w:rsidP="00715FB9">
      <w:pPr>
        <w:pStyle w:val="a0"/>
        <w:spacing w:before="120" w:after="120"/>
        <w:ind w:left="1500" w:firstLineChars="0" w:firstLine="0"/>
        <w:jc w:val="left"/>
        <w:rPr>
          <w:rFonts w:ascii="FZDFS--GBK1-0" w:eastAsia="宋体" w:hAnsi="FZDFS--GBK1-0" w:cs="宋体" w:hint="eastAsia"/>
          <w:b/>
          <w:bCs/>
          <w:color w:val="000000"/>
        </w:rPr>
      </w:pPr>
      <w:r>
        <w:rPr>
          <w:rFonts w:ascii="FZDFS--GBK1-0" w:eastAsia="宋体" w:hAnsi="FZDFS--GBK1-0" w:cs="宋体" w:hint="eastAsia"/>
          <w:b/>
          <w:bCs/>
          <w:color w:val="000000"/>
        </w:rPr>
        <w:t>终端配置：</w:t>
      </w:r>
    </w:p>
    <w:p w14:paraId="57D120E7" w14:textId="038E4989" w:rsidR="004B167E" w:rsidRDefault="007E339B" w:rsidP="008B0EF7">
      <w:pPr>
        <w:pStyle w:val="a0"/>
        <w:spacing w:before="120" w:after="120"/>
        <w:ind w:left="1500" w:firstLineChars="0" w:firstLine="0"/>
        <w:jc w:val="left"/>
        <w:rPr>
          <w:rFonts w:ascii="FZDFS--GBK1-0" w:eastAsia="宋体" w:hAnsi="FZDFS--GBK1-0" w:cs="宋体"/>
          <w:b/>
          <w:bCs/>
          <w:color w:val="000000"/>
        </w:rPr>
      </w:pPr>
      <w:r w:rsidRPr="007E339B">
        <w:rPr>
          <w:rFonts w:ascii="FZDFS--GBK1-0" w:eastAsia="宋体" w:hAnsi="FZDFS--GBK1-0" w:cs="宋体"/>
          <w:b/>
          <w:bCs/>
          <w:color w:val="000000"/>
        </w:rPr>
        <w:lastRenderedPageBreak/>
        <w:drawing>
          <wp:inline distT="0" distB="0" distL="0" distR="0" wp14:anchorId="6538AF5A" wp14:editId="71EF4746">
            <wp:extent cx="5136521" cy="3505200"/>
            <wp:effectExtent l="0" t="0" r="6985" b="0"/>
            <wp:docPr id="1211723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72365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136975" cy="350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5F488" w14:textId="0C5837D8" w:rsidR="008B0EF7" w:rsidRDefault="00DC5E99" w:rsidP="0041207D">
      <w:pPr>
        <w:pStyle w:val="a0"/>
        <w:spacing w:before="120" w:after="120"/>
        <w:ind w:left="1500" w:firstLineChars="0" w:firstLine="0"/>
        <w:jc w:val="left"/>
        <w:rPr>
          <w:rFonts w:ascii="FZDFS--GBK1-0" w:eastAsia="宋体" w:hAnsi="FZDFS--GBK1-0" w:cs="宋体"/>
          <w:b/>
          <w:bCs/>
          <w:color w:val="000000"/>
        </w:rPr>
      </w:pPr>
      <w:r w:rsidRPr="00DC5E99">
        <w:rPr>
          <w:rFonts w:ascii="FZDFS--GBK1-0" w:eastAsia="宋体" w:hAnsi="FZDFS--GBK1-0" w:cs="宋体"/>
          <w:b/>
          <w:bCs/>
          <w:color w:val="000000"/>
        </w:rPr>
        <w:drawing>
          <wp:inline distT="0" distB="0" distL="0" distR="0" wp14:anchorId="1AA119EB" wp14:editId="275084A4">
            <wp:extent cx="5147687" cy="3512820"/>
            <wp:effectExtent l="0" t="0" r="0" b="0"/>
            <wp:docPr id="660288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28897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149618" cy="3514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B3294" w14:textId="77777777" w:rsidR="00715FB9" w:rsidRPr="0041207D" w:rsidRDefault="00715FB9" w:rsidP="0041207D">
      <w:pPr>
        <w:pStyle w:val="a0"/>
        <w:spacing w:before="120" w:after="120"/>
        <w:ind w:left="1500" w:firstLineChars="0" w:firstLine="0"/>
        <w:jc w:val="left"/>
        <w:rPr>
          <w:rFonts w:ascii="FZDFS--GBK1-0" w:eastAsia="宋体" w:hAnsi="FZDFS--GBK1-0" w:cs="宋体" w:hint="eastAsia"/>
          <w:b/>
          <w:bCs/>
          <w:color w:val="000000"/>
        </w:rPr>
      </w:pPr>
    </w:p>
    <w:p w14:paraId="23398B06" w14:textId="7A72E281" w:rsidR="00073C2B" w:rsidRDefault="00740333" w:rsidP="00740333">
      <w:pPr>
        <w:pStyle w:val="a0"/>
        <w:numPr>
          <w:ilvl w:val="0"/>
          <w:numId w:val="7"/>
        </w:numPr>
        <w:spacing w:before="120" w:after="120"/>
        <w:ind w:firstLineChars="0"/>
        <w:jc w:val="left"/>
        <w:rPr>
          <w:rFonts w:ascii="FZDFS--GBK1-0" w:eastAsia="宋体" w:hAnsi="FZDFS--GBK1-0" w:cs="宋体"/>
          <w:b/>
          <w:bCs/>
          <w:color w:val="000000"/>
        </w:rPr>
      </w:pPr>
      <w:r w:rsidRPr="002113C7">
        <w:rPr>
          <w:rFonts w:ascii="FZDFS--GBK1-0" w:eastAsia="宋体" w:hAnsi="FZDFS--GBK1-0" w:cs="宋体" w:hint="eastAsia"/>
          <w:b/>
          <w:bCs/>
          <w:color w:val="000000"/>
        </w:rPr>
        <w:t xml:space="preserve">IPv6 </w:t>
      </w:r>
      <w:r w:rsidRPr="002113C7">
        <w:rPr>
          <w:rFonts w:ascii="FZDFS--GBK1-0" w:eastAsia="宋体" w:hAnsi="FZDFS--GBK1-0" w:cs="宋体" w:hint="eastAsia"/>
          <w:b/>
          <w:bCs/>
          <w:color w:val="000000"/>
        </w:rPr>
        <w:t>路由交换综合</w:t>
      </w:r>
      <w:r>
        <w:rPr>
          <w:rFonts w:ascii="FZDFS--GBK1-0" w:eastAsia="宋体" w:hAnsi="FZDFS--GBK1-0" w:cs="宋体" w:hint="eastAsia"/>
          <w:b/>
          <w:bCs/>
          <w:color w:val="000000"/>
        </w:rPr>
        <w:t>实验</w:t>
      </w:r>
    </w:p>
    <w:p w14:paraId="6316219B" w14:textId="1A476664" w:rsidR="00E5491C" w:rsidRDefault="00E5491C" w:rsidP="00E5491C">
      <w:pPr>
        <w:pStyle w:val="a0"/>
        <w:numPr>
          <w:ilvl w:val="0"/>
          <w:numId w:val="10"/>
        </w:numPr>
        <w:spacing w:before="120" w:after="120"/>
        <w:ind w:firstLineChars="0"/>
        <w:jc w:val="left"/>
        <w:rPr>
          <w:rFonts w:ascii="FZDFS--GBK1-0" w:eastAsia="宋体" w:hAnsi="FZDFS--GBK1-0" w:cs="宋体"/>
          <w:b/>
          <w:bCs/>
          <w:color w:val="000000"/>
        </w:rPr>
      </w:pPr>
      <w:r>
        <w:rPr>
          <w:rFonts w:ascii="FZDFS--GBK1-0" w:eastAsia="宋体" w:hAnsi="FZDFS--GBK1-0" w:cs="宋体" w:hint="eastAsia"/>
          <w:b/>
          <w:bCs/>
          <w:color w:val="000000"/>
        </w:rPr>
        <w:lastRenderedPageBreak/>
        <w:t>得到和</w:t>
      </w:r>
      <w:r>
        <w:rPr>
          <w:rFonts w:ascii="FZDFS--GBK1-0" w:eastAsia="宋体" w:hAnsi="FZDFS--GBK1-0" w:cs="宋体" w:hint="eastAsia"/>
          <w:b/>
          <w:bCs/>
          <w:color w:val="000000"/>
        </w:rPr>
        <w:t>1.</w:t>
      </w:r>
      <w:r>
        <w:rPr>
          <w:rFonts w:ascii="FZDFS--GBK1-0" w:eastAsia="宋体" w:hAnsi="FZDFS--GBK1-0" w:cs="宋体" w:hint="eastAsia"/>
          <w:b/>
          <w:bCs/>
          <w:color w:val="000000"/>
        </w:rPr>
        <w:t>一样的拓扑</w:t>
      </w:r>
      <w:r w:rsidR="005F081C">
        <w:rPr>
          <w:rFonts w:ascii="FZDFS--GBK1-0" w:eastAsia="宋体" w:hAnsi="FZDFS--GBK1-0" w:cs="宋体" w:hint="eastAsia"/>
          <w:b/>
          <w:bCs/>
          <w:color w:val="000000"/>
        </w:rPr>
        <w:t>，加上</w:t>
      </w:r>
      <w:r w:rsidR="005F081C">
        <w:rPr>
          <w:rFonts w:ascii="FZDFS--GBK1-0" w:eastAsia="宋体" w:hAnsi="FZDFS--GBK1-0" w:cs="宋体" w:hint="eastAsia"/>
          <w:b/>
          <w:bCs/>
          <w:color w:val="000000"/>
        </w:rPr>
        <w:t>OR</w:t>
      </w:r>
    </w:p>
    <w:p w14:paraId="25019856" w14:textId="43AA7DAB" w:rsidR="00702BF3" w:rsidRDefault="005F081C" w:rsidP="00702BF3">
      <w:pPr>
        <w:pStyle w:val="a0"/>
        <w:spacing w:before="120" w:after="120"/>
        <w:ind w:left="1500" w:firstLineChars="0" w:firstLine="0"/>
        <w:jc w:val="left"/>
        <w:rPr>
          <w:rFonts w:ascii="FZDFS--GBK1-0" w:eastAsia="宋体" w:hAnsi="FZDFS--GBK1-0" w:cs="宋体" w:hint="eastAsia"/>
          <w:b/>
          <w:bCs/>
          <w:color w:val="000000"/>
        </w:rPr>
      </w:pPr>
      <w:r w:rsidRPr="005F081C">
        <w:rPr>
          <w:rFonts w:ascii="FZDFS--GBK1-0" w:eastAsia="宋体" w:hAnsi="FZDFS--GBK1-0" w:cs="宋体"/>
          <w:b/>
          <w:bCs/>
          <w:color w:val="000000"/>
        </w:rPr>
        <w:drawing>
          <wp:inline distT="0" distB="0" distL="0" distR="0" wp14:anchorId="7EA3ED86" wp14:editId="72102FFD">
            <wp:extent cx="3352800" cy="2742777"/>
            <wp:effectExtent l="0" t="0" r="0" b="635"/>
            <wp:docPr id="13341090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10906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353811" cy="2743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A376F" w14:textId="60A20FCA" w:rsidR="00E5491C" w:rsidRDefault="00E5491C" w:rsidP="00E5491C">
      <w:pPr>
        <w:pStyle w:val="a0"/>
        <w:numPr>
          <w:ilvl w:val="0"/>
          <w:numId w:val="10"/>
        </w:numPr>
        <w:spacing w:before="120" w:after="120"/>
        <w:ind w:firstLineChars="0"/>
        <w:jc w:val="left"/>
        <w:rPr>
          <w:rFonts w:ascii="FZDFS--GBK1-0" w:eastAsia="宋体" w:hAnsi="FZDFS--GBK1-0" w:cs="宋体"/>
          <w:b/>
          <w:bCs/>
          <w:color w:val="000000"/>
        </w:rPr>
      </w:pPr>
      <w:r w:rsidRPr="00E5491C">
        <w:rPr>
          <w:rFonts w:ascii="FZDFS--GBK1-0" w:eastAsia="宋体" w:hAnsi="FZDFS--GBK1-0" w:cs="宋体" w:hint="eastAsia"/>
          <w:b/>
          <w:bCs/>
          <w:color w:val="000000"/>
        </w:rPr>
        <w:t>附加需求</w:t>
      </w:r>
      <w:r w:rsidRPr="00E5491C">
        <w:rPr>
          <w:rFonts w:ascii="FZDFS--GBK1-0" w:eastAsia="宋体" w:hAnsi="FZDFS--GBK1-0" w:cs="宋体" w:hint="eastAsia"/>
          <w:b/>
          <w:bCs/>
          <w:color w:val="000000"/>
        </w:rPr>
        <w:t xml:space="preserve"> 1</w:t>
      </w:r>
    </w:p>
    <w:p w14:paraId="4E30790C" w14:textId="6C86AC68" w:rsidR="00021CF7" w:rsidRDefault="00021CF7" w:rsidP="00021CF7">
      <w:pPr>
        <w:pStyle w:val="a0"/>
        <w:spacing w:before="120" w:after="120"/>
        <w:ind w:left="1500" w:firstLineChars="0" w:firstLine="0"/>
        <w:jc w:val="left"/>
        <w:rPr>
          <w:rFonts w:ascii="FZDFS--GBK1-0" w:eastAsia="宋体" w:hAnsi="FZDFS--GBK1-0" w:cs="宋体"/>
          <w:b/>
          <w:bCs/>
          <w:color w:val="000000"/>
        </w:rPr>
      </w:pPr>
      <w:r>
        <w:rPr>
          <w:rFonts w:ascii="FZDFS--GBK1-0" w:eastAsia="宋体" w:hAnsi="FZDFS--GBK1-0" w:cs="宋体" w:hint="eastAsia"/>
          <w:b/>
          <w:bCs/>
          <w:color w:val="000000"/>
        </w:rPr>
        <w:t>配置</w:t>
      </w:r>
      <w:r>
        <w:rPr>
          <w:rFonts w:ascii="FZDFS--GBK1-0" w:eastAsia="宋体" w:hAnsi="FZDFS--GBK1-0" w:cs="宋体" w:hint="eastAsia"/>
          <w:b/>
          <w:bCs/>
          <w:color w:val="000000"/>
        </w:rPr>
        <w:t>AGG2</w:t>
      </w:r>
      <w:r>
        <w:rPr>
          <w:rFonts w:ascii="FZDFS--GBK1-0" w:eastAsia="宋体" w:hAnsi="FZDFS--GBK1-0" w:cs="宋体" w:hint="eastAsia"/>
          <w:b/>
          <w:bCs/>
          <w:color w:val="000000"/>
        </w:rPr>
        <w:t>：</w:t>
      </w:r>
    </w:p>
    <w:p w14:paraId="29A53FB5" w14:textId="68A1C75D" w:rsidR="00021CF7" w:rsidRDefault="00021CF7" w:rsidP="00021CF7">
      <w:pPr>
        <w:pStyle w:val="a0"/>
        <w:spacing w:before="120" w:after="120"/>
        <w:ind w:left="1500" w:firstLineChars="0" w:firstLine="0"/>
        <w:jc w:val="left"/>
        <w:rPr>
          <w:rFonts w:ascii="FZDFS--GBK1-0" w:eastAsia="宋体" w:hAnsi="FZDFS--GBK1-0" w:cs="宋体"/>
          <w:b/>
          <w:bCs/>
          <w:color w:val="000000"/>
        </w:rPr>
      </w:pPr>
      <w:r w:rsidRPr="00021CF7">
        <w:rPr>
          <w:rFonts w:ascii="FZDFS--GBK1-0" w:eastAsia="宋体" w:hAnsi="FZDFS--GBK1-0" w:cs="宋体"/>
          <w:b/>
          <w:bCs/>
          <w:color w:val="000000"/>
        </w:rPr>
        <w:lastRenderedPageBreak/>
        <w:drawing>
          <wp:inline distT="0" distB="0" distL="0" distR="0" wp14:anchorId="216A2E67" wp14:editId="2348F619">
            <wp:extent cx="3862754" cy="5049746"/>
            <wp:effectExtent l="0" t="0" r="4445" b="0"/>
            <wp:docPr id="6422598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259832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864640" cy="5052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6ECB3" w14:textId="209CAEBD" w:rsidR="00021CF7" w:rsidRDefault="00EC172C" w:rsidP="00021CF7">
      <w:pPr>
        <w:pStyle w:val="a0"/>
        <w:spacing w:before="120" w:after="120"/>
        <w:ind w:left="1500" w:firstLineChars="0" w:firstLine="0"/>
        <w:jc w:val="left"/>
        <w:rPr>
          <w:rFonts w:ascii="FZDFS--GBK1-0" w:eastAsia="宋体" w:hAnsi="FZDFS--GBK1-0" w:cs="宋体" w:hint="eastAsia"/>
          <w:b/>
          <w:bCs/>
          <w:color w:val="000000"/>
        </w:rPr>
      </w:pPr>
      <w:r w:rsidRPr="00EC172C">
        <w:rPr>
          <w:rFonts w:ascii="FZDFS--GBK1-0" w:eastAsia="宋体" w:hAnsi="FZDFS--GBK1-0" w:cs="宋体"/>
          <w:b/>
          <w:bCs/>
          <w:color w:val="000000"/>
        </w:rPr>
        <w:drawing>
          <wp:inline distT="0" distB="0" distL="0" distR="0" wp14:anchorId="35E853BD" wp14:editId="7971C2AA">
            <wp:extent cx="3681046" cy="2181361"/>
            <wp:effectExtent l="0" t="0" r="0" b="0"/>
            <wp:docPr id="19390486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048649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683074" cy="2182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51CDE" w14:textId="6BB28378" w:rsidR="00E5491C" w:rsidRDefault="00E5491C" w:rsidP="00E5491C">
      <w:pPr>
        <w:pStyle w:val="a0"/>
        <w:numPr>
          <w:ilvl w:val="0"/>
          <w:numId w:val="10"/>
        </w:numPr>
        <w:spacing w:before="120" w:after="120"/>
        <w:ind w:firstLineChars="0"/>
        <w:jc w:val="left"/>
        <w:rPr>
          <w:rFonts w:ascii="FZDFS--GBK1-0" w:eastAsia="宋体" w:hAnsi="FZDFS--GBK1-0" w:cs="宋体"/>
          <w:b/>
          <w:bCs/>
          <w:color w:val="000000"/>
        </w:rPr>
      </w:pPr>
      <w:r>
        <w:rPr>
          <w:rFonts w:ascii="FZDFS--GBK1-0" w:eastAsia="宋体" w:hAnsi="FZDFS--GBK1-0" w:cs="宋体" w:hint="eastAsia"/>
          <w:b/>
          <w:bCs/>
          <w:color w:val="000000"/>
        </w:rPr>
        <w:t>附加需求</w:t>
      </w:r>
      <w:r>
        <w:rPr>
          <w:rFonts w:ascii="FZDFS--GBK1-0" w:eastAsia="宋体" w:hAnsi="FZDFS--GBK1-0" w:cs="宋体" w:hint="eastAsia"/>
          <w:b/>
          <w:bCs/>
          <w:color w:val="000000"/>
        </w:rPr>
        <w:t>2</w:t>
      </w:r>
    </w:p>
    <w:p w14:paraId="66EAAFC2" w14:textId="56373D55" w:rsidR="00565C90" w:rsidRDefault="007F263D" w:rsidP="00565C90">
      <w:pPr>
        <w:pStyle w:val="a0"/>
        <w:spacing w:before="120" w:after="120"/>
        <w:ind w:left="1500" w:firstLineChars="0" w:firstLine="0"/>
        <w:jc w:val="left"/>
        <w:rPr>
          <w:rFonts w:ascii="FZDFS--GBK1-0" w:eastAsia="宋体" w:hAnsi="FZDFS--GBK1-0" w:cs="宋体"/>
          <w:b/>
          <w:bCs/>
          <w:color w:val="000000"/>
        </w:rPr>
      </w:pPr>
      <w:r>
        <w:rPr>
          <w:rFonts w:ascii="FZDFS--GBK1-0" w:eastAsia="宋体" w:hAnsi="FZDFS--GBK1-0" w:cs="宋体" w:hint="eastAsia"/>
          <w:b/>
          <w:bCs/>
          <w:color w:val="000000"/>
        </w:rPr>
        <w:t>OR</w:t>
      </w:r>
      <w:r w:rsidR="00FE4F77">
        <w:rPr>
          <w:rFonts w:ascii="FZDFS--GBK1-0" w:eastAsia="宋体" w:hAnsi="FZDFS--GBK1-0" w:cs="宋体" w:hint="eastAsia"/>
          <w:b/>
          <w:bCs/>
          <w:color w:val="000000"/>
        </w:rPr>
        <w:t>的</w:t>
      </w:r>
      <w:r w:rsidR="00FE4F77">
        <w:rPr>
          <w:rFonts w:ascii="FZDFS--GBK1-0" w:eastAsia="宋体" w:hAnsi="FZDFS--GBK1-0" w:cs="宋体" w:hint="eastAsia"/>
          <w:b/>
          <w:bCs/>
          <w:color w:val="000000"/>
        </w:rPr>
        <w:t>ipv6</w:t>
      </w:r>
      <w:r w:rsidR="00FE4F77">
        <w:rPr>
          <w:rFonts w:ascii="FZDFS--GBK1-0" w:eastAsia="宋体" w:hAnsi="FZDFS--GBK1-0" w:cs="宋体" w:hint="eastAsia"/>
          <w:b/>
          <w:bCs/>
          <w:color w:val="000000"/>
        </w:rPr>
        <w:t>配置和</w:t>
      </w:r>
      <w:r w:rsidR="00FE4F77">
        <w:rPr>
          <w:rFonts w:ascii="FZDFS--GBK1-0" w:eastAsia="宋体" w:hAnsi="FZDFS--GBK1-0" w:cs="宋体" w:hint="eastAsia"/>
          <w:b/>
          <w:bCs/>
          <w:color w:val="000000"/>
        </w:rPr>
        <w:t>is-is ipv6</w:t>
      </w:r>
      <w:r w:rsidR="00FE4F77">
        <w:rPr>
          <w:rFonts w:ascii="FZDFS--GBK1-0" w:eastAsia="宋体" w:hAnsi="FZDFS--GBK1-0" w:cs="宋体" w:hint="eastAsia"/>
          <w:b/>
          <w:bCs/>
          <w:color w:val="000000"/>
        </w:rPr>
        <w:t>配置</w:t>
      </w:r>
      <w:r>
        <w:rPr>
          <w:rFonts w:ascii="FZDFS--GBK1-0" w:eastAsia="宋体" w:hAnsi="FZDFS--GBK1-0" w:cs="宋体" w:hint="eastAsia"/>
          <w:b/>
          <w:bCs/>
          <w:color w:val="000000"/>
        </w:rPr>
        <w:t>：</w:t>
      </w:r>
    </w:p>
    <w:p w14:paraId="3DB8CE56" w14:textId="26ED238F" w:rsidR="00591E8C" w:rsidRDefault="00F930C6" w:rsidP="00565C90">
      <w:pPr>
        <w:pStyle w:val="a0"/>
        <w:spacing w:before="120" w:after="120"/>
        <w:ind w:left="1500" w:firstLineChars="0" w:firstLine="0"/>
        <w:jc w:val="left"/>
        <w:rPr>
          <w:rFonts w:ascii="FZDFS--GBK1-0" w:eastAsia="宋体" w:hAnsi="FZDFS--GBK1-0" w:cs="宋体"/>
          <w:b/>
          <w:bCs/>
          <w:color w:val="000000"/>
        </w:rPr>
      </w:pPr>
      <w:r w:rsidRPr="00F930C6">
        <w:rPr>
          <w:rFonts w:ascii="FZDFS--GBK1-0" w:eastAsia="宋体" w:hAnsi="FZDFS--GBK1-0" w:cs="宋体"/>
          <w:b/>
          <w:bCs/>
          <w:color w:val="000000"/>
        </w:rPr>
        <w:lastRenderedPageBreak/>
        <w:drawing>
          <wp:inline distT="0" distB="0" distL="0" distR="0" wp14:anchorId="7279EED3" wp14:editId="3ADB68A9">
            <wp:extent cx="4342466" cy="5070231"/>
            <wp:effectExtent l="0" t="0" r="1270" b="0"/>
            <wp:docPr id="14658697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869702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343657" cy="5071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4698E" w14:textId="6DE9CEB8" w:rsidR="001B292D" w:rsidRDefault="001B292D" w:rsidP="001B292D">
      <w:pPr>
        <w:pStyle w:val="a0"/>
        <w:spacing w:before="120" w:after="120"/>
        <w:ind w:left="1500" w:firstLineChars="0" w:firstLine="0"/>
        <w:jc w:val="left"/>
        <w:rPr>
          <w:rFonts w:ascii="FZDFS--GBK1-0" w:eastAsia="宋体" w:hAnsi="FZDFS--GBK1-0" w:cs="宋体"/>
          <w:b/>
          <w:bCs/>
          <w:color w:val="000000"/>
        </w:rPr>
      </w:pPr>
      <w:r>
        <w:rPr>
          <w:rFonts w:ascii="FZDFS--GBK1-0" w:eastAsia="宋体" w:hAnsi="FZDFS--GBK1-0" w:cs="宋体" w:hint="eastAsia"/>
          <w:b/>
          <w:bCs/>
          <w:color w:val="000000"/>
        </w:rPr>
        <w:t>OR</w:t>
      </w:r>
      <w:r>
        <w:rPr>
          <w:rFonts w:ascii="FZDFS--GBK1-0" w:eastAsia="宋体" w:hAnsi="FZDFS--GBK1-0" w:cs="宋体" w:hint="eastAsia"/>
          <w:b/>
          <w:bCs/>
          <w:color w:val="000000"/>
        </w:rPr>
        <w:t>上创建</w:t>
      </w:r>
      <w:r>
        <w:rPr>
          <w:rFonts w:ascii="FZDFS--GBK1-0" w:eastAsia="宋体" w:hAnsi="FZDFS--GBK1-0" w:cs="宋体" w:hint="eastAsia"/>
          <w:b/>
          <w:bCs/>
          <w:color w:val="000000"/>
        </w:rPr>
        <w:t>Route-Policy</w:t>
      </w:r>
      <w:r>
        <w:rPr>
          <w:rFonts w:ascii="FZDFS--GBK1-0" w:eastAsia="宋体" w:hAnsi="FZDFS--GBK1-0" w:cs="宋体" w:hint="eastAsia"/>
          <w:b/>
          <w:bCs/>
          <w:color w:val="000000"/>
        </w:rPr>
        <w:t>：</w:t>
      </w:r>
    </w:p>
    <w:p w14:paraId="16DFCA38" w14:textId="07C4B663" w:rsidR="001B292D" w:rsidRDefault="00DD6601" w:rsidP="001B292D">
      <w:pPr>
        <w:pStyle w:val="a0"/>
        <w:spacing w:before="120" w:after="120"/>
        <w:ind w:left="1500" w:firstLineChars="0" w:firstLine="0"/>
        <w:jc w:val="left"/>
        <w:rPr>
          <w:rFonts w:ascii="FZDFS--GBK1-0" w:eastAsia="宋体" w:hAnsi="FZDFS--GBK1-0" w:cs="宋体"/>
          <w:b/>
          <w:bCs/>
          <w:color w:val="000000"/>
        </w:rPr>
      </w:pPr>
      <w:r w:rsidRPr="00DD6601">
        <w:rPr>
          <w:rFonts w:ascii="FZDFS--GBK1-0" w:eastAsia="宋体" w:hAnsi="FZDFS--GBK1-0" w:cs="宋体"/>
          <w:b/>
          <w:bCs/>
          <w:color w:val="000000"/>
        </w:rPr>
        <w:lastRenderedPageBreak/>
        <w:drawing>
          <wp:inline distT="0" distB="0" distL="0" distR="0" wp14:anchorId="2095ACC3" wp14:editId="1E9BD576">
            <wp:extent cx="3455214" cy="3147647"/>
            <wp:effectExtent l="0" t="0" r="0" b="0"/>
            <wp:docPr id="4249696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969666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456927" cy="3149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5F067" w14:textId="2647C170" w:rsidR="00CB63C9" w:rsidRDefault="00CB63C9" w:rsidP="001B292D">
      <w:pPr>
        <w:pStyle w:val="a0"/>
        <w:spacing w:before="120" w:after="120"/>
        <w:ind w:left="1500" w:firstLineChars="0" w:firstLine="0"/>
        <w:jc w:val="left"/>
        <w:rPr>
          <w:rFonts w:ascii="FZDFS--GBK1-0" w:eastAsia="宋体" w:hAnsi="FZDFS--GBK1-0" w:cs="宋体"/>
          <w:b/>
          <w:bCs/>
          <w:color w:val="000000"/>
        </w:rPr>
      </w:pPr>
      <w:r w:rsidRPr="00CB63C9">
        <w:rPr>
          <w:rFonts w:ascii="FZDFS--GBK1-0" w:eastAsia="宋体" w:hAnsi="FZDFS--GBK1-0" w:cs="宋体" w:hint="eastAsia"/>
          <w:b/>
          <w:bCs/>
          <w:color w:val="000000"/>
        </w:rPr>
        <w:t>在</w:t>
      </w:r>
      <w:r w:rsidRPr="00CB63C9">
        <w:rPr>
          <w:rFonts w:ascii="FZDFS--GBK1-0" w:eastAsia="宋体" w:hAnsi="FZDFS--GBK1-0" w:cs="宋体" w:hint="eastAsia"/>
          <w:b/>
          <w:bCs/>
          <w:color w:val="000000"/>
        </w:rPr>
        <w:t xml:space="preserve"> Core </w:t>
      </w:r>
      <w:r w:rsidRPr="00CB63C9">
        <w:rPr>
          <w:rFonts w:ascii="FZDFS--GBK1-0" w:eastAsia="宋体" w:hAnsi="FZDFS--GBK1-0" w:cs="宋体" w:hint="eastAsia"/>
          <w:b/>
          <w:bCs/>
          <w:color w:val="000000"/>
        </w:rPr>
        <w:t>上完成与</w:t>
      </w:r>
      <w:r w:rsidRPr="00CB63C9">
        <w:rPr>
          <w:rFonts w:ascii="FZDFS--GBK1-0" w:eastAsia="宋体" w:hAnsi="FZDFS--GBK1-0" w:cs="宋体" w:hint="eastAsia"/>
          <w:b/>
          <w:bCs/>
          <w:color w:val="000000"/>
        </w:rPr>
        <w:t xml:space="preserve"> OR </w:t>
      </w:r>
      <w:r w:rsidRPr="00CB63C9">
        <w:rPr>
          <w:rFonts w:ascii="FZDFS--GBK1-0" w:eastAsia="宋体" w:hAnsi="FZDFS--GBK1-0" w:cs="宋体" w:hint="eastAsia"/>
          <w:b/>
          <w:bCs/>
          <w:color w:val="000000"/>
        </w:rPr>
        <w:t>路由器的对接配置</w:t>
      </w:r>
      <w:r w:rsidR="00583805">
        <w:rPr>
          <w:rFonts w:ascii="FZDFS--GBK1-0" w:eastAsia="宋体" w:hAnsi="FZDFS--GBK1-0" w:cs="宋体" w:hint="eastAsia"/>
          <w:b/>
          <w:bCs/>
          <w:color w:val="000000"/>
        </w:rPr>
        <w:t>，以及</w:t>
      </w:r>
      <w:proofErr w:type="spellStart"/>
      <w:r w:rsidR="00583805">
        <w:rPr>
          <w:rFonts w:ascii="FZDFS--GBK1-0" w:eastAsia="宋体" w:hAnsi="FZDFS--GBK1-0" w:cs="宋体" w:hint="eastAsia"/>
          <w:b/>
          <w:bCs/>
          <w:color w:val="000000"/>
        </w:rPr>
        <w:t>isis</w:t>
      </w:r>
      <w:proofErr w:type="spellEnd"/>
      <w:r w:rsidR="00583805">
        <w:rPr>
          <w:rFonts w:ascii="FZDFS--GBK1-0" w:eastAsia="宋体" w:hAnsi="FZDFS--GBK1-0" w:cs="宋体" w:hint="eastAsia"/>
          <w:b/>
          <w:bCs/>
          <w:color w:val="000000"/>
        </w:rPr>
        <w:t>配置</w:t>
      </w:r>
      <w:r w:rsidRPr="00CB63C9">
        <w:rPr>
          <w:rFonts w:ascii="FZDFS--GBK1-0" w:eastAsia="宋体" w:hAnsi="FZDFS--GBK1-0" w:cs="宋体" w:hint="eastAsia"/>
          <w:b/>
          <w:bCs/>
          <w:color w:val="000000"/>
        </w:rPr>
        <w:t>：</w:t>
      </w:r>
    </w:p>
    <w:p w14:paraId="71EB679E" w14:textId="5EE032D1" w:rsidR="00CB63C9" w:rsidRDefault="00583805" w:rsidP="001B292D">
      <w:pPr>
        <w:pStyle w:val="a0"/>
        <w:spacing w:before="120" w:after="120"/>
        <w:ind w:left="1500" w:firstLineChars="0" w:firstLine="0"/>
        <w:jc w:val="left"/>
        <w:rPr>
          <w:rFonts w:ascii="FZDFS--GBK1-0" w:eastAsia="宋体" w:hAnsi="FZDFS--GBK1-0" w:cs="宋体"/>
          <w:b/>
          <w:bCs/>
          <w:color w:val="000000"/>
        </w:rPr>
      </w:pPr>
      <w:r w:rsidRPr="00583805">
        <w:rPr>
          <w:rFonts w:ascii="FZDFS--GBK1-0" w:eastAsia="宋体" w:hAnsi="FZDFS--GBK1-0" w:cs="宋体"/>
          <w:b/>
          <w:bCs/>
          <w:color w:val="000000"/>
        </w:rPr>
        <w:lastRenderedPageBreak/>
        <w:drawing>
          <wp:inline distT="0" distB="0" distL="0" distR="0" wp14:anchorId="5A0A5504" wp14:editId="127983F3">
            <wp:extent cx="4443713" cy="6764215"/>
            <wp:effectExtent l="0" t="0" r="0" b="0"/>
            <wp:docPr id="10673790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379088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445166" cy="6766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61982" w14:textId="75C70E5D" w:rsidR="00E50732" w:rsidRDefault="00E50732" w:rsidP="001B292D">
      <w:pPr>
        <w:pStyle w:val="a0"/>
        <w:spacing w:before="120" w:after="120"/>
        <w:ind w:left="1500" w:firstLineChars="0" w:firstLine="0"/>
        <w:jc w:val="left"/>
        <w:rPr>
          <w:rFonts w:ascii="FZDFS--GBK1-0" w:eastAsia="宋体" w:hAnsi="FZDFS--GBK1-0" w:cs="宋体"/>
          <w:b/>
          <w:bCs/>
          <w:color w:val="000000"/>
        </w:rPr>
      </w:pPr>
      <w:r w:rsidRPr="00E50732">
        <w:rPr>
          <w:rFonts w:ascii="FZDFS--GBK1-0" w:eastAsia="宋体" w:hAnsi="FZDFS--GBK1-0" w:cs="宋体" w:hint="eastAsia"/>
          <w:b/>
          <w:bCs/>
          <w:color w:val="000000"/>
        </w:rPr>
        <w:t xml:space="preserve">Core </w:t>
      </w:r>
      <w:r w:rsidRPr="00E50732">
        <w:rPr>
          <w:rFonts w:ascii="FZDFS--GBK1-0" w:eastAsia="宋体" w:hAnsi="FZDFS--GBK1-0" w:cs="宋体" w:hint="eastAsia"/>
          <w:b/>
          <w:bCs/>
          <w:color w:val="000000"/>
        </w:rPr>
        <w:t>上创建</w:t>
      </w:r>
      <w:r w:rsidRPr="00E50732">
        <w:rPr>
          <w:rFonts w:ascii="FZDFS--GBK1-0" w:eastAsia="宋体" w:hAnsi="FZDFS--GBK1-0" w:cs="宋体" w:hint="eastAsia"/>
          <w:b/>
          <w:bCs/>
          <w:color w:val="000000"/>
        </w:rPr>
        <w:t xml:space="preserve"> Route-Policy</w:t>
      </w:r>
      <w:r>
        <w:rPr>
          <w:rFonts w:ascii="FZDFS--GBK1-0" w:eastAsia="宋体" w:hAnsi="FZDFS--GBK1-0" w:cs="宋体" w:hint="eastAsia"/>
          <w:b/>
          <w:bCs/>
          <w:color w:val="000000"/>
        </w:rPr>
        <w:t>：</w:t>
      </w:r>
    </w:p>
    <w:p w14:paraId="5235822E" w14:textId="7CD32CEC" w:rsidR="00E50732" w:rsidRDefault="00533196" w:rsidP="001B292D">
      <w:pPr>
        <w:pStyle w:val="a0"/>
        <w:spacing w:before="120" w:after="120"/>
        <w:ind w:left="1500" w:firstLineChars="0" w:firstLine="0"/>
        <w:jc w:val="left"/>
        <w:rPr>
          <w:rFonts w:ascii="FZDFS--GBK1-0" w:eastAsia="宋体" w:hAnsi="FZDFS--GBK1-0" w:cs="宋体"/>
          <w:b/>
          <w:bCs/>
          <w:color w:val="000000"/>
        </w:rPr>
      </w:pPr>
      <w:r w:rsidRPr="00533196">
        <w:rPr>
          <w:rFonts w:ascii="FZDFS--GBK1-0" w:eastAsia="宋体" w:hAnsi="FZDFS--GBK1-0" w:cs="宋体"/>
          <w:b/>
          <w:bCs/>
          <w:color w:val="000000"/>
        </w:rPr>
        <w:lastRenderedPageBreak/>
        <w:drawing>
          <wp:inline distT="0" distB="0" distL="0" distR="0" wp14:anchorId="4C6F5EA8" wp14:editId="20D08EB8">
            <wp:extent cx="4398005" cy="3675185"/>
            <wp:effectExtent l="0" t="0" r="3175" b="1905"/>
            <wp:docPr id="20238591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3859152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399933" cy="3676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3796E" w14:textId="2AC79B8B" w:rsidR="00FE21BF" w:rsidRDefault="00FE21BF" w:rsidP="001B292D">
      <w:pPr>
        <w:pStyle w:val="a0"/>
        <w:spacing w:before="120" w:after="120"/>
        <w:ind w:left="1500" w:firstLineChars="0" w:firstLine="0"/>
        <w:jc w:val="left"/>
        <w:rPr>
          <w:rFonts w:ascii="FZDFS--GBK1-0" w:eastAsia="宋体" w:hAnsi="FZDFS--GBK1-0" w:cs="宋体"/>
          <w:b/>
          <w:bCs/>
          <w:color w:val="000000"/>
        </w:rPr>
      </w:pPr>
      <w:r>
        <w:rPr>
          <w:rFonts w:ascii="FZDFS--GBK1-0" w:eastAsia="宋体" w:hAnsi="FZDFS--GBK1-0" w:cs="宋体" w:hint="eastAsia"/>
          <w:b/>
          <w:bCs/>
          <w:color w:val="000000"/>
        </w:rPr>
        <w:t>查看结果：</w:t>
      </w:r>
    </w:p>
    <w:p w14:paraId="0D1B5765" w14:textId="3CC3B39B" w:rsidR="00FE21BF" w:rsidRDefault="00904D2B" w:rsidP="001B292D">
      <w:pPr>
        <w:pStyle w:val="a0"/>
        <w:spacing w:before="120" w:after="120"/>
        <w:ind w:left="1500" w:firstLineChars="0" w:firstLine="0"/>
        <w:jc w:val="left"/>
        <w:rPr>
          <w:rFonts w:ascii="FZDFS--GBK1-0" w:eastAsia="宋体" w:hAnsi="FZDFS--GBK1-0" w:cs="宋体" w:hint="eastAsia"/>
          <w:b/>
          <w:bCs/>
          <w:color w:val="000000"/>
        </w:rPr>
      </w:pPr>
      <w:r w:rsidRPr="00904D2B">
        <w:rPr>
          <w:rFonts w:ascii="FZDFS--GBK1-0" w:eastAsia="宋体" w:hAnsi="FZDFS--GBK1-0" w:cs="宋体"/>
          <w:b/>
          <w:bCs/>
          <w:color w:val="000000"/>
        </w:rPr>
        <w:drawing>
          <wp:inline distT="0" distB="0" distL="0" distR="0" wp14:anchorId="3ACE10A9" wp14:editId="3E862D77">
            <wp:extent cx="3235569" cy="3919009"/>
            <wp:effectExtent l="0" t="0" r="3175" b="5715"/>
            <wp:docPr id="2655064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506494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239044" cy="3923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999C2" w14:textId="0EA3D9CC" w:rsidR="00FE21BF" w:rsidRDefault="00FE21BF" w:rsidP="001B292D">
      <w:pPr>
        <w:pStyle w:val="a0"/>
        <w:spacing w:before="120" w:after="120"/>
        <w:ind w:left="1500" w:firstLineChars="0" w:firstLine="0"/>
        <w:jc w:val="left"/>
        <w:rPr>
          <w:rFonts w:ascii="FZDFS--GBK1-0" w:eastAsia="宋体" w:hAnsi="FZDFS--GBK1-0" w:cs="宋体"/>
          <w:b/>
          <w:bCs/>
          <w:color w:val="000000"/>
        </w:rPr>
      </w:pPr>
      <w:r w:rsidRPr="00FE21BF">
        <w:rPr>
          <w:rFonts w:ascii="FZDFS--GBK1-0" w:eastAsia="宋体" w:hAnsi="FZDFS--GBK1-0" w:cs="宋体"/>
          <w:b/>
          <w:bCs/>
          <w:color w:val="000000"/>
        </w:rPr>
        <w:lastRenderedPageBreak/>
        <w:drawing>
          <wp:inline distT="0" distB="0" distL="0" distR="0" wp14:anchorId="3EE7163D" wp14:editId="66CC7E79">
            <wp:extent cx="4120661" cy="1753666"/>
            <wp:effectExtent l="0" t="0" r="0" b="0"/>
            <wp:docPr id="13426535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653586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126024" cy="1755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4E4E5" w14:textId="39EC9EFA" w:rsidR="00652B28" w:rsidRDefault="00652B28" w:rsidP="001B292D">
      <w:pPr>
        <w:pStyle w:val="a0"/>
        <w:spacing w:before="120" w:after="120"/>
        <w:ind w:left="1500" w:firstLineChars="0" w:firstLine="0"/>
        <w:jc w:val="left"/>
        <w:rPr>
          <w:rFonts w:ascii="FZDFS--GBK1-0" w:eastAsia="宋体" w:hAnsi="FZDFS--GBK1-0" w:cs="宋体"/>
          <w:b/>
          <w:bCs/>
          <w:color w:val="000000"/>
        </w:rPr>
      </w:pPr>
      <w:r w:rsidRPr="00652B28">
        <w:rPr>
          <w:rFonts w:ascii="FZDFS--GBK1-0" w:eastAsia="宋体" w:hAnsi="FZDFS--GBK1-0" w:cs="宋体"/>
          <w:b/>
          <w:bCs/>
          <w:color w:val="000000"/>
        </w:rPr>
        <w:drawing>
          <wp:inline distT="0" distB="0" distL="0" distR="0" wp14:anchorId="459BA234" wp14:editId="62433421">
            <wp:extent cx="4057583" cy="3047414"/>
            <wp:effectExtent l="0" t="0" r="635" b="635"/>
            <wp:docPr id="5094393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439348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066975" cy="3054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0E369" w14:textId="1AE9B073" w:rsidR="00652B28" w:rsidRPr="001B292D" w:rsidRDefault="000932A8" w:rsidP="001B292D">
      <w:pPr>
        <w:pStyle w:val="a0"/>
        <w:spacing w:before="120" w:after="120"/>
        <w:ind w:left="1500" w:firstLineChars="0" w:firstLine="0"/>
        <w:jc w:val="left"/>
        <w:rPr>
          <w:rFonts w:ascii="FZDFS--GBK1-0" w:eastAsia="宋体" w:hAnsi="FZDFS--GBK1-0" w:cs="宋体" w:hint="eastAsia"/>
          <w:b/>
          <w:bCs/>
          <w:color w:val="000000"/>
        </w:rPr>
      </w:pPr>
      <w:r w:rsidRPr="000932A8">
        <w:rPr>
          <w:rFonts w:ascii="FZDFS--GBK1-0" w:eastAsia="宋体" w:hAnsi="FZDFS--GBK1-0" w:cs="宋体"/>
          <w:b/>
          <w:bCs/>
          <w:color w:val="000000"/>
        </w:rPr>
        <w:drawing>
          <wp:inline distT="0" distB="0" distL="0" distR="0" wp14:anchorId="1222F1FD" wp14:editId="5911AAFF">
            <wp:extent cx="3804138" cy="947952"/>
            <wp:effectExtent l="0" t="0" r="6350" b="5080"/>
            <wp:docPr id="15824438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443827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823724" cy="952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ermEnd w:id="737480772"/>
    <w:p w14:paraId="140446C0" w14:textId="77777777" w:rsidR="000A6C1A" w:rsidRDefault="000A6C1A" w:rsidP="000A6C1A">
      <w:pPr>
        <w:pStyle w:val="1"/>
        <w:spacing w:before="240" w:after="240"/>
        <w:rPr>
          <w:rFonts w:hint="eastAsia"/>
        </w:rPr>
      </w:pPr>
      <w:r>
        <w:rPr>
          <w:rFonts w:hint="eastAsia"/>
        </w:rPr>
        <w:t>实验代码</w:t>
      </w:r>
    </w:p>
    <w:p w14:paraId="031AFE75" w14:textId="162C8A60" w:rsidR="000A6C1A" w:rsidRPr="000A6C1A" w:rsidRDefault="000A6C1A" w:rsidP="000A6C1A">
      <w:pPr>
        <w:pStyle w:val="a0"/>
        <w:spacing w:before="120" w:after="120"/>
        <w:ind w:firstLine="480"/>
      </w:pPr>
      <w:r>
        <w:rPr>
          <w:rFonts w:hint="eastAsia"/>
        </w:rPr>
        <w:t>本次实验的代码已上传于以下代码仓库：</w:t>
      </w:r>
      <w:permStart w:id="989148938" w:edGrp="everyone"/>
      <w:r w:rsidR="00837297" w:rsidRPr="00837297">
        <w:rPr>
          <w:rFonts w:hint="eastAsia"/>
        </w:rPr>
        <w:fldChar w:fldCharType="begin"/>
      </w:r>
      <w:r w:rsidR="00837297" w:rsidRPr="00837297">
        <w:rPr>
          <w:rFonts w:hint="eastAsia"/>
        </w:rPr>
        <w:instrText>HYPERLINK "https://gitee.com/fallingheaven/cni-exp"</w:instrText>
      </w:r>
      <w:r w:rsidR="00837297" w:rsidRPr="00837297">
        <w:rPr>
          <w:rFonts w:hint="eastAsia"/>
        </w:rPr>
      </w:r>
      <w:r w:rsidR="00837297" w:rsidRPr="00837297">
        <w:rPr>
          <w:rFonts w:hint="eastAsia"/>
        </w:rPr>
        <w:fldChar w:fldCharType="separate"/>
      </w:r>
      <w:r w:rsidR="00837297" w:rsidRPr="00837297">
        <w:rPr>
          <w:rStyle w:val="ad"/>
        </w:rPr>
        <w:t xml:space="preserve">CNI-Exp: </w:t>
      </w:r>
      <w:r w:rsidR="00837297" w:rsidRPr="00837297">
        <w:rPr>
          <w:rStyle w:val="ad"/>
        </w:rPr>
        <w:t>厦门大学计算机网络课程实验项目集</w:t>
      </w:r>
      <w:r w:rsidR="00837297" w:rsidRPr="00837297">
        <w:rPr>
          <w:rStyle w:val="ad"/>
        </w:rPr>
        <w:t xml:space="preserve"> (gitee.com)</w:t>
      </w:r>
      <w:r w:rsidR="00837297" w:rsidRPr="00837297">
        <w:rPr>
          <w:rFonts w:hint="eastAsia"/>
        </w:rPr>
        <w:fldChar w:fldCharType="end"/>
      </w:r>
      <w:permEnd w:id="989148938"/>
    </w:p>
    <w:p w14:paraId="3DA085A7" w14:textId="77777777" w:rsidR="00496C85" w:rsidRDefault="00496C85" w:rsidP="00496C85">
      <w:pPr>
        <w:pStyle w:val="1"/>
        <w:spacing w:before="240" w:after="240"/>
        <w:rPr>
          <w:rFonts w:hint="eastAsia"/>
        </w:rPr>
      </w:pPr>
      <w:r>
        <w:rPr>
          <w:rFonts w:hint="eastAsia"/>
        </w:rPr>
        <w:lastRenderedPageBreak/>
        <w:t>课后思考题</w:t>
      </w:r>
    </w:p>
    <w:p w14:paraId="49B64F7D" w14:textId="4C49BE01" w:rsidR="00CF78ED" w:rsidRPr="00CF78ED" w:rsidRDefault="00CF78ED" w:rsidP="00CF78ED">
      <w:pPr>
        <w:spacing w:before="120" w:after="120"/>
        <w:ind w:left="425"/>
        <w:rPr>
          <w:b/>
          <w:bCs/>
        </w:rPr>
      </w:pPr>
      <w:permStart w:id="1667699788" w:edGrp="everyone"/>
      <w:r w:rsidRPr="00CF78ED">
        <w:rPr>
          <w:rFonts w:hint="eastAsia"/>
          <w:b/>
          <w:bCs/>
        </w:rPr>
        <w:t>15.1</w:t>
      </w:r>
    </w:p>
    <w:p w14:paraId="4FC7BB5F" w14:textId="77777777" w:rsidR="00271381" w:rsidRDefault="00CF78ED" w:rsidP="00271381">
      <w:pPr>
        <w:spacing w:before="120" w:after="120"/>
        <w:ind w:left="425"/>
        <w:rPr>
          <w:b/>
          <w:bCs/>
        </w:rPr>
      </w:pPr>
      <w:r>
        <w:tab/>
      </w:r>
      <w:r w:rsidR="00271381" w:rsidRPr="003F5C53">
        <w:rPr>
          <w:rFonts w:hint="eastAsia"/>
          <w:b/>
          <w:bCs/>
        </w:rPr>
        <w:t xml:space="preserve">1. </w:t>
      </w:r>
      <w:r w:rsidR="00271381" w:rsidRPr="003F5C53">
        <w:rPr>
          <w:rFonts w:hint="eastAsia"/>
          <w:b/>
          <w:bCs/>
        </w:rPr>
        <w:t>在本实验中，为什么需要在</w:t>
      </w:r>
      <w:r w:rsidR="00271381" w:rsidRPr="003F5C53">
        <w:rPr>
          <w:rFonts w:hint="eastAsia"/>
          <w:b/>
          <w:bCs/>
        </w:rPr>
        <w:t xml:space="preserve"> AGG1 </w:t>
      </w:r>
      <w:r w:rsidR="00271381" w:rsidRPr="003F5C53">
        <w:rPr>
          <w:rFonts w:hint="eastAsia"/>
          <w:b/>
          <w:bCs/>
        </w:rPr>
        <w:t>上部署</w:t>
      </w:r>
      <w:r w:rsidR="00271381" w:rsidRPr="003F5C53">
        <w:rPr>
          <w:rFonts w:hint="eastAsia"/>
          <w:b/>
          <w:bCs/>
        </w:rPr>
        <w:t xml:space="preserve"> DHCP </w:t>
      </w:r>
      <w:r w:rsidR="00271381" w:rsidRPr="003F5C53">
        <w:rPr>
          <w:rFonts w:hint="eastAsia"/>
          <w:b/>
          <w:bCs/>
        </w:rPr>
        <w:t>中继？</w:t>
      </w:r>
    </w:p>
    <w:p w14:paraId="76B050DA" w14:textId="55C384CA" w:rsidR="00820CA5" w:rsidRPr="00C94B7F" w:rsidRDefault="00820CA5" w:rsidP="00271381">
      <w:pPr>
        <w:spacing w:before="120" w:after="120"/>
        <w:ind w:left="425"/>
      </w:pPr>
      <w:r>
        <w:rPr>
          <w:b/>
          <w:bCs/>
        </w:rPr>
        <w:tab/>
      </w:r>
      <w:r w:rsidR="008F2FCD" w:rsidRPr="00C94B7F">
        <w:rPr>
          <w:rFonts w:hint="eastAsia"/>
        </w:rPr>
        <w:t>如果</w:t>
      </w:r>
      <w:r w:rsidR="008F2FCD" w:rsidRPr="00C94B7F">
        <w:rPr>
          <w:rFonts w:hint="eastAsia"/>
        </w:rPr>
        <w:t>DCHP</w:t>
      </w:r>
      <w:r w:rsidR="008F2FCD" w:rsidRPr="00C94B7F">
        <w:rPr>
          <w:rFonts w:hint="eastAsia"/>
        </w:rPr>
        <w:t>服务器和主机一个子网，可以通过广播直接获取</w:t>
      </w:r>
      <w:r w:rsidR="008F2FCD" w:rsidRPr="00C94B7F">
        <w:rPr>
          <w:rFonts w:hint="eastAsia"/>
        </w:rPr>
        <w:t>IP</w:t>
      </w:r>
      <w:r w:rsidR="008F2FCD" w:rsidRPr="00C94B7F">
        <w:rPr>
          <w:rFonts w:hint="eastAsia"/>
        </w:rPr>
        <w:t>，所以默认情况下，客户端只能在其本地子网中获取</w:t>
      </w:r>
      <w:r w:rsidR="008F2FCD" w:rsidRPr="00C94B7F">
        <w:rPr>
          <w:rFonts w:hint="eastAsia"/>
        </w:rPr>
        <w:t xml:space="preserve"> DHCP </w:t>
      </w:r>
      <w:r w:rsidR="008F2FCD" w:rsidRPr="00C94B7F">
        <w:rPr>
          <w:rFonts w:hint="eastAsia"/>
        </w:rPr>
        <w:t>配置。如果</w:t>
      </w:r>
      <w:r w:rsidR="008F2FCD" w:rsidRPr="00C94B7F">
        <w:rPr>
          <w:rFonts w:hint="eastAsia"/>
        </w:rPr>
        <w:t xml:space="preserve"> DHCP </w:t>
      </w:r>
      <w:r w:rsidR="008F2FCD" w:rsidRPr="00C94B7F">
        <w:rPr>
          <w:rFonts w:hint="eastAsia"/>
        </w:rPr>
        <w:t>服务器位于不同的子网内，</w:t>
      </w:r>
      <w:r w:rsidR="008F2FCD" w:rsidRPr="00C94B7F">
        <w:rPr>
          <w:rFonts w:hint="eastAsia"/>
        </w:rPr>
        <w:t xml:space="preserve">DHCP </w:t>
      </w:r>
      <w:r w:rsidR="008F2FCD" w:rsidRPr="00C94B7F">
        <w:rPr>
          <w:rFonts w:hint="eastAsia"/>
        </w:rPr>
        <w:t>中继就起到了“中介”的作用，将请求从客户端转发到服务器并将响应转发回客户端</w:t>
      </w:r>
      <w:r w:rsidR="00326D50" w:rsidRPr="00C94B7F">
        <w:rPr>
          <w:rFonts w:hint="eastAsia"/>
        </w:rPr>
        <w:t>。</w:t>
      </w:r>
    </w:p>
    <w:p w14:paraId="3C6C09FF" w14:textId="77777777" w:rsidR="00271381" w:rsidRPr="003F5C53" w:rsidRDefault="00271381" w:rsidP="00271381">
      <w:pPr>
        <w:spacing w:before="120" w:after="120"/>
        <w:ind w:left="425" w:firstLine="415"/>
        <w:rPr>
          <w:b/>
          <w:bCs/>
        </w:rPr>
      </w:pPr>
      <w:r w:rsidRPr="003F5C53">
        <w:rPr>
          <w:rFonts w:hint="eastAsia"/>
          <w:b/>
          <w:bCs/>
        </w:rPr>
        <w:t xml:space="preserve">2. </w:t>
      </w:r>
      <w:r w:rsidRPr="003F5C53">
        <w:rPr>
          <w:rFonts w:hint="eastAsia"/>
          <w:b/>
          <w:bCs/>
        </w:rPr>
        <w:t>在本实验中，我们在</w:t>
      </w:r>
      <w:r w:rsidRPr="003F5C53">
        <w:rPr>
          <w:rFonts w:hint="eastAsia"/>
          <w:b/>
          <w:bCs/>
        </w:rPr>
        <w:t xml:space="preserve"> AGG1 </w:t>
      </w:r>
      <w:r w:rsidRPr="003F5C53">
        <w:rPr>
          <w:rFonts w:hint="eastAsia"/>
          <w:b/>
          <w:bCs/>
        </w:rPr>
        <w:t>与</w:t>
      </w:r>
      <w:r w:rsidRPr="003F5C53">
        <w:rPr>
          <w:rFonts w:hint="eastAsia"/>
          <w:b/>
          <w:bCs/>
        </w:rPr>
        <w:t xml:space="preserve"> Core</w:t>
      </w:r>
      <w:r w:rsidRPr="003F5C53">
        <w:rPr>
          <w:rFonts w:hint="eastAsia"/>
          <w:b/>
          <w:bCs/>
        </w:rPr>
        <w:t>、</w:t>
      </w:r>
      <w:r w:rsidRPr="003F5C53">
        <w:rPr>
          <w:rFonts w:hint="eastAsia"/>
          <w:b/>
          <w:bCs/>
        </w:rPr>
        <w:t xml:space="preserve"> AGG2 </w:t>
      </w:r>
      <w:r w:rsidRPr="003F5C53">
        <w:rPr>
          <w:rFonts w:hint="eastAsia"/>
          <w:b/>
          <w:bCs/>
        </w:rPr>
        <w:t>与</w:t>
      </w:r>
      <w:r w:rsidRPr="003F5C53">
        <w:rPr>
          <w:rFonts w:hint="eastAsia"/>
          <w:b/>
          <w:bCs/>
        </w:rPr>
        <w:t xml:space="preserve"> Core </w:t>
      </w:r>
      <w:r w:rsidRPr="003F5C53">
        <w:rPr>
          <w:rFonts w:hint="eastAsia"/>
          <w:b/>
          <w:bCs/>
        </w:rPr>
        <w:t>之间部署了链路聚合，</w:t>
      </w:r>
    </w:p>
    <w:p w14:paraId="62993768" w14:textId="17C8575A" w:rsidR="00CF78ED" w:rsidRDefault="00271381" w:rsidP="00271381">
      <w:pPr>
        <w:spacing w:before="120" w:after="120"/>
        <w:ind w:left="425"/>
        <w:rPr>
          <w:b/>
          <w:bCs/>
        </w:rPr>
      </w:pPr>
      <w:r w:rsidRPr="003F5C53">
        <w:rPr>
          <w:rFonts w:hint="eastAsia"/>
          <w:b/>
          <w:bCs/>
        </w:rPr>
        <w:t>链路聚合接口存在两种工作模式，它们分别是什么？各有什么特点？</w:t>
      </w:r>
    </w:p>
    <w:p w14:paraId="466D4F0B" w14:textId="7F467EF1" w:rsidR="006A3D57" w:rsidRPr="00C94B7F" w:rsidRDefault="006A3D57" w:rsidP="00271381">
      <w:pPr>
        <w:spacing w:before="120" w:after="120"/>
        <w:ind w:left="425"/>
      </w:pPr>
      <w:r>
        <w:rPr>
          <w:b/>
          <w:bCs/>
        </w:rPr>
        <w:tab/>
      </w:r>
      <w:r w:rsidR="00FC2AAB" w:rsidRPr="00C94B7F">
        <w:rPr>
          <w:rFonts w:hint="eastAsia"/>
        </w:rPr>
        <w:t>分别是</w:t>
      </w:r>
      <w:r w:rsidR="00FC2AAB" w:rsidRPr="00C94B7F">
        <w:rPr>
          <w:rFonts w:hint="eastAsia"/>
        </w:rPr>
        <w:t xml:space="preserve"> </w:t>
      </w:r>
      <w:r w:rsidR="00FC2AAB" w:rsidRPr="00C94B7F">
        <w:rPr>
          <w:rFonts w:hint="eastAsia"/>
        </w:rPr>
        <w:t>静态链路聚合和动态链路聚合。</w:t>
      </w:r>
    </w:p>
    <w:p w14:paraId="0A4DF861" w14:textId="0C4F550B" w:rsidR="00590469" w:rsidRPr="00C94B7F" w:rsidRDefault="003320ED" w:rsidP="00271381">
      <w:pPr>
        <w:spacing w:before="120" w:after="120"/>
        <w:ind w:left="425"/>
      </w:pPr>
      <w:r w:rsidRPr="00C94B7F">
        <w:tab/>
      </w:r>
      <w:r w:rsidRPr="00C94B7F">
        <w:rPr>
          <w:rFonts w:hint="eastAsia"/>
        </w:rPr>
        <w:t>静态链路聚合通过手动配置聚合接口，配置简单、不依赖协议、缺乏灵活性</w:t>
      </w:r>
      <w:r w:rsidR="008064ED" w:rsidRPr="00C94B7F">
        <w:rPr>
          <w:rFonts w:hint="eastAsia"/>
        </w:rPr>
        <w:t>。</w:t>
      </w:r>
    </w:p>
    <w:p w14:paraId="2FCBB091" w14:textId="5A7E3CCB" w:rsidR="00590469" w:rsidRPr="00C94B7F" w:rsidRDefault="00590469" w:rsidP="00271381">
      <w:pPr>
        <w:spacing w:before="120" w:after="120"/>
        <w:ind w:left="425"/>
      </w:pPr>
      <w:r w:rsidRPr="00C94B7F">
        <w:tab/>
      </w:r>
      <w:r w:rsidRPr="00C94B7F">
        <w:rPr>
          <w:rFonts w:hint="eastAsia"/>
        </w:rPr>
        <w:t>动态链路聚合通常使用</w:t>
      </w:r>
      <w:r w:rsidRPr="00C94B7F">
        <w:rPr>
          <w:rFonts w:hint="eastAsia"/>
        </w:rPr>
        <w:t xml:space="preserve"> LACP</w:t>
      </w:r>
      <w:r w:rsidRPr="00C94B7F">
        <w:rPr>
          <w:rFonts w:hint="eastAsia"/>
        </w:rPr>
        <w:t>协议来自动协商链路聚合的成员接口，提高可靠性和容错性、灵活性强</w:t>
      </w:r>
      <w:r w:rsidR="008064ED" w:rsidRPr="00C94B7F">
        <w:rPr>
          <w:rFonts w:hint="eastAsia"/>
        </w:rPr>
        <w:t>。</w:t>
      </w:r>
    </w:p>
    <w:p w14:paraId="77F9738A" w14:textId="218DFFF1" w:rsidR="00CF78ED" w:rsidRPr="00CF78ED" w:rsidRDefault="00CF78ED" w:rsidP="00CF78ED">
      <w:pPr>
        <w:spacing w:before="120" w:after="120"/>
        <w:ind w:left="425"/>
        <w:rPr>
          <w:b/>
          <w:bCs/>
        </w:rPr>
      </w:pPr>
      <w:r w:rsidRPr="00CF78ED">
        <w:rPr>
          <w:rFonts w:hint="eastAsia"/>
          <w:b/>
          <w:bCs/>
        </w:rPr>
        <w:t>15.2</w:t>
      </w:r>
    </w:p>
    <w:p w14:paraId="0C47D88A" w14:textId="77777777" w:rsidR="00C246DA" w:rsidRDefault="00CF78ED" w:rsidP="00C246DA">
      <w:pPr>
        <w:spacing w:before="120" w:after="120"/>
        <w:ind w:left="425"/>
        <w:rPr>
          <w:b/>
          <w:bCs/>
        </w:rPr>
      </w:pPr>
      <w:r>
        <w:tab/>
      </w:r>
      <w:r w:rsidR="00C246DA" w:rsidRPr="00C246DA">
        <w:rPr>
          <w:rFonts w:hint="eastAsia"/>
          <w:b/>
          <w:bCs/>
        </w:rPr>
        <w:t xml:space="preserve">1. </w:t>
      </w:r>
      <w:r w:rsidR="00C246DA" w:rsidRPr="00C246DA">
        <w:rPr>
          <w:rFonts w:hint="eastAsia"/>
          <w:b/>
          <w:bCs/>
        </w:rPr>
        <w:t>在本实验中，为什么需要在</w:t>
      </w:r>
      <w:r w:rsidR="00C246DA" w:rsidRPr="00C246DA">
        <w:rPr>
          <w:rFonts w:hint="eastAsia"/>
          <w:b/>
          <w:bCs/>
        </w:rPr>
        <w:t xml:space="preserve"> AGG1 </w:t>
      </w:r>
      <w:r w:rsidR="00C246DA" w:rsidRPr="00C246DA">
        <w:rPr>
          <w:rFonts w:hint="eastAsia"/>
          <w:b/>
          <w:bCs/>
        </w:rPr>
        <w:t>上部署</w:t>
      </w:r>
      <w:r w:rsidR="00C246DA" w:rsidRPr="00C246DA">
        <w:rPr>
          <w:rFonts w:hint="eastAsia"/>
          <w:b/>
          <w:bCs/>
        </w:rPr>
        <w:t xml:space="preserve"> DHCP </w:t>
      </w:r>
      <w:r w:rsidR="00C246DA" w:rsidRPr="00C246DA">
        <w:rPr>
          <w:rFonts w:hint="eastAsia"/>
          <w:b/>
          <w:bCs/>
        </w:rPr>
        <w:t>中继？</w:t>
      </w:r>
    </w:p>
    <w:p w14:paraId="68A20861" w14:textId="0D3C821E" w:rsidR="00595021" w:rsidRPr="00186E31" w:rsidRDefault="00595021" w:rsidP="00A001C5">
      <w:pPr>
        <w:spacing w:before="120" w:after="120"/>
        <w:ind w:left="425"/>
        <w:rPr>
          <w:rFonts w:hint="eastAsia"/>
        </w:rPr>
      </w:pPr>
      <w:r>
        <w:rPr>
          <w:b/>
          <w:bCs/>
        </w:rPr>
        <w:tab/>
      </w:r>
      <w:r w:rsidRPr="00186E31">
        <w:rPr>
          <w:rFonts w:hint="eastAsia"/>
        </w:rPr>
        <w:t>如果</w:t>
      </w:r>
      <w:r w:rsidRPr="00186E31">
        <w:rPr>
          <w:rFonts w:hint="eastAsia"/>
        </w:rPr>
        <w:t>DCHP</w:t>
      </w:r>
      <w:r w:rsidRPr="00186E31">
        <w:rPr>
          <w:rFonts w:hint="eastAsia"/>
        </w:rPr>
        <w:t>服务器和主机一个子网，可以通过广播直接获取</w:t>
      </w:r>
      <w:r w:rsidRPr="00186E31">
        <w:rPr>
          <w:rFonts w:hint="eastAsia"/>
        </w:rPr>
        <w:t>IP</w:t>
      </w:r>
      <w:r w:rsidRPr="00186E31">
        <w:rPr>
          <w:rFonts w:hint="eastAsia"/>
        </w:rPr>
        <w:t>，所以默认情况下，客户端只能在其本地子网中获取</w:t>
      </w:r>
      <w:r w:rsidRPr="00186E31">
        <w:rPr>
          <w:rFonts w:hint="eastAsia"/>
        </w:rPr>
        <w:t xml:space="preserve"> DHCP </w:t>
      </w:r>
      <w:r w:rsidRPr="00186E31">
        <w:rPr>
          <w:rFonts w:hint="eastAsia"/>
        </w:rPr>
        <w:t>配置。如果</w:t>
      </w:r>
      <w:r w:rsidRPr="00186E31">
        <w:rPr>
          <w:rFonts w:hint="eastAsia"/>
        </w:rPr>
        <w:t xml:space="preserve"> DHCP </w:t>
      </w:r>
      <w:r w:rsidRPr="00186E31">
        <w:rPr>
          <w:rFonts w:hint="eastAsia"/>
        </w:rPr>
        <w:t>服务器位于不同的子网内，</w:t>
      </w:r>
      <w:r w:rsidRPr="00186E31">
        <w:rPr>
          <w:rFonts w:hint="eastAsia"/>
        </w:rPr>
        <w:t xml:space="preserve">DHCP </w:t>
      </w:r>
      <w:r w:rsidRPr="00186E31">
        <w:rPr>
          <w:rFonts w:hint="eastAsia"/>
        </w:rPr>
        <w:t>中继就起到了“中介”的作用，将请求从客户端转发到服务器并将响应转发回客户端。</w:t>
      </w:r>
    </w:p>
    <w:p w14:paraId="434E530A" w14:textId="5A0B08C0" w:rsidR="00C246DA" w:rsidRDefault="00C246DA" w:rsidP="006237CB">
      <w:pPr>
        <w:spacing w:before="120" w:after="120"/>
        <w:ind w:leftChars="400" w:left="840"/>
        <w:rPr>
          <w:b/>
          <w:bCs/>
        </w:rPr>
      </w:pPr>
      <w:r w:rsidRPr="00C246DA">
        <w:rPr>
          <w:rFonts w:hint="eastAsia"/>
          <w:b/>
          <w:bCs/>
        </w:rPr>
        <w:t xml:space="preserve">2. </w:t>
      </w:r>
      <w:r w:rsidRPr="00C246DA">
        <w:rPr>
          <w:rFonts w:hint="eastAsia"/>
          <w:b/>
          <w:bCs/>
        </w:rPr>
        <w:t>在本实验中，我们在</w:t>
      </w:r>
      <w:r w:rsidRPr="00C246DA">
        <w:rPr>
          <w:rFonts w:hint="eastAsia"/>
          <w:b/>
          <w:bCs/>
        </w:rPr>
        <w:t xml:space="preserve"> AGG1 </w:t>
      </w:r>
      <w:r w:rsidRPr="00C246DA">
        <w:rPr>
          <w:rFonts w:hint="eastAsia"/>
          <w:b/>
          <w:bCs/>
        </w:rPr>
        <w:t>与</w:t>
      </w:r>
      <w:r w:rsidRPr="00C246DA">
        <w:rPr>
          <w:rFonts w:hint="eastAsia"/>
          <w:b/>
          <w:bCs/>
        </w:rPr>
        <w:t xml:space="preserve"> Core</w:t>
      </w:r>
      <w:r w:rsidRPr="00C246DA">
        <w:rPr>
          <w:rFonts w:hint="eastAsia"/>
          <w:b/>
          <w:bCs/>
        </w:rPr>
        <w:t>、</w:t>
      </w:r>
      <w:r w:rsidRPr="00C246DA">
        <w:rPr>
          <w:rFonts w:hint="eastAsia"/>
          <w:b/>
          <w:bCs/>
        </w:rPr>
        <w:t xml:space="preserve"> AGG2 </w:t>
      </w:r>
      <w:r w:rsidRPr="00C246DA">
        <w:rPr>
          <w:rFonts w:hint="eastAsia"/>
          <w:b/>
          <w:bCs/>
        </w:rPr>
        <w:t>与</w:t>
      </w:r>
      <w:r w:rsidRPr="00C246DA">
        <w:rPr>
          <w:rFonts w:hint="eastAsia"/>
          <w:b/>
          <w:bCs/>
        </w:rPr>
        <w:t xml:space="preserve"> Core </w:t>
      </w:r>
      <w:r w:rsidRPr="00C246DA">
        <w:rPr>
          <w:rFonts w:hint="eastAsia"/>
          <w:b/>
          <w:bCs/>
        </w:rPr>
        <w:t>之间部署了链路聚合，链路聚合接口存在两种工作模式，它们分别是什么？各有什么特点？</w:t>
      </w:r>
    </w:p>
    <w:p w14:paraId="1535A18F" w14:textId="77777777" w:rsidR="00C94B7F" w:rsidRPr="00C94B7F" w:rsidRDefault="00C94B7F" w:rsidP="00C94B7F">
      <w:pPr>
        <w:spacing w:before="120" w:after="120"/>
        <w:ind w:left="425" w:firstLine="415"/>
      </w:pPr>
      <w:r w:rsidRPr="00C94B7F">
        <w:rPr>
          <w:rFonts w:hint="eastAsia"/>
        </w:rPr>
        <w:t>分别是</w:t>
      </w:r>
      <w:r w:rsidRPr="00C94B7F">
        <w:rPr>
          <w:rFonts w:hint="eastAsia"/>
        </w:rPr>
        <w:t xml:space="preserve"> </w:t>
      </w:r>
      <w:r w:rsidRPr="00C94B7F">
        <w:rPr>
          <w:rFonts w:hint="eastAsia"/>
        </w:rPr>
        <w:t>静态链路聚合和动态链路聚合。</w:t>
      </w:r>
    </w:p>
    <w:p w14:paraId="4583A6F7" w14:textId="77777777" w:rsidR="00C94B7F" w:rsidRPr="00C94B7F" w:rsidRDefault="00C94B7F" w:rsidP="00C94B7F">
      <w:pPr>
        <w:spacing w:before="120" w:after="120"/>
        <w:ind w:left="425"/>
      </w:pPr>
      <w:r w:rsidRPr="00C94B7F">
        <w:tab/>
      </w:r>
      <w:r w:rsidRPr="00C94B7F">
        <w:rPr>
          <w:rFonts w:hint="eastAsia"/>
        </w:rPr>
        <w:t>静态链路聚合通过手动配置聚合接口，配置简单、不依赖协议、缺乏灵活性。</w:t>
      </w:r>
    </w:p>
    <w:p w14:paraId="0D8758EE" w14:textId="2C8F8A9D" w:rsidR="00A001C5" w:rsidRPr="00A80440" w:rsidRDefault="00C94B7F" w:rsidP="00A80440">
      <w:pPr>
        <w:spacing w:before="120" w:after="120"/>
        <w:ind w:left="425"/>
        <w:rPr>
          <w:rFonts w:hint="eastAsia"/>
        </w:rPr>
      </w:pPr>
      <w:r w:rsidRPr="00C94B7F">
        <w:tab/>
      </w:r>
      <w:r w:rsidRPr="00C94B7F">
        <w:rPr>
          <w:rFonts w:hint="eastAsia"/>
        </w:rPr>
        <w:t>动态链路聚合通常使用</w:t>
      </w:r>
      <w:r w:rsidRPr="00C94B7F">
        <w:rPr>
          <w:rFonts w:hint="eastAsia"/>
        </w:rPr>
        <w:t xml:space="preserve"> LACP</w:t>
      </w:r>
      <w:r w:rsidRPr="00C94B7F">
        <w:rPr>
          <w:rFonts w:hint="eastAsia"/>
        </w:rPr>
        <w:t>协议来自动协商链路聚合的成员接口，提高可靠性和容错性、灵活性强。</w:t>
      </w:r>
    </w:p>
    <w:p w14:paraId="54C793FB" w14:textId="1E8E01CD" w:rsidR="00CF78ED" w:rsidRDefault="00C246DA" w:rsidP="00802D3E">
      <w:pPr>
        <w:spacing w:before="120" w:after="120"/>
        <w:ind w:leftChars="402" w:left="844"/>
        <w:rPr>
          <w:b/>
          <w:bCs/>
        </w:rPr>
      </w:pPr>
      <w:r w:rsidRPr="00C246DA">
        <w:rPr>
          <w:rFonts w:hint="eastAsia"/>
          <w:b/>
          <w:bCs/>
        </w:rPr>
        <w:t xml:space="preserve">3. </w:t>
      </w:r>
      <w:r w:rsidRPr="00C246DA">
        <w:rPr>
          <w:rFonts w:hint="eastAsia"/>
          <w:b/>
          <w:bCs/>
        </w:rPr>
        <w:t>在本实验中，如果</w:t>
      </w:r>
      <w:r w:rsidRPr="00C246DA">
        <w:rPr>
          <w:rFonts w:hint="eastAsia"/>
          <w:b/>
          <w:bCs/>
        </w:rPr>
        <w:t xml:space="preserve"> DMZ PC </w:t>
      </w:r>
      <w:r w:rsidRPr="00C246DA">
        <w:rPr>
          <w:rFonts w:hint="eastAsia"/>
          <w:b/>
          <w:bCs/>
        </w:rPr>
        <w:t>作为</w:t>
      </w:r>
      <w:r w:rsidRPr="00C246DA">
        <w:rPr>
          <w:rFonts w:hint="eastAsia"/>
          <w:b/>
          <w:bCs/>
        </w:rPr>
        <w:t xml:space="preserve"> HTTP </w:t>
      </w:r>
      <w:r w:rsidRPr="00C246DA">
        <w:rPr>
          <w:rFonts w:hint="eastAsia"/>
          <w:b/>
          <w:bCs/>
        </w:rPr>
        <w:t>服务器，通过</w:t>
      </w:r>
      <w:r w:rsidRPr="00C246DA">
        <w:rPr>
          <w:rFonts w:hint="eastAsia"/>
          <w:b/>
          <w:bCs/>
        </w:rPr>
        <w:t xml:space="preserve"> TCP8080 </w:t>
      </w:r>
      <w:r w:rsidRPr="00C246DA">
        <w:rPr>
          <w:rFonts w:hint="eastAsia"/>
          <w:b/>
          <w:bCs/>
        </w:rPr>
        <w:t>端口开放</w:t>
      </w:r>
      <w:r w:rsidRPr="00C246DA">
        <w:rPr>
          <w:rFonts w:hint="eastAsia"/>
          <w:b/>
          <w:bCs/>
        </w:rPr>
        <w:t xml:space="preserve">HTTP </w:t>
      </w:r>
      <w:r w:rsidRPr="00C246DA">
        <w:rPr>
          <w:rFonts w:hint="eastAsia"/>
          <w:b/>
          <w:bCs/>
        </w:rPr>
        <w:t>服务，那么如果要求允许</w:t>
      </w:r>
      <w:r w:rsidRPr="00C246DA">
        <w:rPr>
          <w:rFonts w:hint="eastAsia"/>
          <w:b/>
          <w:bCs/>
        </w:rPr>
        <w:t xml:space="preserve"> Internet PC </w:t>
      </w:r>
      <w:proofErr w:type="gramStart"/>
      <w:r w:rsidRPr="00C246DA">
        <w:rPr>
          <w:rFonts w:hint="eastAsia"/>
          <w:b/>
          <w:bCs/>
        </w:rPr>
        <w:t>主动访问</w:t>
      </w:r>
      <w:proofErr w:type="gramEnd"/>
      <w:r w:rsidRPr="00C246DA">
        <w:rPr>
          <w:rFonts w:hint="eastAsia"/>
          <w:b/>
          <w:bCs/>
        </w:rPr>
        <w:t xml:space="preserve"> DMZ PC </w:t>
      </w:r>
      <w:r w:rsidRPr="00C246DA">
        <w:rPr>
          <w:rFonts w:hint="eastAsia"/>
          <w:b/>
          <w:bCs/>
        </w:rPr>
        <w:t>的</w:t>
      </w:r>
      <w:r w:rsidRPr="00C246DA">
        <w:rPr>
          <w:rFonts w:hint="eastAsia"/>
          <w:b/>
          <w:bCs/>
        </w:rPr>
        <w:t xml:space="preserve"> HTTP </w:t>
      </w:r>
      <w:r w:rsidRPr="00C246DA">
        <w:rPr>
          <w:rFonts w:hint="eastAsia"/>
          <w:b/>
          <w:bCs/>
        </w:rPr>
        <w:t>服务，</w:t>
      </w:r>
      <w:r w:rsidRPr="00C246DA">
        <w:rPr>
          <w:rFonts w:hint="eastAsia"/>
          <w:b/>
          <w:bCs/>
        </w:rPr>
        <w:t xml:space="preserve"> FW </w:t>
      </w:r>
      <w:r w:rsidRPr="00C246DA">
        <w:rPr>
          <w:rFonts w:hint="eastAsia"/>
          <w:b/>
          <w:bCs/>
        </w:rPr>
        <w:t>的配置需要作何变更？</w:t>
      </w:r>
    </w:p>
    <w:p w14:paraId="502CCEE2" w14:textId="6C31FFE9" w:rsidR="00A80440" w:rsidRPr="004D25B3" w:rsidRDefault="00A80440" w:rsidP="00A80440">
      <w:pPr>
        <w:spacing w:before="120" w:after="120"/>
        <w:ind w:leftChars="202" w:left="424"/>
        <w:rPr>
          <w:rFonts w:hint="eastAsia"/>
        </w:rPr>
      </w:pPr>
      <w:r>
        <w:rPr>
          <w:b/>
          <w:bCs/>
        </w:rPr>
        <w:tab/>
      </w:r>
      <w:r w:rsidR="004D25B3" w:rsidRPr="004D25B3">
        <w:rPr>
          <w:rFonts w:hint="eastAsia"/>
        </w:rPr>
        <w:t>需要在</w:t>
      </w:r>
      <w:r w:rsidR="004D25B3" w:rsidRPr="004D25B3">
        <w:rPr>
          <w:rFonts w:hint="eastAsia"/>
        </w:rPr>
        <w:t>firewall zone</w:t>
      </w:r>
      <w:r w:rsidR="004D25B3" w:rsidRPr="004D25B3">
        <w:rPr>
          <w:rFonts w:hint="eastAsia"/>
        </w:rPr>
        <w:t>中添加一个允许</w:t>
      </w:r>
      <w:r w:rsidR="004D25B3" w:rsidRPr="004D25B3">
        <w:rPr>
          <w:rFonts w:hint="eastAsia"/>
        </w:rPr>
        <w:t>Internet Zone</w:t>
      </w:r>
      <w:r w:rsidR="004D25B3" w:rsidRPr="004D25B3">
        <w:rPr>
          <w:rFonts w:hint="eastAsia"/>
        </w:rPr>
        <w:t>访问</w:t>
      </w:r>
      <w:r w:rsidR="004D25B3" w:rsidRPr="004D25B3">
        <w:rPr>
          <w:rFonts w:hint="eastAsia"/>
        </w:rPr>
        <w:t>DMZ Zone</w:t>
      </w:r>
      <w:r w:rsidR="004D25B3" w:rsidRPr="004D25B3">
        <w:rPr>
          <w:rFonts w:hint="eastAsia"/>
        </w:rPr>
        <w:t>上</w:t>
      </w:r>
      <w:r w:rsidR="004D25B3" w:rsidRPr="004D25B3">
        <w:rPr>
          <w:rFonts w:hint="eastAsia"/>
        </w:rPr>
        <w:t>TCP 8080</w:t>
      </w:r>
      <w:r w:rsidR="004D25B3" w:rsidRPr="004D25B3">
        <w:rPr>
          <w:rFonts w:hint="eastAsia"/>
        </w:rPr>
        <w:t>端口的规则</w:t>
      </w:r>
    </w:p>
    <w:permEnd w:id="1667699788"/>
    <w:p w14:paraId="35904598" w14:textId="77777777" w:rsidR="00361252" w:rsidRDefault="00361252" w:rsidP="00361252">
      <w:pPr>
        <w:pStyle w:val="1"/>
        <w:spacing w:before="240" w:after="240"/>
        <w:rPr>
          <w:rFonts w:hint="eastAsia"/>
        </w:rPr>
      </w:pPr>
      <w:r>
        <w:rPr>
          <w:rFonts w:hint="eastAsia"/>
        </w:rPr>
        <w:t>实验总结</w:t>
      </w:r>
    </w:p>
    <w:p w14:paraId="6CCCCDE1" w14:textId="0AE537D1" w:rsidR="00217AE4" w:rsidRDefault="00217AE4" w:rsidP="00080169">
      <w:pPr>
        <w:widowControl/>
        <w:ind w:left="420" w:firstLine="420"/>
        <w:jc w:val="left"/>
        <w:rPr>
          <w:rFonts w:ascii="FZDFS--GBK1-0" w:eastAsia="宋体" w:hAnsi="FZDFS--GBK1-0" w:cs="宋体"/>
          <w:color w:val="000000"/>
          <w:kern w:val="0"/>
          <w:sz w:val="24"/>
          <w:szCs w:val="24"/>
        </w:rPr>
      </w:pPr>
      <w:permStart w:id="1884507213" w:edGrp="everyone"/>
      <w:r>
        <w:rPr>
          <w:rFonts w:ascii="FZDFS--GBK1-0" w:eastAsia="宋体" w:hAnsi="FZDFS--GBK1-0" w:cs="宋体" w:hint="eastAsia"/>
          <w:color w:val="000000"/>
          <w:kern w:val="0"/>
          <w:sz w:val="24"/>
          <w:szCs w:val="24"/>
        </w:rPr>
        <w:t>本次实验中，对</w:t>
      </w:r>
      <w:r>
        <w:rPr>
          <w:rFonts w:ascii="FZDFS--GBK1-0" w:eastAsia="宋体" w:hAnsi="FZDFS--GBK1-0" w:cs="宋体" w:hint="eastAsia"/>
          <w:color w:val="000000"/>
          <w:kern w:val="0"/>
          <w:sz w:val="24"/>
          <w:szCs w:val="24"/>
        </w:rPr>
        <w:t>ipv6</w:t>
      </w:r>
      <w:r>
        <w:rPr>
          <w:rFonts w:ascii="FZDFS--GBK1-0" w:eastAsia="宋体" w:hAnsi="FZDFS--GBK1-0" w:cs="宋体" w:hint="eastAsia"/>
          <w:color w:val="000000"/>
          <w:kern w:val="0"/>
          <w:sz w:val="24"/>
          <w:szCs w:val="24"/>
        </w:rPr>
        <w:t>的综合知识进行了实践，对</w:t>
      </w:r>
      <w:r w:rsidRPr="00217AE4">
        <w:rPr>
          <w:rFonts w:ascii="FZDFS--GBK1-0" w:eastAsia="宋体" w:hAnsi="FZDFS--GBK1-0" w:cs="宋体" w:hint="eastAsia"/>
          <w:color w:val="000000"/>
          <w:kern w:val="0"/>
          <w:sz w:val="24"/>
          <w:szCs w:val="24"/>
        </w:rPr>
        <w:t>交换基础配置</w:t>
      </w:r>
      <w:r>
        <w:rPr>
          <w:rFonts w:ascii="FZDFS--GBK1-0" w:eastAsia="宋体" w:hAnsi="FZDFS--GBK1-0" w:cs="宋体" w:hint="eastAsia"/>
          <w:color w:val="000000"/>
          <w:kern w:val="0"/>
          <w:sz w:val="24"/>
          <w:szCs w:val="24"/>
        </w:rPr>
        <w:t>、</w:t>
      </w:r>
      <w:r>
        <w:rPr>
          <w:rFonts w:ascii="FZDFS--GBK1-0" w:eastAsia="宋体" w:hAnsi="FZDFS--GBK1-0" w:cs="宋体" w:hint="eastAsia"/>
          <w:color w:val="000000"/>
          <w:kern w:val="0"/>
          <w:sz w:val="24"/>
          <w:szCs w:val="24"/>
        </w:rPr>
        <w:t>VLANIF</w:t>
      </w:r>
      <w:r>
        <w:rPr>
          <w:rFonts w:ascii="FZDFS--GBK1-0" w:eastAsia="宋体" w:hAnsi="FZDFS--GBK1-0" w:cs="宋体" w:hint="eastAsia"/>
          <w:color w:val="000000"/>
          <w:kern w:val="0"/>
          <w:sz w:val="24"/>
          <w:szCs w:val="24"/>
        </w:rPr>
        <w:t>、</w:t>
      </w:r>
      <w:r w:rsidRPr="00217AE4">
        <w:rPr>
          <w:rFonts w:ascii="FZDFS--GBK1-0" w:eastAsia="宋体" w:hAnsi="FZDFS--GBK1-0" w:cs="宋体" w:hint="eastAsia"/>
          <w:color w:val="000000"/>
          <w:kern w:val="0"/>
          <w:sz w:val="24"/>
          <w:szCs w:val="24"/>
        </w:rPr>
        <w:t xml:space="preserve">DHCPv6 </w:t>
      </w:r>
      <w:r w:rsidRPr="00217AE4">
        <w:rPr>
          <w:rFonts w:ascii="FZDFS--GBK1-0" w:eastAsia="宋体" w:hAnsi="FZDFS--GBK1-0" w:cs="宋体" w:hint="eastAsia"/>
          <w:color w:val="000000"/>
          <w:kern w:val="0"/>
          <w:sz w:val="24"/>
          <w:szCs w:val="24"/>
        </w:rPr>
        <w:t>及无状态地址自动配置的部署</w:t>
      </w:r>
      <w:r>
        <w:rPr>
          <w:rFonts w:ascii="FZDFS--GBK1-0" w:eastAsia="宋体" w:hAnsi="FZDFS--GBK1-0" w:cs="宋体" w:hint="eastAsia"/>
          <w:color w:val="000000"/>
          <w:kern w:val="0"/>
          <w:sz w:val="24"/>
          <w:szCs w:val="24"/>
        </w:rPr>
        <w:t>、</w:t>
      </w:r>
      <w:r w:rsidRPr="00217AE4">
        <w:rPr>
          <w:rFonts w:ascii="FZDFS--GBK1-0" w:eastAsia="宋体" w:hAnsi="FZDFS--GBK1-0" w:cs="宋体" w:hint="eastAsia"/>
          <w:color w:val="000000"/>
          <w:kern w:val="0"/>
          <w:sz w:val="24"/>
          <w:szCs w:val="24"/>
        </w:rPr>
        <w:t xml:space="preserve"> OSPFv3 </w:t>
      </w:r>
      <w:r w:rsidRPr="00217AE4">
        <w:rPr>
          <w:rFonts w:ascii="FZDFS--GBK1-0" w:eastAsia="宋体" w:hAnsi="FZDFS--GBK1-0" w:cs="宋体" w:hint="eastAsia"/>
          <w:color w:val="000000"/>
          <w:kern w:val="0"/>
          <w:sz w:val="24"/>
          <w:szCs w:val="24"/>
        </w:rPr>
        <w:t>的配置</w:t>
      </w:r>
      <w:r>
        <w:rPr>
          <w:rFonts w:ascii="FZDFS--GBK1-0" w:eastAsia="宋体" w:hAnsi="FZDFS--GBK1-0" w:cs="宋体" w:hint="eastAsia"/>
          <w:color w:val="000000"/>
          <w:kern w:val="0"/>
          <w:sz w:val="24"/>
          <w:szCs w:val="24"/>
        </w:rPr>
        <w:t>、</w:t>
      </w:r>
      <w:r w:rsidRPr="00217AE4">
        <w:rPr>
          <w:rFonts w:ascii="FZDFS--GBK1-0" w:eastAsia="宋体" w:hAnsi="FZDFS--GBK1-0" w:cs="宋体" w:hint="eastAsia"/>
          <w:color w:val="000000"/>
          <w:kern w:val="0"/>
          <w:sz w:val="24"/>
          <w:szCs w:val="24"/>
        </w:rPr>
        <w:t xml:space="preserve">USG </w:t>
      </w:r>
      <w:r w:rsidRPr="00217AE4">
        <w:rPr>
          <w:rFonts w:ascii="FZDFS--GBK1-0" w:eastAsia="宋体" w:hAnsi="FZDFS--GBK1-0" w:cs="宋体" w:hint="eastAsia"/>
          <w:color w:val="000000"/>
          <w:kern w:val="0"/>
          <w:sz w:val="24"/>
          <w:szCs w:val="24"/>
        </w:rPr>
        <w:t>防火墙的</w:t>
      </w:r>
      <w:r w:rsidRPr="00217AE4">
        <w:rPr>
          <w:rFonts w:ascii="FZDFS--GBK1-0" w:eastAsia="宋体" w:hAnsi="FZDFS--GBK1-0" w:cs="宋体" w:hint="eastAsia"/>
          <w:color w:val="000000"/>
          <w:kern w:val="0"/>
          <w:sz w:val="24"/>
          <w:szCs w:val="24"/>
        </w:rPr>
        <w:t xml:space="preserve"> IPv6 </w:t>
      </w:r>
      <w:r w:rsidRPr="00217AE4">
        <w:rPr>
          <w:rFonts w:ascii="FZDFS--GBK1-0" w:eastAsia="宋体" w:hAnsi="FZDFS--GBK1-0" w:cs="宋体" w:hint="eastAsia"/>
          <w:color w:val="000000"/>
          <w:kern w:val="0"/>
          <w:sz w:val="24"/>
          <w:szCs w:val="24"/>
        </w:rPr>
        <w:t>相关配置</w:t>
      </w:r>
      <w:r>
        <w:rPr>
          <w:rFonts w:ascii="FZDFS--GBK1-0" w:eastAsia="宋体" w:hAnsi="FZDFS--GBK1-0" w:cs="宋体" w:hint="eastAsia"/>
          <w:color w:val="000000"/>
          <w:kern w:val="0"/>
          <w:sz w:val="24"/>
          <w:szCs w:val="24"/>
        </w:rPr>
        <w:t>都有了实际的综合使用</w:t>
      </w:r>
    </w:p>
    <w:p w14:paraId="546835B5" w14:textId="6864AC6D" w:rsidR="00217AE4" w:rsidRPr="00AC0EBC" w:rsidRDefault="00217AE4" w:rsidP="00080169">
      <w:pPr>
        <w:widowControl/>
        <w:ind w:left="420" w:firstLine="420"/>
        <w:jc w:val="left"/>
        <w:rPr>
          <w:rFonts w:ascii="FZDFS--GBK1-0" w:eastAsia="宋体" w:hAnsi="FZDFS--GBK1-0" w:cs="宋体" w:hint="eastAsia"/>
          <w:color w:val="000000"/>
          <w:kern w:val="0"/>
          <w:sz w:val="24"/>
          <w:szCs w:val="24"/>
        </w:rPr>
      </w:pPr>
      <w:r>
        <w:rPr>
          <w:rFonts w:ascii="FZDFS--GBK1-0" w:eastAsia="宋体" w:hAnsi="FZDFS--GBK1-0" w:cs="宋体" w:hint="eastAsia"/>
          <w:color w:val="000000"/>
          <w:kern w:val="0"/>
          <w:sz w:val="24"/>
          <w:szCs w:val="24"/>
        </w:rPr>
        <w:t>对</w:t>
      </w:r>
      <w:proofErr w:type="gramStart"/>
      <w:r>
        <w:rPr>
          <w:rFonts w:ascii="FZDFS--GBK1-0" w:eastAsia="宋体" w:hAnsi="FZDFS--GBK1-0" w:cs="宋体" w:hint="eastAsia"/>
          <w:color w:val="000000"/>
          <w:kern w:val="0"/>
          <w:sz w:val="24"/>
          <w:szCs w:val="24"/>
        </w:rPr>
        <w:t>各理论</w:t>
      </w:r>
      <w:proofErr w:type="gramEnd"/>
      <w:r>
        <w:rPr>
          <w:rFonts w:ascii="FZDFS--GBK1-0" w:eastAsia="宋体" w:hAnsi="FZDFS--GBK1-0" w:cs="宋体" w:hint="eastAsia"/>
          <w:color w:val="000000"/>
          <w:kern w:val="0"/>
          <w:sz w:val="24"/>
          <w:szCs w:val="24"/>
        </w:rPr>
        <w:t>的实践使得对理论的理解更加的深刻。</w:t>
      </w:r>
    </w:p>
    <w:permEnd w:id="1884507213"/>
    <w:p w14:paraId="599BDA1F" w14:textId="69FAC219" w:rsidR="00FB4E62" w:rsidRPr="008131F9" w:rsidRDefault="00FB4E62" w:rsidP="00FB4E62">
      <w:pPr>
        <w:pStyle w:val="a0"/>
        <w:spacing w:before="120" w:after="120"/>
        <w:ind w:firstLine="480"/>
      </w:pPr>
    </w:p>
    <w:sectPr w:rsidR="00FB4E62" w:rsidRPr="008131F9" w:rsidSect="00020260">
      <w:headerReference w:type="default" r:id="rId54"/>
      <w:footerReference w:type="default" r:id="rId55"/>
      <w:pgSz w:w="12240" w:h="15840"/>
      <w:pgMar w:top="1440" w:right="1800" w:bottom="1440" w:left="1800" w:header="708" w:footer="708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43C4AA6" w14:textId="77777777" w:rsidR="00DC43C3" w:rsidRDefault="00DC43C3">
      <w:r>
        <w:separator/>
      </w:r>
    </w:p>
  </w:endnote>
  <w:endnote w:type="continuationSeparator" w:id="0">
    <w:p w14:paraId="6FC7ED2D" w14:textId="77777777" w:rsidR="00DC43C3" w:rsidRDefault="00DC43C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imes New Roman bold">
    <w:panose1 w:val="00000000000000000000"/>
    <w:charset w:val="00"/>
    <w:family w:val="roman"/>
    <w:notTrueType/>
    <w:pitch w:val="default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FZDFS--GBK1-0">
    <w:altName w:val="Cambria"/>
    <w:panose1 w:val="00000000000000000000"/>
    <w:charset w:val="00"/>
    <w:family w:val="roman"/>
    <w:notTrueType/>
    <w:pitch w:val="default"/>
  </w:font>
  <w:font w:name="TimesNewRomanPSMT">
    <w:altName w:val="Times New Roman"/>
    <w:panose1 w:val="00000000000000000000"/>
    <w:charset w:val="00"/>
    <w:family w:val="roman"/>
    <w:notTrueType/>
    <w:pitch w:val="default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仿宋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A74D222" w14:textId="77777777" w:rsidR="00DD2F3B" w:rsidRPr="00020260" w:rsidRDefault="00361252" w:rsidP="00020260">
    <w:pPr>
      <w:pStyle w:val="ab"/>
      <w:jc w:val="center"/>
    </w:pPr>
    <w:r w:rsidRPr="00020260">
      <w:fldChar w:fldCharType="begin"/>
    </w:r>
    <w:r w:rsidRPr="00020260">
      <w:instrText>PAGE  \* Arabic  \* MERGEFORMAT</w:instrText>
    </w:r>
    <w:r w:rsidRPr="00020260">
      <w:fldChar w:fldCharType="separate"/>
    </w:r>
    <w:r w:rsidRPr="00020260">
      <w:rPr>
        <w:lang w:val="zh-CN"/>
      </w:rPr>
      <w:t>1</w:t>
    </w:r>
    <w:r w:rsidRPr="00020260"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5C2B3F1" w14:textId="77777777" w:rsidR="00DC43C3" w:rsidRDefault="00DC43C3">
      <w:r>
        <w:separator/>
      </w:r>
    </w:p>
  </w:footnote>
  <w:footnote w:type="continuationSeparator" w:id="0">
    <w:p w14:paraId="51F9AF79" w14:textId="77777777" w:rsidR="00DC43C3" w:rsidRDefault="00DC43C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D6A36A2" w14:textId="77777777" w:rsidR="00DD2F3B" w:rsidRDefault="00361252">
    <w:pPr>
      <w:pStyle w:val="a9"/>
    </w:pPr>
    <w:r>
      <w:rPr>
        <w:rFonts w:hint="eastAsia"/>
      </w:rPr>
      <w:t>《计算机网络》实验报告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52A5880"/>
    <w:multiLevelType w:val="hybridMultilevel"/>
    <w:tmpl w:val="68FE3498"/>
    <w:lvl w:ilvl="0" w:tplc="DBBA154C">
      <w:start w:val="1"/>
      <w:numFmt w:val="decimal"/>
      <w:lvlText w:val="（%1）"/>
      <w:lvlJc w:val="left"/>
      <w:pPr>
        <w:ind w:left="150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60" w:hanging="440"/>
      </w:pPr>
    </w:lvl>
    <w:lvl w:ilvl="2" w:tplc="0409001B" w:tentative="1">
      <w:start w:val="1"/>
      <w:numFmt w:val="lowerRoman"/>
      <w:lvlText w:val="%3."/>
      <w:lvlJc w:val="right"/>
      <w:pPr>
        <w:ind w:left="2100" w:hanging="440"/>
      </w:pPr>
    </w:lvl>
    <w:lvl w:ilvl="3" w:tplc="0409000F" w:tentative="1">
      <w:start w:val="1"/>
      <w:numFmt w:val="decimal"/>
      <w:lvlText w:val="%4."/>
      <w:lvlJc w:val="left"/>
      <w:pPr>
        <w:ind w:left="2540" w:hanging="440"/>
      </w:pPr>
    </w:lvl>
    <w:lvl w:ilvl="4" w:tplc="04090019" w:tentative="1">
      <w:start w:val="1"/>
      <w:numFmt w:val="lowerLetter"/>
      <w:lvlText w:val="%5)"/>
      <w:lvlJc w:val="left"/>
      <w:pPr>
        <w:ind w:left="2980" w:hanging="440"/>
      </w:pPr>
    </w:lvl>
    <w:lvl w:ilvl="5" w:tplc="0409001B" w:tentative="1">
      <w:start w:val="1"/>
      <w:numFmt w:val="lowerRoman"/>
      <w:lvlText w:val="%6."/>
      <w:lvlJc w:val="right"/>
      <w:pPr>
        <w:ind w:left="3420" w:hanging="440"/>
      </w:pPr>
    </w:lvl>
    <w:lvl w:ilvl="6" w:tplc="0409000F" w:tentative="1">
      <w:start w:val="1"/>
      <w:numFmt w:val="decimal"/>
      <w:lvlText w:val="%7."/>
      <w:lvlJc w:val="left"/>
      <w:pPr>
        <w:ind w:left="3860" w:hanging="440"/>
      </w:pPr>
    </w:lvl>
    <w:lvl w:ilvl="7" w:tplc="04090019" w:tentative="1">
      <w:start w:val="1"/>
      <w:numFmt w:val="lowerLetter"/>
      <w:lvlText w:val="%8)"/>
      <w:lvlJc w:val="left"/>
      <w:pPr>
        <w:ind w:left="4300" w:hanging="440"/>
      </w:pPr>
    </w:lvl>
    <w:lvl w:ilvl="8" w:tplc="0409001B" w:tentative="1">
      <w:start w:val="1"/>
      <w:numFmt w:val="lowerRoman"/>
      <w:lvlText w:val="%9."/>
      <w:lvlJc w:val="right"/>
      <w:pPr>
        <w:ind w:left="4740" w:hanging="440"/>
      </w:pPr>
    </w:lvl>
  </w:abstractNum>
  <w:abstractNum w:abstractNumId="1" w15:restartNumberingAfterBreak="0">
    <w:nsid w:val="20FF13E0"/>
    <w:multiLevelType w:val="hybridMultilevel"/>
    <w:tmpl w:val="7A3E04B8"/>
    <w:lvl w:ilvl="0" w:tplc="7D768B1E">
      <w:start w:val="1"/>
      <w:numFmt w:val="decimal"/>
      <w:lvlText w:val="（%1）"/>
      <w:lvlJc w:val="left"/>
      <w:pPr>
        <w:ind w:left="150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60" w:hanging="440"/>
      </w:pPr>
    </w:lvl>
    <w:lvl w:ilvl="2" w:tplc="0409001B" w:tentative="1">
      <w:start w:val="1"/>
      <w:numFmt w:val="lowerRoman"/>
      <w:lvlText w:val="%3."/>
      <w:lvlJc w:val="right"/>
      <w:pPr>
        <w:ind w:left="2100" w:hanging="440"/>
      </w:pPr>
    </w:lvl>
    <w:lvl w:ilvl="3" w:tplc="0409000F" w:tentative="1">
      <w:start w:val="1"/>
      <w:numFmt w:val="decimal"/>
      <w:lvlText w:val="%4."/>
      <w:lvlJc w:val="left"/>
      <w:pPr>
        <w:ind w:left="2540" w:hanging="440"/>
      </w:pPr>
    </w:lvl>
    <w:lvl w:ilvl="4" w:tplc="04090019" w:tentative="1">
      <w:start w:val="1"/>
      <w:numFmt w:val="lowerLetter"/>
      <w:lvlText w:val="%5)"/>
      <w:lvlJc w:val="left"/>
      <w:pPr>
        <w:ind w:left="2980" w:hanging="440"/>
      </w:pPr>
    </w:lvl>
    <w:lvl w:ilvl="5" w:tplc="0409001B" w:tentative="1">
      <w:start w:val="1"/>
      <w:numFmt w:val="lowerRoman"/>
      <w:lvlText w:val="%6."/>
      <w:lvlJc w:val="right"/>
      <w:pPr>
        <w:ind w:left="3420" w:hanging="440"/>
      </w:pPr>
    </w:lvl>
    <w:lvl w:ilvl="6" w:tplc="0409000F" w:tentative="1">
      <w:start w:val="1"/>
      <w:numFmt w:val="decimal"/>
      <w:lvlText w:val="%7."/>
      <w:lvlJc w:val="left"/>
      <w:pPr>
        <w:ind w:left="3860" w:hanging="440"/>
      </w:pPr>
    </w:lvl>
    <w:lvl w:ilvl="7" w:tplc="04090019" w:tentative="1">
      <w:start w:val="1"/>
      <w:numFmt w:val="lowerLetter"/>
      <w:lvlText w:val="%8)"/>
      <w:lvlJc w:val="left"/>
      <w:pPr>
        <w:ind w:left="4300" w:hanging="440"/>
      </w:pPr>
    </w:lvl>
    <w:lvl w:ilvl="8" w:tplc="0409001B" w:tentative="1">
      <w:start w:val="1"/>
      <w:numFmt w:val="lowerRoman"/>
      <w:lvlText w:val="%9."/>
      <w:lvlJc w:val="right"/>
      <w:pPr>
        <w:ind w:left="4740" w:hanging="440"/>
      </w:pPr>
    </w:lvl>
  </w:abstractNum>
  <w:abstractNum w:abstractNumId="2" w15:restartNumberingAfterBreak="0">
    <w:nsid w:val="315720D3"/>
    <w:multiLevelType w:val="hybridMultilevel"/>
    <w:tmpl w:val="F8380DFA"/>
    <w:lvl w:ilvl="0" w:tplc="FC40CCF8">
      <w:start w:val="1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3E895635"/>
    <w:multiLevelType w:val="hybridMultilevel"/>
    <w:tmpl w:val="01E4F5AA"/>
    <w:lvl w:ilvl="0" w:tplc="56B6FF44">
      <w:start w:val="1"/>
      <w:numFmt w:val="decimal"/>
      <w:lvlText w:val="（%1）"/>
      <w:lvlJc w:val="left"/>
      <w:pPr>
        <w:ind w:left="156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720" w:hanging="440"/>
      </w:pPr>
    </w:lvl>
    <w:lvl w:ilvl="2" w:tplc="0409001B" w:tentative="1">
      <w:start w:val="1"/>
      <w:numFmt w:val="lowerRoman"/>
      <w:lvlText w:val="%3."/>
      <w:lvlJc w:val="right"/>
      <w:pPr>
        <w:ind w:left="2160" w:hanging="440"/>
      </w:pPr>
    </w:lvl>
    <w:lvl w:ilvl="3" w:tplc="0409000F" w:tentative="1">
      <w:start w:val="1"/>
      <w:numFmt w:val="decimal"/>
      <w:lvlText w:val="%4."/>
      <w:lvlJc w:val="left"/>
      <w:pPr>
        <w:ind w:left="2600" w:hanging="440"/>
      </w:pPr>
    </w:lvl>
    <w:lvl w:ilvl="4" w:tplc="04090019" w:tentative="1">
      <w:start w:val="1"/>
      <w:numFmt w:val="lowerLetter"/>
      <w:lvlText w:val="%5)"/>
      <w:lvlJc w:val="left"/>
      <w:pPr>
        <w:ind w:left="3040" w:hanging="440"/>
      </w:pPr>
    </w:lvl>
    <w:lvl w:ilvl="5" w:tplc="0409001B" w:tentative="1">
      <w:start w:val="1"/>
      <w:numFmt w:val="lowerRoman"/>
      <w:lvlText w:val="%6."/>
      <w:lvlJc w:val="right"/>
      <w:pPr>
        <w:ind w:left="3480" w:hanging="440"/>
      </w:pPr>
    </w:lvl>
    <w:lvl w:ilvl="6" w:tplc="0409000F" w:tentative="1">
      <w:start w:val="1"/>
      <w:numFmt w:val="decimal"/>
      <w:lvlText w:val="%7."/>
      <w:lvlJc w:val="left"/>
      <w:pPr>
        <w:ind w:left="3920" w:hanging="440"/>
      </w:pPr>
    </w:lvl>
    <w:lvl w:ilvl="7" w:tplc="04090019" w:tentative="1">
      <w:start w:val="1"/>
      <w:numFmt w:val="lowerLetter"/>
      <w:lvlText w:val="%8)"/>
      <w:lvlJc w:val="left"/>
      <w:pPr>
        <w:ind w:left="4360" w:hanging="440"/>
      </w:pPr>
    </w:lvl>
    <w:lvl w:ilvl="8" w:tplc="0409001B" w:tentative="1">
      <w:start w:val="1"/>
      <w:numFmt w:val="lowerRoman"/>
      <w:lvlText w:val="%9."/>
      <w:lvlJc w:val="right"/>
      <w:pPr>
        <w:ind w:left="4800" w:hanging="440"/>
      </w:pPr>
    </w:lvl>
  </w:abstractNum>
  <w:abstractNum w:abstractNumId="4" w15:restartNumberingAfterBreak="0">
    <w:nsid w:val="57D55059"/>
    <w:multiLevelType w:val="hybridMultilevel"/>
    <w:tmpl w:val="E9CE2FF4"/>
    <w:lvl w:ilvl="0" w:tplc="FFFFFFFF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FFFFFFFF" w:tentative="1">
      <w:start w:val="1"/>
      <w:numFmt w:val="lowerLetter"/>
      <w:lvlText w:val="%2)"/>
      <w:lvlJc w:val="left"/>
      <w:pPr>
        <w:ind w:left="1300" w:hanging="440"/>
      </w:pPr>
    </w:lvl>
    <w:lvl w:ilvl="2" w:tplc="FFFFFFFF" w:tentative="1">
      <w:start w:val="1"/>
      <w:numFmt w:val="lowerRoman"/>
      <w:lvlText w:val="%3."/>
      <w:lvlJc w:val="right"/>
      <w:pPr>
        <w:ind w:left="1740" w:hanging="440"/>
      </w:pPr>
    </w:lvl>
    <w:lvl w:ilvl="3" w:tplc="FFFFFFFF" w:tentative="1">
      <w:start w:val="1"/>
      <w:numFmt w:val="decimal"/>
      <w:lvlText w:val="%4."/>
      <w:lvlJc w:val="left"/>
      <w:pPr>
        <w:ind w:left="2180" w:hanging="440"/>
      </w:pPr>
    </w:lvl>
    <w:lvl w:ilvl="4" w:tplc="FFFFFFFF" w:tentative="1">
      <w:start w:val="1"/>
      <w:numFmt w:val="lowerLetter"/>
      <w:lvlText w:val="%5)"/>
      <w:lvlJc w:val="left"/>
      <w:pPr>
        <w:ind w:left="2620" w:hanging="440"/>
      </w:pPr>
    </w:lvl>
    <w:lvl w:ilvl="5" w:tplc="FFFFFFFF" w:tentative="1">
      <w:start w:val="1"/>
      <w:numFmt w:val="lowerRoman"/>
      <w:lvlText w:val="%6."/>
      <w:lvlJc w:val="right"/>
      <w:pPr>
        <w:ind w:left="3060" w:hanging="440"/>
      </w:pPr>
    </w:lvl>
    <w:lvl w:ilvl="6" w:tplc="FFFFFFFF" w:tentative="1">
      <w:start w:val="1"/>
      <w:numFmt w:val="decimal"/>
      <w:lvlText w:val="%7."/>
      <w:lvlJc w:val="left"/>
      <w:pPr>
        <w:ind w:left="3500" w:hanging="440"/>
      </w:pPr>
    </w:lvl>
    <w:lvl w:ilvl="7" w:tplc="FFFFFFFF" w:tentative="1">
      <w:start w:val="1"/>
      <w:numFmt w:val="lowerLetter"/>
      <w:lvlText w:val="%8)"/>
      <w:lvlJc w:val="left"/>
      <w:pPr>
        <w:ind w:left="3940" w:hanging="440"/>
      </w:pPr>
    </w:lvl>
    <w:lvl w:ilvl="8" w:tplc="FFFFFFFF" w:tentative="1">
      <w:start w:val="1"/>
      <w:numFmt w:val="lowerRoman"/>
      <w:lvlText w:val="%9."/>
      <w:lvlJc w:val="right"/>
      <w:pPr>
        <w:ind w:left="4380" w:hanging="440"/>
      </w:pPr>
    </w:lvl>
  </w:abstractNum>
  <w:abstractNum w:abstractNumId="5" w15:restartNumberingAfterBreak="0">
    <w:nsid w:val="5D6528CF"/>
    <w:multiLevelType w:val="hybridMultilevel"/>
    <w:tmpl w:val="353CB600"/>
    <w:lvl w:ilvl="0" w:tplc="4BE62FE8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60" w:hanging="440"/>
      </w:pPr>
    </w:lvl>
    <w:lvl w:ilvl="2" w:tplc="0409001B" w:tentative="1">
      <w:start w:val="1"/>
      <w:numFmt w:val="lowerRoman"/>
      <w:lvlText w:val="%3."/>
      <w:lvlJc w:val="right"/>
      <w:pPr>
        <w:ind w:left="1800" w:hanging="440"/>
      </w:pPr>
    </w:lvl>
    <w:lvl w:ilvl="3" w:tplc="0409000F" w:tentative="1">
      <w:start w:val="1"/>
      <w:numFmt w:val="decimal"/>
      <w:lvlText w:val="%4."/>
      <w:lvlJc w:val="left"/>
      <w:pPr>
        <w:ind w:left="2240" w:hanging="440"/>
      </w:pPr>
    </w:lvl>
    <w:lvl w:ilvl="4" w:tplc="04090019" w:tentative="1">
      <w:start w:val="1"/>
      <w:numFmt w:val="lowerLetter"/>
      <w:lvlText w:val="%5)"/>
      <w:lvlJc w:val="left"/>
      <w:pPr>
        <w:ind w:left="2680" w:hanging="440"/>
      </w:pPr>
    </w:lvl>
    <w:lvl w:ilvl="5" w:tplc="0409001B" w:tentative="1">
      <w:start w:val="1"/>
      <w:numFmt w:val="lowerRoman"/>
      <w:lvlText w:val="%6."/>
      <w:lvlJc w:val="right"/>
      <w:pPr>
        <w:ind w:left="3120" w:hanging="440"/>
      </w:pPr>
    </w:lvl>
    <w:lvl w:ilvl="6" w:tplc="0409000F" w:tentative="1">
      <w:start w:val="1"/>
      <w:numFmt w:val="decimal"/>
      <w:lvlText w:val="%7."/>
      <w:lvlJc w:val="left"/>
      <w:pPr>
        <w:ind w:left="3560" w:hanging="440"/>
      </w:pPr>
    </w:lvl>
    <w:lvl w:ilvl="7" w:tplc="04090019" w:tentative="1">
      <w:start w:val="1"/>
      <w:numFmt w:val="lowerLetter"/>
      <w:lvlText w:val="%8)"/>
      <w:lvlJc w:val="left"/>
      <w:pPr>
        <w:ind w:left="4000" w:hanging="440"/>
      </w:pPr>
    </w:lvl>
    <w:lvl w:ilvl="8" w:tplc="0409001B" w:tentative="1">
      <w:start w:val="1"/>
      <w:numFmt w:val="lowerRoman"/>
      <w:lvlText w:val="%9."/>
      <w:lvlJc w:val="right"/>
      <w:pPr>
        <w:ind w:left="4440" w:hanging="440"/>
      </w:pPr>
    </w:lvl>
  </w:abstractNum>
  <w:abstractNum w:abstractNumId="6" w15:restartNumberingAfterBreak="0">
    <w:nsid w:val="6A5222E3"/>
    <w:multiLevelType w:val="hybridMultilevel"/>
    <w:tmpl w:val="AFCEDCE0"/>
    <w:lvl w:ilvl="0" w:tplc="7D768B1E">
      <w:start w:val="1"/>
      <w:numFmt w:val="decimal"/>
      <w:lvlText w:val="（%1）"/>
      <w:lvlJc w:val="left"/>
      <w:pPr>
        <w:ind w:left="150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60" w:hanging="440"/>
      </w:pPr>
    </w:lvl>
    <w:lvl w:ilvl="2" w:tplc="0409001B" w:tentative="1">
      <w:start w:val="1"/>
      <w:numFmt w:val="lowerRoman"/>
      <w:lvlText w:val="%3."/>
      <w:lvlJc w:val="right"/>
      <w:pPr>
        <w:ind w:left="2100" w:hanging="440"/>
      </w:pPr>
    </w:lvl>
    <w:lvl w:ilvl="3" w:tplc="0409000F" w:tentative="1">
      <w:start w:val="1"/>
      <w:numFmt w:val="decimal"/>
      <w:lvlText w:val="%4."/>
      <w:lvlJc w:val="left"/>
      <w:pPr>
        <w:ind w:left="2540" w:hanging="440"/>
      </w:pPr>
    </w:lvl>
    <w:lvl w:ilvl="4" w:tplc="04090019" w:tentative="1">
      <w:start w:val="1"/>
      <w:numFmt w:val="lowerLetter"/>
      <w:lvlText w:val="%5)"/>
      <w:lvlJc w:val="left"/>
      <w:pPr>
        <w:ind w:left="2980" w:hanging="440"/>
      </w:pPr>
    </w:lvl>
    <w:lvl w:ilvl="5" w:tplc="0409001B" w:tentative="1">
      <w:start w:val="1"/>
      <w:numFmt w:val="lowerRoman"/>
      <w:lvlText w:val="%6."/>
      <w:lvlJc w:val="right"/>
      <w:pPr>
        <w:ind w:left="3420" w:hanging="440"/>
      </w:pPr>
    </w:lvl>
    <w:lvl w:ilvl="6" w:tplc="0409000F" w:tentative="1">
      <w:start w:val="1"/>
      <w:numFmt w:val="decimal"/>
      <w:lvlText w:val="%7."/>
      <w:lvlJc w:val="left"/>
      <w:pPr>
        <w:ind w:left="3860" w:hanging="440"/>
      </w:pPr>
    </w:lvl>
    <w:lvl w:ilvl="7" w:tplc="04090019" w:tentative="1">
      <w:start w:val="1"/>
      <w:numFmt w:val="lowerLetter"/>
      <w:lvlText w:val="%8)"/>
      <w:lvlJc w:val="left"/>
      <w:pPr>
        <w:ind w:left="4300" w:hanging="440"/>
      </w:pPr>
    </w:lvl>
    <w:lvl w:ilvl="8" w:tplc="0409001B" w:tentative="1">
      <w:start w:val="1"/>
      <w:numFmt w:val="lowerRoman"/>
      <w:lvlText w:val="%9."/>
      <w:lvlJc w:val="right"/>
      <w:pPr>
        <w:ind w:left="4740" w:hanging="440"/>
      </w:pPr>
    </w:lvl>
  </w:abstractNum>
  <w:abstractNum w:abstractNumId="7" w15:restartNumberingAfterBreak="0">
    <w:nsid w:val="76957B4D"/>
    <w:multiLevelType w:val="hybridMultilevel"/>
    <w:tmpl w:val="EF02B3DE"/>
    <w:lvl w:ilvl="0" w:tplc="240A1438">
      <w:start w:val="1"/>
      <w:numFmt w:val="decimal"/>
      <w:lvlText w:val="%1、"/>
      <w:lvlJc w:val="left"/>
      <w:pPr>
        <w:ind w:left="90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60" w:hanging="440"/>
      </w:pPr>
    </w:lvl>
    <w:lvl w:ilvl="2" w:tplc="0409001B" w:tentative="1">
      <w:start w:val="1"/>
      <w:numFmt w:val="lowerRoman"/>
      <w:lvlText w:val="%3."/>
      <w:lvlJc w:val="right"/>
      <w:pPr>
        <w:ind w:left="1800" w:hanging="440"/>
      </w:pPr>
    </w:lvl>
    <w:lvl w:ilvl="3" w:tplc="0409000F" w:tentative="1">
      <w:start w:val="1"/>
      <w:numFmt w:val="decimal"/>
      <w:lvlText w:val="%4."/>
      <w:lvlJc w:val="left"/>
      <w:pPr>
        <w:ind w:left="2240" w:hanging="440"/>
      </w:pPr>
    </w:lvl>
    <w:lvl w:ilvl="4" w:tplc="04090019" w:tentative="1">
      <w:start w:val="1"/>
      <w:numFmt w:val="lowerLetter"/>
      <w:lvlText w:val="%5)"/>
      <w:lvlJc w:val="left"/>
      <w:pPr>
        <w:ind w:left="2680" w:hanging="440"/>
      </w:pPr>
    </w:lvl>
    <w:lvl w:ilvl="5" w:tplc="0409001B" w:tentative="1">
      <w:start w:val="1"/>
      <w:numFmt w:val="lowerRoman"/>
      <w:lvlText w:val="%6."/>
      <w:lvlJc w:val="right"/>
      <w:pPr>
        <w:ind w:left="3120" w:hanging="440"/>
      </w:pPr>
    </w:lvl>
    <w:lvl w:ilvl="6" w:tplc="0409000F" w:tentative="1">
      <w:start w:val="1"/>
      <w:numFmt w:val="decimal"/>
      <w:lvlText w:val="%7."/>
      <w:lvlJc w:val="left"/>
      <w:pPr>
        <w:ind w:left="3560" w:hanging="440"/>
      </w:pPr>
    </w:lvl>
    <w:lvl w:ilvl="7" w:tplc="04090019" w:tentative="1">
      <w:start w:val="1"/>
      <w:numFmt w:val="lowerLetter"/>
      <w:lvlText w:val="%8)"/>
      <w:lvlJc w:val="left"/>
      <w:pPr>
        <w:ind w:left="4000" w:hanging="440"/>
      </w:pPr>
    </w:lvl>
    <w:lvl w:ilvl="8" w:tplc="0409001B" w:tentative="1">
      <w:start w:val="1"/>
      <w:numFmt w:val="lowerRoman"/>
      <w:lvlText w:val="%9."/>
      <w:lvlJc w:val="right"/>
      <w:pPr>
        <w:ind w:left="4440" w:hanging="440"/>
      </w:pPr>
    </w:lvl>
  </w:abstractNum>
  <w:abstractNum w:abstractNumId="8" w15:restartNumberingAfterBreak="0">
    <w:nsid w:val="7A2C47F2"/>
    <w:multiLevelType w:val="hybridMultilevel"/>
    <w:tmpl w:val="E9CE2FF4"/>
    <w:lvl w:ilvl="0" w:tplc="9A38FEC8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00" w:hanging="440"/>
      </w:pPr>
    </w:lvl>
    <w:lvl w:ilvl="2" w:tplc="0409001B" w:tentative="1">
      <w:start w:val="1"/>
      <w:numFmt w:val="lowerRoman"/>
      <w:lvlText w:val="%3."/>
      <w:lvlJc w:val="right"/>
      <w:pPr>
        <w:ind w:left="1740" w:hanging="440"/>
      </w:pPr>
    </w:lvl>
    <w:lvl w:ilvl="3" w:tplc="0409000F" w:tentative="1">
      <w:start w:val="1"/>
      <w:numFmt w:val="decimal"/>
      <w:lvlText w:val="%4."/>
      <w:lvlJc w:val="left"/>
      <w:pPr>
        <w:ind w:left="2180" w:hanging="440"/>
      </w:pPr>
    </w:lvl>
    <w:lvl w:ilvl="4" w:tplc="04090019" w:tentative="1">
      <w:start w:val="1"/>
      <w:numFmt w:val="lowerLetter"/>
      <w:lvlText w:val="%5)"/>
      <w:lvlJc w:val="left"/>
      <w:pPr>
        <w:ind w:left="2620" w:hanging="440"/>
      </w:pPr>
    </w:lvl>
    <w:lvl w:ilvl="5" w:tplc="0409001B" w:tentative="1">
      <w:start w:val="1"/>
      <w:numFmt w:val="lowerRoman"/>
      <w:lvlText w:val="%6."/>
      <w:lvlJc w:val="right"/>
      <w:pPr>
        <w:ind w:left="3060" w:hanging="440"/>
      </w:pPr>
    </w:lvl>
    <w:lvl w:ilvl="6" w:tplc="0409000F" w:tentative="1">
      <w:start w:val="1"/>
      <w:numFmt w:val="decimal"/>
      <w:lvlText w:val="%7."/>
      <w:lvlJc w:val="left"/>
      <w:pPr>
        <w:ind w:left="3500" w:hanging="440"/>
      </w:pPr>
    </w:lvl>
    <w:lvl w:ilvl="7" w:tplc="04090019" w:tentative="1">
      <w:start w:val="1"/>
      <w:numFmt w:val="lowerLetter"/>
      <w:lvlText w:val="%8)"/>
      <w:lvlJc w:val="left"/>
      <w:pPr>
        <w:ind w:left="3940" w:hanging="440"/>
      </w:pPr>
    </w:lvl>
    <w:lvl w:ilvl="8" w:tplc="0409001B" w:tentative="1">
      <w:start w:val="1"/>
      <w:numFmt w:val="lowerRoman"/>
      <w:lvlText w:val="%9."/>
      <w:lvlJc w:val="right"/>
      <w:pPr>
        <w:ind w:left="4380" w:hanging="440"/>
      </w:pPr>
    </w:lvl>
  </w:abstractNum>
  <w:abstractNum w:abstractNumId="9" w15:restartNumberingAfterBreak="0">
    <w:nsid w:val="7A2D6AC0"/>
    <w:multiLevelType w:val="multilevel"/>
    <w:tmpl w:val="1D20CF7E"/>
    <w:lvl w:ilvl="0">
      <w:start w:val="1"/>
      <w:numFmt w:val="decimal"/>
      <w:pStyle w:val="1"/>
      <w:lvlText w:val="%1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pStyle w:val="2"/>
      <w:lvlText w:val="%1.%2"/>
      <w:lvlJc w:val="left"/>
      <w:pPr>
        <w:ind w:left="992" w:hanging="567"/>
      </w:pPr>
      <w:rPr>
        <w:rFonts w:hint="eastAsia"/>
      </w:rPr>
    </w:lvl>
    <w:lvl w:ilvl="2">
      <w:start w:val="1"/>
      <w:numFmt w:val="decimal"/>
      <w:pStyle w:val="3"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pStyle w:val="4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num w:numId="1" w16cid:durableId="1903785393">
    <w:abstractNumId w:val="9"/>
  </w:num>
  <w:num w:numId="2" w16cid:durableId="863326467">
    <w:abstractNumId w:val="2"/>
  </w:num>
  <w:num w:numId="3" w16cid:durableId="2123302201">
    <w:abstractNumId w:val="7"/>
  </w:num>
  <w:num w:numId="4" w16cid:durableId="1418940899">
    <w:abstractNumId w:val="5"/>
  </w:num>
  <w:num w:numId="5" w16cid:durableId="816069446">
    <w:abstractNumId w:val="3"/>
  </w:num>
  <w:num w:numId="6" w16cid:durableId="440957341">
    <w:abstractNumId w:val="8"/>
  </w:num>
  <w:num w:numId="7" w16cid:durableId="880092343">
    <w:abstractNumId w:val="4"/>
  </w:num>
  <w:num w:numId="8" w16cid:durableId="2049598455">
    <w:abstractNumId w:val="6"/>
  </w:num>
  <w:num w:numId="9" w16cid:durableId="747504589">
    <w:abstractNumId w:val="0"/>
  </w:num>
  <w:num w:numId="10" w16cid:durableId="125593575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0"/>
  <w:bordersDoNotSurroundHeader/>
  <w:bordersDoNotSurroundFooter/>
  <w:proofState w:spelling="clean" w:grammar="clean"/>
  <w:attachedTemplate r:id="rId1"/>
  <w:documentProtection w:edit="readOnly" w:enforcement="1" w:cryptProviderType="rsaAES" w:cryptAlgorithmClass="hash" w:cryptAlgorithmType="typeAny" w:cryptAlgorithmSid="14" w:cryptSpinCount="100000" w:hash="O2p/wsm/bW7fIFzk7KX9DgQwi6xeGhzHCnsGsIp0QecFMbBpMqwM8a10BomVU9NCdIYPeh4l1aPYBAJb8w+z9g==" w:salt="sJswNFjInbcY/C7rHX57aA==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37297"/>
    <w:rsid w:val="00010336"/>
    <w:rsid w:val="00012581"/>
    <w:rsid w:val="00017195"/>
    <w:rsid w:val="00021CF7"/>
    <w:rsid w:val="000245CC"/>
    <w:rsid w:val="00030B70"/>
    <w:rsid w:val="000320DE"/>
    <w:rsid w:val="00062565"/>
    <w:rsid w:val="00073C2B"/>
    <w:rsid w:val="00073E90"/>
    <w:rsid w:val="000757AA"/>
    <w:rsid w:val="00075E61"/>
    <w:rsid w:val="00080169"/>
    <w:rsid w:val="000932A8"/>
    <w:rsid w:val="00094CFB"/>
    <w:rsid w:val="000A6C1A"/>
    <w:rsid w:val="000A7B78"/>
    <w:rsid w:val="000A7CC4"/>
    <w:rsid w:val="000B28BD"/>
    <w:rsid w:val="000B4DA6"/>
    <w:rsid w:val="000C2217"/>
    <w:rsid w:val="000D4C66"/>
    <w:rsid w:val="000E73DC"/>
    <w:rsid w:val="00105DFA"/>
    <w:rsid w:val="00111E31"/>
    <w:rsid w:val="00123603"/>
    <w:rsid w:val="0013728C"/>
    <w:rsid w:val="00140EFE"/>
    <w:rsid w:val="00150537"/>
    <w:rsid w:val="0015284A"/>
    <w:rsid w:val="0017230E"/>
    <w:rsid w:val="001753AD"/>
    <w:rsid w:val="0018236A"/>
    <w:rsid w:val="00186E31"/>
    <w:rsid w:val="00196762"/>
    <w:rsid w:val="001A2959"/>
    <w:rsid w:val="001B292D"/>
    <w:rsid w:val="001B30D0"/>
    <w:rsid w:val="001B6A37"/>
    <w:rsid w:val="001C62D1"/>
    <w:rsid w:val="001E26A6"/>
    <w:rsid w:val="001E6046"/>
    <w:rsid w:val="001F3BAB"/>
    <w:rsid w:val="001F5B9D"/>
    <w:rsid w:val="0020136A"/>
    <w:rsid w:val="00205414"/>
    <w:rsid w:val="002113C7"/>
    <w:rsid w:val="002123AD"/>
    <w:rsid w:val="00213134"/>
    <w:rsid w:val="002172E5"/>
    <w:rsid w:val="00217AE4"/>
    <w:rsid w:val="002200E0"/>
    <w:rsid w:val="00224328"/>
    <w:rsid w:val="002357E0"/>
    <w:rsid w:val="002407B2"/>
    <w:rsid w:val="0024378B"/>
    <w:rsid w:val="00256C84"/>
    <w:rsid w:val="00260FD1"/>
    <w:rsid w:val="00265EDC"/>
    <w:rsid w:val="00271381"/>
    <w:rsid w:val="002720F3"/>
    <w:rsid w:val="0027257A"/>
    <w:rsid w:val="002753D8"/>
    <w:rsid w:val="002858F3"/>
    <w:rsid w:val="002A021F"/>
    <w:rsid w:val="002A1393"/>
    <w:rsid w:val="002A18AA"/>
    <w:rsid w:val="002A780C"/>
    <w:rsid w:val="002A7E83"/>
    <w:rsid w:val="002C0691"/>
    <w:rsid w:val="002C3255"/>
    <w:rsid w:val="002C5B38"/>
    <w:rsid w:val="002D55DC"/>
    <w:rsid w:val="002D6567"/>
    <w:rsid w:val="002F5E55"/>
    <w:rsid w:val="002F65F8"/>
    <w:rsid w:val="00303E33"/>
    <w:rsid w:val="00306352"/>
    <w:rsid w:val="003150B4"/>
    <w:rsid w:val="00326D50"/>
    <w:rsid w:val="003320ED"/>
    <w:rsid w:val="00352F47"/>
    <w:rsid w:val="0035371E"/>
    <w:rsid w:val="00361252"/>
    <w:rsid w:val="00362A49"/>
    <w:rsid w:val="00364206"/>
    <w:rsid w:val="00367361"/>
    <w:rsid w:val="0038152F"/>
    <w:rsid w:val="00381B2A"/>
    <w:rsid w:val="00385698"/>
    <w:rsid w:val="00395535"/>
    <w:rsid w:val="00396F1C"/>
    <w:rsid w:val="003B1583"/>
    <w:rsid w:val="003B3D56"/>
    <w:rsid w:val="003B7F7E"/>
    <w:rsid w:val="003C7AE6"/>
    <w:rsid w:val="003E055E"/>
    <w:rsid w:val="003E4940"/>
    <w:rsid w:val="003F130D"/>
    <w:rsid w:val="003F54A6"/>
    <w:rsid w:val="003F5C53"/>
    <w:rsid w:val="003F6E11"/>
    <w:rsid w:val="00401932"/>
    <w:rsid w:val="00404A13"/>
    <w:rsid w:val="0041207D"/>
    <w:rsid w:val="00432323"/>
    <w:rsid w:val="00454CF3"/>
    <w:rsid w:val="0045585D"/>
    <w:rsid w:val="0046051F"/>
    <w:rsid w:val="004626DC"/>
    <w:rsid w:val="00465461"/>
    <w:rsid w:val="0046778F"/>
    <w:rsid w:val="00471F7A"/>
    <w:rsid w:val="00484798"/>
    <w:rsid w:val="00496C85"/>
    <w:rsid w:val="004A1066"/>
    <w:rsid w:val="004B167E"/>
    <w:rsid w:val="004B3816"/>
    <w:rsid w:val="004C588E"/>
    <w:rsid w:val="004D25B3"/>
    <w:rsid w:val="004E128E"/>
    <w:rsid w:val="004E1541"/>
    <w:rsid w:val="004E40CE"/>
    <w:rsid w:val="004F31E7"/>
    <w:rsid w:val="004F3C30"/>
    <w:rsid w:val="00500BCA"/>
    <w:rsid w:val="0050179B"/>
    <w:rsid w:val="00507390"/>
    <w:rsid w:val="00510CBD"/>
    <w:rsid w:val="00514E4C"/>
    <w:rsid w:val="005263A7"/>
    <w:rsid w:val="00533196"/>
    <w:rsid w:val="0054530E"/>
    <w:rsid w:val="0055679B"/>
    <w:rsid w:val="005620E5"/>
    <w:rsid w:val="00565171"/>
    <w:rsid w:val="00565C90"/>
    <w:rsid w:val="0058242F"/>
    <w:rsid w:val="00583805"/>
    <w:rsid w:val="00590469"/>
    <w:rsid w:val="005916E1"/>
    <w:rsid w:val="005918D0"/>
    <w:rsid w:val="00591E8C"/>
    <w:rsid w:val="00595021"/>
    <w:rsid w:val="00596465"/>
    <w:rsid w:val="005F0802"/>
    <w:rsid w:val="005F081C"/>
    <w:rsid w:val="006237CB"/>
    <w:rsid w:val="00623A4F"/>
    <w:rsid w:val="0064419A"/>
    <w:rsid w:val="0065220B"/>
    <w:rsid w:val="00652B28"/>
    <w:rsid w:val="00653C31"/>
    <w:rsid w:val="00654FDE"/>
    <w:rsid w:val="006655AA"/>
    <w:rsid w:val="0066774D"/>
    <w:rsid w:val="006703B1"/>
    <w:rsid w:val="0067652B"/>
    <w:rsid w:val="00680404"/>
    <w:rsid w:val="006825CB"/>
    <w:rsid w:val="00692D1D"/>
    <w:rsid w:val="006A3D57"/>
    <w:rsid w:val="006B2C57"/>
    <w:rsid w:val="006B3745"/>
    <w:rsid w:val="006B593A"/>
    <w:rsid w:val="006C1FFD"/>
    <w:rsid w:val="006C280E"/>
    <w:rsid w:val="006C2FBB"/>
    <w:rsid w:val="006C610C"/>
    <w:rsid w:val="006C7116"/>
    <w:rsid w:val="006D2A23"/>
    <w:rsid w:val="006D325F"/>
    <w:rsid w:val="006D402B"/>
    <w:rsid w:val="006E4E45"/>
    <w:rsid w:val="006E7238"/>
    <w:rsid w:val="006F5DEA"/>
    <w:rsid w:val="00702BF3"/>
    <w:rsid w:val="0070617A"/>
    <w:rsid w:val="00707E98"/>
    <w:rsid w:val="00715FB9"/>
    <w:rsid w:val="00723D48"/>
    <w:rsid w:val="00723EE6"/>
    <w:rsid w:val="007335DC"/>
    <w:rsid w:val="00737B95"/>
    <w:rsid w:val="00740333"/>
    <w:rsid w:val="0074506F"/>
    <w:rsid w:val="00753C04"/>
    <w:rsid w:val="00784FD4"/>
    <w:rsid w:val="007866FE"/>
    <w:rsid w:val="007909D6"/>
    <w:rsid w:val="00790AEF"/>
    <w:rsid w:val="007929ED"/>
    <w:rsid w:val="00792A48"/>
    <w:rsid w:val="00797576"/>
    <w:rsid w:val="007B117C"/>
    <w:rsid w:val="007C1435"/>
    <w:rsid w:val="007D540B"/>
    <w:rsid w:val="007E339B"/>
    <w:rsid w:val="007F263D"/>
    <w:rsid w:val="007F5C1A"/>
    <w:rsid w:val="00802D3E"/>
    <w:rsid w:val="008052E8"/>
    <w:rsid w:val="008063D1"/>
    <w:rsid w:val="008064ED"/>
    <w:rsid w:val="008131F9"/>
    <w:rsid w:val="00820CA5"/>
    <w:rsid w:val="00826717"/>
    <w:rsid w:val="00837297"/>
    <w:rsid w:val="008474A6"/>
    <w:rsid w:val="0086049F"/>
    <w:rsid w:val="0086187B"/>
    <w:rsid w:val="00866ED5"/>
    <w:rsid w:val="008710F5"/>
    <w:rsid w:val="00881FC2"/>
    <w:rsid w:val="00893CE4"/>
    <w:rsid w:val="00894ECE"/>
    <w:rsid w:val="008A2D96"/>
    <w:rsid w:val="008B0EF7"/>
    <w:rsid w:val="008D5479"/>
    <w:rsid w:val="008E1339"/>
    <w:rsid w:val="008E67A9"/>
    <w:rsid w:val="008F2FCD"/>
    <w:rsid w:val="008F33D1"/>
    <w:rsid w:val="008F75D1"/>
    <w:rsid w:val="00902068"/>
    <w:rsid w:val="00903290"/>
    <w:rsid w:val="00904D2B"/>
    <w:rsid w:val="009205C1"/>
    <w:rsid w:val="00931598"/>
    <w:rsid w:val="0093531B"/>
    <w:rsid w:val="009413CE"/>
    <w:rsid w:val="00942A11"/>
    <w:rsid w:val="00953BE8"/>
    <w:rsid w:val="0096180B"/>
    <w:rsid w:val="00965D8E"/>
    <w:rsid w:val="009854CA"/>
    <w:rsid w:val="009B15EC"/>
    <w:rsid w:val="009C2027"/>
    <w:rsid w:val="009D564A"/>
    <w:rsid w:val="009D7517"/>
    <w:rsid w:val="009D7764"/>
    <w:rsid w:val="009E2045"/>
    <w:rsid w:val="009E224C"/>
    <w:rsid w:val="009E2B27"/>
    <w:rsid w:val="009E3F1C"/>
    <w:rsid w:val="009E7618"/>
    <w:rsid w:val="009F26C8"/>
    <w:rsid w:val="00A001C5"/>
    <w:rsid w:val="00A005DD"/>
    <w:rsid w:val="00A03F7F"/>
    <w:rsid w:val="00A04ECA"/>
    <w:rsid w:val="00A16C9E"/>
    <w:rsid w:val="00A172B4"/>
    <w:rsid w:val="00A309CA"/>
    <w:rsid w:val="00A418AC"/>
    <w:rsid w:val="00A67133"/>
    <w:rsid w:val="00A7084B"/>
    <w:rsid w:val="00A80440"/>
    <w:rsid w:val="00A81A55"/>
    <w:rsid w:val="00A90C1D"/>
    <w:rsid w:val="00AA07A1"/>
    <w:rsid w:val="00AC0EBC"/>
    <w:rsid w:val="00AC2B54"/>
    <w:rsid w:val="00AE46F4"/>
    <w:rsid w:val="00AF0100"/>
    <w:rsid w:val="00AF4B51"/>
    <w:rsid w:val="00AF69BE"/>
    <w:rsid w:val="00AF6B73"/>
    <w:rsid w:val="00B02959"/>
    <w:rsid w:val="00B049DD"/>
    <w:rsid w:val="00B04A40"/>
    <w:rsid w:val="00B06BA5"/>
    <w:rsid w:val="00B07B35"/>
    <w:rsid w:val="00B145C4"/>
    <w:rsid w:val="00B23F03"/>
    <w:rsid w:val="00B24809"/>
    <w:rsid w:val="00B40EEB"/>
    <w:rsid w:val="00B44F23"/>
    <w:rsid w:val="00B45F25"/>
    <w:rsid w:val="00B50C86"/>
    <w:rsid w:val="00B726E6"/>
    <w:rsid w:val="00B74D13"/>
    <w:rsid w:val="00B7649B"/>
    <w:rsid w:val="00B76CD7"/>
    <w:rsid w:val="00B85A88"/>
    <w:rsid w:val="00B9095E"/>
    <w:rsid w:val="00BA4839"/>
    <w:rsid w:val="00BB2B81"/>
    <w:rsid w:val="00BC2524"/>
    <w:rsid w:val="00BD2319"/>
    <w:rsid w:val="00BF4994"/>
    <w:rsid w:val="00C02954"/>
    <w:rsid w:val="00C03882"/>
    <w:rsid w:val="00C05D05"/>
    <w:rsid w:val="00C164B6"/>
    <w:rsid w:val="00C2462D"/>
    <w:rsid w:val="00C246DA"/>
    <w:rsid w:val="00C42C86"/>
    <w:rsid w:val="00C45231"/>
    <w:rsid w:val="00C535F3"/>
    <w:rsid w:val="00C54EA4"/>
    <w:rsid w:val="00C61639"/>
    <w:rsid w:val="00C72725"/>
    <w:rsid w:val="00C84E14"/>
    <w:rsid w:val="00C94B7F"/>
    <w:rsid w:val="00C95CCF"/>
    <w:rsid w:val="00CA1BFA"/>
    <w:rsid w:val="00CA5425"/>
    <w:rsid w:val="00CA627B"/>
    <w:rsid w:val="00CB58CE"/>
    <w:rsid w:val="00CB63C9"/>
    <w:rsid w:val="00CC1380"/>
    <w:rsid w:val="00CE167A"/>
    <w:rsid w:val="00CE2F07"/>
    <w:rsid w:val="00CF4634"/>
    <w:rsid w:val="00CF4AC8"/>
    <w:rsid w:val="00CF5300"/>
    <w:rsid w:val="00CF6E00"/>
    <w:rsid w:val="00CF78ED"/>
    <w:rsid w:val="00D00DD9"/>
    <w:rsid w:val="00D07C21"/>
    <w:rsid w:val="00D25F61"/>
    <w:rsid w:val="00D31E2A"/>
    <w:rsid w:val="00D3561C"/>
    <w:rsid w:val="00D3703F"/>
    <w:rsid w:val="00D377FD"/>
    <w:rsid w:val="00D37A61"/>
    <w:rsid w:val="00D45776"/>
    <w:rsid w:val="00D47497"/>
    <w:rsid w:val="00D5450F"/>
    <w:rsid w:val="00D548F0"/>
    <w:rsid w:val="00D652A2"/>
    <w:rsid w:val="00D70302"/>
    <w:rsid w:val="00D74456"/>
    <w:rsid w:val="00D83BE4"/>
    <w:rsid w:val="00D84486"/>
    <w:rsid w:val="00DB3B77"/>
    <w:rsid w:val="00DC14BD"/>
    <w:rsid w:val="00DC40B0"/>
    <w:rsid w:val="00DC43C3"/>
    <w:rsid w:val="00DC5E99"/>
    <w:rsid w:val="00DD2F3B"/>
    <w:rsid w:val="00DD6601"/>
    <w:rsid w:val="00DF165E"/>
    <w:rsid w:val="00E10C5C"/>
    <w:rsid w:val="00E162C7"/>
    <w:rsid w:val="00E25EAD"/>
    <w:rsid w:val="00E33FA9"/>
    <w:rsid w:val="00E41BE3"/>
    <w:rsid w:val="00E42860"/>
    <w:rsid w:val="00E5064E"/>
    <w:rsid w:val="00E50732"/>
    <w:rsid w:val="00E51AE3"/>
    <w:rsid w:val="00E5491C"/>
    <w:rsid w:val="00E5513D"/>
    <w:rsid w:val="00E560A6"/>
    <w:rsid w:val="00E67485"/>
    <w:rsid w:val="00E76A1E"/>
    <w:rsid w:val="00E92044"/>
    <w:rsid w:val="00E925D5"/>
    <w:rsid w:val="00EA07C8"/>
    <w:rsid w:val="00EA2137"/>
    <w:rsid w:val="00EA59D8"/>
    <w:rsid w:val="00EB34E6"/>
    <w:rsid w:val="00EB5580"/>
    <w:rsid w:val="00EB5D96"/>
    <w:rsid w:val="00EC172C"/>
    <w:rsid w:val="00EC6F9D"/>
    <w:rsid w:val="00ED6323"/>
    <w:rsid w:val="00EE7029"/>
    <w:rsid w:val="00EF0A93"/>
    <w:rsid w:val="00EF4FEE"/>
    <w:rsid w:val="00F014C7"/>
    <w:rsid w:val="00F032EC"/>
    <w:rsid w:val="00F10E13"/>
    <w:rsid w:val="00F30713"/>
    <w:rsid w:val="00F45A1F"/>
    <w:rsid w:val="00F70159"/>
    <w:rsid w:val="00F70983"/>
    <w:rsid w:val="00F83979"/>
    <w:rsid w:val="00F83F8E"/>
    <w:rsid w:val="00F8450A"/>
    <w:rsid w:val="00F930C6"/>
    <w:rsid w:val="00FA5BB4"/>
    <w:rsid w:val="00FB17D1"/>
    <w:rsid w:val="00FB4E62"/>
    <w:rsid w:val="00FC2AAB"/>
    <w:rsid w:val="00FC3FA2"/>
    <w:rsid w:val="00FC4BB2"/>
    <w:rsid w:val="00FD1A23"/>
    <w:rsid w:val="00FE21BF"/>
    <w:rsid w:val="00FE2D4F"/>
    <w:rsid w:val="00FE4F77"/>
    <w:rsid w:val="00FE570F"/>
    <w:rsid w:val="00FE5770"/>
    <w:rsid w:val="00FE7387"/>
    <w:rsid w:val="00FF015F"/>
    <w:rsid w:val="00FF0D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4B51427"/>
  <w15:chartTrackingRefBased/>
  <w15:docId w15:val="{1DC1E08F-C584-4378-8EAB-2987262B2D9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94B7F"/>
    <w:pPr>
      <w:widowControl w:val="0"/>
      <w:jc w:val="both"/>
    </w:pPr>
  </w:style>
  <w:style w:type="paragraph" w:styleId="1">
    <w:name w:val="heading 1"/>
    <w:basedOn w:val="a"/>
    <w:next w:val="a0"/>
    <w:link w:val="10"/>
    <w:uiPriority w:val="9"/>
    <w:qFormat/>
    <w:rsid w:val="00361252"/>
    <w:pPr>
      <w:keepNext/>
      <w:widowControl/>
      <w:numPr>
        <w:numId w:val="1"/>
      </w:numPr>
      <w:spacing w:beforeLines="100" w:before="312" w:afterLines="100" w:after="312" w:line="360" w:lineRule="auto"/>
      <w:jc w:val="left"/>
      <w:outlineLvl w:val="0"/>
    </w:pPr>
    <w:rPr>
      <w:rFonts w:asciiTheme="majorHAnsi" w:eastAsiaTheme="majorEastAsia" w:hAnsiTheme="majorHAnsi" w:cs="Times New Roman"/>
      <w:b/>
      <w:bCs/>
      <w:kern w:val="32"/>
      <w:sz w:val="30"/>
      <w:szCs w:val="32"/>
    </w:rPr>
  </w:style>
  <w:style w:type="paragraph" w:styleId="2">
    <w:name w:val="heading 2"/>
    <w:basedOn w:val="1"/>
    <w:next w:val="a0"/>
    <w:link w:val="20"/>
    <w:uiPriority w:val="9"/>
    <w:qFormat/>
    <w:rsid w:val="00361252"/>
    <w:pPr>
      <w:numPr>
        <w:ilvl w:val="1"/>
      </w:numPr>
      <w:adjustRightInd w:val="0"/>
      <w:spacing w:beforeLines="50" w:before="156" w:afterLines="50" w:after="156"/>
      <w:jc w:val="both"/>
      <w:outlineLvl w:val="1"/>
    </w:pPr>
    <w:rPr>
      <w:rFonts w:asciiTheme="minorHAnsi" w:eastAsiaTheme="minorEastAsia" w:hAnsiTheme="minorHAnsi"/>
      <w:sz w:val="28"/>
    </w:rPr>
  </w:style>
  <w:style w:type="paragraph" w:styleId="3">
    <w:name w:val="heading 3"/>
    <w:basedOn w:val="2"/>
    <w:next w:val="a0"/>
    <w:link w:val="30"/>
    <w:uiPriority w:val="9"/>
    <w:qFormat/>
    <w:rsid w:val="00361252"/>
    <w:pPr>
      <w:numPr>
        <w:ilvl w:val="2"/>
      </w:numPr>
      <w:outlineLvl w:val="2"/>
    </w:pPr>
    <w:rPr>
      <w:rFonts w:asciiTheme="majorHAnsi" w:eastAsiaTheme="majorEastAsia" w:hAnsiTheme="majorHAnsi"/>
    </w:rPr>
  </w:style>
  <w:style w:type="paragraph" w:styleId="4">
    <w:name w:val="heading 4"/>
    <w:basedOn w:val="3"/>
    <w:next w:val="a0"/>
    <w:link w:val="40"/>
    <w:uiPriority w:val="9"/>
    <w:qFormat/>
    <w:rsid w:val="00361252"/>
    <w:pPr>
      <w:numPr>
        <w:ilvl w:val="3"/>
      </w:numPr>
      <w:ind w:hangingChars="400" w:hanging="400"/>
      <w:outlineLvl w:val="3"/>
    </w:pPr>
    <w:rPr>
      <w:rFonts w:asciiTheme="minorHAnsi" w:eastAsiaTheme="minorEastAsia" w:hAnsiTheme="minorHAnsi"/>
      <w:sz w:val="24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标题 1 字符"/>
    <w:basedOn w:val="a1"/>
    <w:link w:val="1"/>
    <w:uiPriority w:val="9"/>
    <w:rsid w:val="00361252"/>
    <w:rPr>
      <w:rFonts w:asciiTheme="majorHAnsi" w:eastAsiaTheme="majorEastAsia" w:hAnsiTheme="majorHAnsi" w:cs="Times New Roman"/>
      <w:b/>
      <w:bCs/>
      <w:kern w:val="32"/>
      <w:sz w:val="30"/>
      <w:szCs w:val="32"/>
    </w:rPr>
  </w:style>
  <w:style w:type="character" w:customStyle="1" w:styleId="20">
    <w:name w:val="标题 2 字符"/>
    <w:basedOn w:val="a1"/>
    <w:link w:val="2"/>
    <w:uiPriority w:val="9"/>
    <w:rsid w:val="00361252"/>
    <w:rPr>
      <w:rFonts w:cs="Times New Roman"/>
      <w:b/>
      <w:bCs/>
      <w:kern w:val="32"/>
      <w:sz w:val="28"/>
      <w:szCs w:val="32"/>
    </w:rPr>
  </w:style>
  <w:style w:type="character" w:customStyle="1" w:styleId="30">
    <w:name w:val="标题 3 字符"/>
    <w:basedOn w:val="a1"/>
    <w:link w:val="3"/>
    <w:uiPriority w:val="9"/>
    <w:rsid w:val="00361252"/>
    <w:rPr>
      <w:rFonts w:asciiTheme="majorHAnsi" w:eastAsiaTheme="majorEastAsia" w:hAnsiTheme="majorHAnsi" w:cs="Times New Roman"/>
      <w:b/>
      <w:bCs/>
      <w:kern w:val="32"/>
      <w:sz w:val="28"/>
      <w:szCs w:val="32"/>
    </w:rPr>
  </w:style>
  <w:style w:type="character" w:customStyle="1" w:styleId="40">
    <w:name w:val="标题 4 字符"/>
    <w:basedOn w:val="a1"/>
    <w:link w:val="4"/>
    <w:uiPriority w:val="9"/>
    <w:rsid w:val="00361252"/>
    <w:rPr>
      <w:rFonts w:cs="Times New Roman"/>
      <w:b/>
      <w:bCs/>
      <w:kern w:val="32"/>
      <w:sz w:val="24"/>
      <w:szCs w:val="32"/>
    </w:rPr>
  </w:style>
  <w:style w:type="paragraph" w:styleId="a0">
    <w:name w:val="List Paragraph"/>
    <w:basedOn w:val="a"/>
    <w:link w:val="a4"/>
    <w:uiPriority w:val="34"/>
    <w:qFormat/>
    <w:rsid w:val="00361252"/>
    <w:pPr>
      <w:widowControl/>
      <w:spacing w:beforeLines="50" w:before="50" w:afterLines="50" w:after="50" w:line="360" w:lineRule="auto"/>
      <w:ind w:firstLineChars="200" w:firstLine="200"/>
    </w:pPr>
    <w:rPr>
      <w:rFonts w:cs="Times New Roman"/>
      <w:kern w:val="0"/>
      <w:sz w:val="24"/>
      <w:szCs w:val="24"/>
    </w:rPr>
  </w:style>
  <w:style w:type="paragraph" w:styleId="a5">
    <w:name w:val="Title"/>
    <w:basedOn w:val="a"/>
    <w:next w:val="a"/>
    <w:link w:val="a6"/>
    <w:uiPriority w:val="10"/>
    <w:qFormat/>
    <w:rsid w:val="00361252"/>
    <w:pPr>
      <w:widowControl/>
      <w:spacing w:beforeLines="200" w:before="624" w:afterLines="100" w:after="312"/>
      <w:jc w:val="center"/>
    </w:pPr>
    <w:rPr>
      <w:rFonts w:asciiTheme="majorHAnsi" w:eastAsiaTheme="majorEastAsia" w:hAnsiTheme="majorHAnsi" w:cs="Times New Roman"/>
      <w:b/>
      <w:kern w:val="0"/>
      <w:sz w:val="44"/>
      <w:szCs w:val="44"/>
    </w:rPr>
  </w:style>
  <w:style w:type="character" w:customStyle="1" w:styleId="a6">
    <w:name w:val="标题 字符"/>
    <w:basedOn w:val="a1"/>
    <w:link w:val="a5"/>
    <w:uiPriority w:val="10"/>
    <w:rsid w:val="00361252"/>
    <w:rPr>
      <w:rFonts w:asciiTheme="majorHAnsi" w:eastAsiaTheme="majorEastAsia" w:hAnsiTheme="majorHAnsi" w:cs="Times New Roman"/>
      <w:b/>
      <w:kern w:val="0"/>
      <w:sz w:val="44"/>
      <w:szCs w:val="44"/>
    </w:rPr>
  </w:style>
  <w:style w:type="paragraph" w:styleId="a7">
    <w:name w:val="Subtitle"/>
    <w:basedOn w:val="a"/>
    <w:next w:val="a"/>
    <w:link w:val="a8"/>
    <w:uiPriority w:val="11"/>
    <w:qFormat/>
    <w:rsid w:val="00361252"/>
    <w:pPr>
      <w:widowControl/>
      <w:spacing w:beforeLines="200" w:before="624" w:afterLines="100" w:after="312"/>
      <w:jc w:val="left"/>
    </w:pPr>
    <w:rPr>
      <w:rFonts w:cs="Times New Roman"/>
      <w:b/>
      <w:kern w:val="0"/>
      <w:sz w:val="30"/>
      <w:szCs w:val="30"/>
    </w:rPr>
  </w:style>
  <w:style w:type="character" w:customStyle="1" w:styleId="a8">
    <w:name w:val="副标题 字符"/>
    <w:basedOn w:val="a1"/>
    <w:link w:val="a7"/>
    <w:uiPriority w:val="11"/>
    <w:rsid w:val="00361252"/>
    <w:rPr>
      <w:rFonts w:cs="Times New Roman"/>
      <w:b/>
      <w:kern w:val="0"/>
      <w:sz w:val="30"/>
      <w:szCs w:val="30"/>
    </w:rPr>
  </w:style>
  <w:style w:type="character" w:customStyle="1" w:styleId="a4">
    <w:name w:val="列表段落 字符"/>
    <w:link w:val="a0"/>
    <w:uiPriority w:val="34"/>
    <w:rsid w:val="00361252"/>
    <w:rPr>
      <w:rFonts w:cs="Times New Roman"/>
      <w:kern w:val="0"/>
      <w:sz w:val="24"/>
      <w:szCs w:val="24"/>
    </w:rPr>
  </w:style>
  <w:style w:type="paragraph" w:styleId="a9">
    <w:name w:val="header"/>
    <w:basedOn w:val="a"/>
    <w:link w:val="aa"/>
    <w:uiPriority w:val="99"/>
    <w:unhideWhenUsed/>
    <w:rsid w:val="00361252"/>
    <w:pPr>
      <w:widowControl/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rFonts w:cs="Times New Roman"/>
      <w:kern w:val="0"/>
      <w:sz w:val="18"/>
      <w:szCs w:val="18"/>
    </w:rPr>
  </w:style>
  <w:style w:type="character" w:customStyle="1" w:styleId="aa">
    <w:name w:val="页眉 字符"/>
    <w:basedOn w:val="a1"/>
    <w:link w:val="a9"/>
    <w:uiPriority w:val="99"/>
    <w:rsid w:val="00361252"/>
    <w:rPr>
      <w:rFonts w:cs="Times New Roman"/>
      <w:kern w:val="0"/>
      <w:sz w:val="18"/>
      <w:szCs w:val="18"/>
    </w:rPr>
  </w:style>
  <w:style w:type="paragraph" w:styleId="ab">
    <w:name w:val="footer"/>
    <w:basedOn w:val="a"/>
    <w:link w:val="ac"/>
    <w:uiPriority w:val="99"/>
    <w:unhideWhenUsed/>
    <w:rsid w:val="00361252"/>
    <w:pPr>
      <w:widowControl/>
      <w:tabs>
        <w:tab w:val="center" w:pos="4153"/>
        <w:tab w:val="right" w:pos="8306"/>
      </w:tabs>
      <w:snapToGrid w:val="0"/>
      <w:jc w:val="left"/>
    </w:pPr>
    <w:rPr>
      <w:rFonts w:cs="Times New Roman"/>
      <w:kern w:val="0"/>
      <w:sz w:val="18"/>
      <w:szCs w:val="18"/>
    </w:rPr>
  </w:style>
  <w:style w:type="character" w:customStyle="1" w:styleId="ac">
    <w:name w:val="页脚 字符"/>
    <w:basedOn w:val="a1"/>
    <w:link w:val="ab"/>
    <w:uiPriority w:val="99"/>
    <w:rsid w:val="00361252"/>
    <w:rPr>
      <w:rFonts w:cs="Times New Roman"/>
      <w:kern w:val="0"/>
      <w:sz w:val="18"/>
      <w:szCs w:val="18"/>
    </w:rPr>
  </w:style>
  <w:style w:type="character" w:styleId="ad">
    <w:name w:val="Hyperlink"/>
    <w:basedOn w:val="a1"/>
    <w:uiPriority w:val="99"/>
    <w:unhideWhenUsed/>
    <w:rsid w:val="000A6C1A"/>
    <w:rPr>
      <w:color w:val="0563C1" w:themeColor="hyperlink"/>
      <w:u w:val="single"/>
    </w:rPr>
  </w:style>
  <w:style w:type="character" w:styleId="ae">
    <w:name w:val="Unresolved Mention"/>
    <w:basedOn w:val="a1"/>
    <w:uiPriority w:val="99"/>
    <w:semiHidden/>
    <w:unhideWhenUsed/>
    <w:rsid w:val="000A6C1A"/>
    <w:rPr>
      <w:color w:val="605E5C"/>
      <w:shd w:val="clear" w:color="auto" w:fill="E1DFDD"/>
    </w:rPr>
  </w:style>
  <w:style w:type="table" w:styleId="af">
    <w:name w:val="Table Grid"/>
    <w:basedOn w:val="a2"/>
    <w:uiPriority w:val="39"/>
    <w:rsid w:val="0046051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fontstyle01">
    <w:name w:val="fontstyle01"/>
    <w:basedOn w:val="a1"/>
    <w:rsid w:val="0046051F"/>
    <w:rPr>
      <w:rFonts w:ascii="FZDFS--GBK1-0" w:hAnsi="FZDFS--GBK1-0" w:hint="default"/>
      <w:b w:val="0"/>
      <w:bCs w:val="0"/>
      <w:i w:val="0"/>
      <w:iCs w:val="0"/>
      <w:color w:val="000000"/>
      <w:sz w:val="24"/>
      <w:szCs w:val="24"/>
    </w:rPr>
  </w:style>
  <w:style w:type="character" w:customStyle="1" w:styleId="fontstyle21">
    <w:name w:val="fontstyle21"/>
    <w:basedOn w:val="a1"/>
    <w:rsid w:val="0046051F"/>
    <w:rPr>
      <w:rFonts w:ascii="TimesNewRomanPSMT" w:hAnsi="TimesNewRomanPSMT" w:hint="default"/>
      <w:b w:val="0"/>
      <w:bCs w:val="0"/>
      <w:i w:val="0"/>
      <w:iCs w:val="0"/>
      <w:color w:val="00000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245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03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16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42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00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587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713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987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745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076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450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545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906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334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076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580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296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341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4217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132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430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888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279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406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480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484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908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575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653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617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608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917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footer" Target="footer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" Type="http://schemas.openxmlformats.org/officeDocument/2006/relationships/footnotes" Target="footnotes.xml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fontTable" Target="fontTable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header" Target="head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theme" Target="theme/theme1.xml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E:\code\practice\Computer_Network\Experiment\cni-exp\E2_3790\doc\E02-3790-&#39759;&#28165;&#26216;.dotx" TargetMode="Externa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中英文">
      <a:majorFont>
        <a:latin typeface="Times New Roman bold"/>
        <a:ea typeface="黑体"/>
        <a:cs typeface=""/>
      </a:majorFont>
      <a:minorFont>
        <a:latin typeface="Times New Roman"/>
        <a:ea typeface="宋体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E02-3790-魏清晨.dotx</Template>
  <TotalTime>1187</TotalTime>
  <Pages>43</Pages>
  <Words>426</Words>
  <Characters>2431</Characters>
  <Application>Microsoft Office Word</Application>
  <DocSecurity>8</DocSecurity>
  <Lines>20</Lines>
  <Paragraphs>5</Paragraphs>
  <ScaleCrop>false</ScaleCrop>
  <Company>厦门大学</Company>
  <LinksUpToDate>false</LinksUpToDate>
  <CharactersWithSpaces>2852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WQC20</dc:creator>
  <cp:keywords/>
  <dc:description/>
  <cp:lastModifiedBy>wqc200437@163.com</cp:lastModifiedBy>
  <cp:revision>296</cp:revision>
  <dcterms:created xsi:type="dcterms:W3CDTF">2024-10-06T07:35:00Z</dcterms:created>
  <dcterms:modified xsi:type="dcterms:W3CDTF">2024-12-17T17:20:00Z</dcterms:modified>
</cp:coreProperties>
</file>